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FA471" w14:textId="77777777" w:rsidR="009D64AB" w:rsidRPr="001636D4" w:rsidRDefault="009D64AB" w:rsidP="009D64AB">
      <w:pPr>
        <w:pStyle w:val="CHAPTER"/>
        <w:rPr>
          <w:b w:val="0"/>
          <w:bCs/>
          <w:sz w:val="28"/>
          <w:szCs w:val="28"/>
        </w:rPr>
      </w:pPr>
      <w:r w:rsidRPr="001636D4">
        <w:rPr>
          <w:b w:val="0"/>
          <w:bCs/>
          <w:sz w:val="28"/>
          <w:szCs w:val="28"/>
        </w:rPr>
        <w:t>TRƯỜNG ĐẠI HỌC SƯ PHẠM KỸ THUẬT TP. HỒ CHÍ MINH</w:t>
      </w:r>
    </w:p>
    <w:p w14:paraId="32843F72" w14:textId="77777777" w:rsidR="009D64AB" w:rsidRPr="001636D4" w:rsidRDefault="009D64AB" w:rsidP="009D64AB">
      <w:pPr>
        <w:pStyle w:val="CHAPTER"/>
        <w:rPr>
          <w:b w:val="0"/>
          <w:bCs/>
          <w:sz w:val="28"/>
          <w:szCs w:val="28"/>
        </w:rPr>
      </w:pPr>
      <w:r w:rsidRPr="001636D4">
        <w:rPr>
          <w:b w:val="0"/>
          <w:bCs/>
          <w:sz w:val="28"/>
          <w:szCs w:val="28"/>
        </w:rPr>
        <w:t>KHOA ĐIỆN ĐIỆN TỬ</w:t>
      </w:r>
    </w:p>
    <w:p w14:paraId="1682BB54" w14:textId="77777777" w:rsidR="009D64AB" w:rsidRPr="001636D4" w:rsidRDefault="009D64AB" w:rsidP="009D64AB">
      <w:pPr>
        <w:pStyle w:val="CHAPTER"/>
        <w:rPr>
          <w:sz w:val="28"/>
          <w:szCs w:val="28"/>
        </w:rPr>
      </w:pPr>
      <w:r w:rsidRPr="001636D4">
        <w:rPr>
          <w:sz w:val="28"/>
          <w:szCs w:val="28"/>
        </w:rPr>
        <w:t>BỘ MÔN KỸ THUẬT MÁY TÍNH – VIỄN THÔNG</w:t>
      </w:r>
    </w:p>
    <w:p w14:paraId="305940DC" w14:textId="77777777" w:rsidR="009D64AB" w:rsidRDefault="00CF193D" w:rsidP="009D64AB">
      <w:pPr>
        <w:pStyle w:val="CHAPTER"/>
      </w:pPr>
      <w:r w:rsidRPr="0094082B">
        <w:rPr>
          <w:rFonts w:eastAsia="Times New Roman" w:cs="Times New Roman"/>
          <w:noProof/>
          <w:sz w:val="18"/>
          <w:szCs w:val="18"/>
          <w:bdr w:val="none" w:sz="0" w:space="0" w:color="auto" w:frame="1"/>
        </w:rPr>
        <w:drawing>
          <wp:anchor distT="0" distB="0" distL="114300" distR="114300" simplePos="0" relativeHeight="251659264" behindDoc="0" locked="0" layoutInCell="1" allowOverlap="1" wp14:anchorId="65C4BAFF" wp14:editId="4746A2C6">
            <wp:simplePos x="0" y="0"/>
            <wp:positionH relativeFrom="column">
              <wp:posOffset>2166642</wp:posOffset>
            </wp:positionH>
            <wp:positionV relativeFrom="paragraph">
              <wp:posOffset>534035</wp:posOffset>
            </wp:positionV>
            <wp:extent cx="1483995" cy="1919605"/>
            <wp:effectExtent l="0" t="0" r="1905"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3995" cy="1919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4AB" w:rsidRPr="0094082B">
        <w:rPr>
          <w:sz w:val="28"/>
          <w:szCs w:val="16"/>
        </w:rPr>
        <w:t>…………o0o…………</w:t>
      </w:r>
    </w:p>
    <w:p w14:paraId="6B1A0C5D" w14:textId="77777777" w:rsidR="009D64AB" w:rsidRDefault="009D64AB" w:rsidP="00CF193D">
      <w:pPr>
        <w:pStyle w:val="CHAPTER"/>
        <w:jc w:val="left"/>
      </w:pPr>
    </w:p>
    <w:p w14:paraId="615940D2" w14:textId="6990B5C0" w:rsidR="009D64AB" w:rsidRPr="001636D4" w:rsidRDefault="009D64AB" w:rsidP="009D64AB">
      <w:pPr>
        <w:pStyle w:val="CHAPTER"/>
        <w:rPr>
          <w:b w:val="0"/>
          <w:bCs/>
        </w:rPr>
      </w:pPr>
      <w:r w:rsidRPr="001636D4">
        <w:rPr>
          <w:b w:val="0"/>
          <w:bCs/>
          <w:sz w:val="36"/>
          <w:szCs w:val="20"/>
        </w:rPr>
        <w:t>ĐỒ</w:t>
      </w:r>
      <w:r w:rsidRPr="001636D4">
        <w:rPr>
          <w:b w:val="0"/>
          <w:bCs/>
        </w:rPr>
        <w:t xml:space="preserve"> ÁN</w:t>
      </w:r>
      <w:r w:rsidR="00E91C91">
        <w:rPr>
          <w:b w:val="0"/>
          <w:bCs/>
        </w:rPr>
        <w:t xml:space="preserve"> 2</w:t>
      </w:r>
    </w:p>
    <w:p w14:paraId="3818AE01" w14:textId="77777777" w:rsidR="009D64AB" w:rsidRDefault="009D64AB" w:rsidP="00CF193D">
      <w:pPr>
        <w:pStyle w:val="CHAPTER"/>
        <w:jc w:val="left"/>
      </w:pPr>
    </w:p>
    <w:p w14:paraId="25D81D8E" w14:textId="30198D7F" w:rsidR="009D64AB" w:rsidRPr="00671071" w:rsidRDefault="00671071" w:rsidP="009D64AB">
      <w:pPr>
        <w:pStyle w:val="CHAPTER"/>
        <w:rPr>
          <w:lang w:val="vi-VN"/>
        </w:rPr>
      </w:pPr>
      <w:r>
        <w:t>XE TỰ</w:t>
      </w:r>
      <w:r>
        <w:rPr>
          <w:lang w:val="vi-VN"/>
        </w:rPr>
        <w:t xml:space="preserve"> HÀNH DÙNG LIDAR</w:t>
      </w:r>
    </w:p>
    <w:p w14:paraId="6EF2851C" w14:textId="77777777" w:rsidR="009D64AB" w:rsidRPr="001636D4" w:rsidRDefault="009D64AB" w:rsidP="009D64AB">
      <w:pPr>
        <w:pStyle w:val="CHAPTER"/>
      </w:pPr>
      <w:r w:rsidRPr="001636D4">
        <w:t>NGÀNH CÔNG NGHỆ KỸ THUẬT MÁY TÍNH</w:t>
      </w:r>
    </w:p>
    <w:p w14:paraId="68E969AC" w14:textId="77777777" w:rsidR="009D64AB" w:rsidRDefault="009D64AB" w:rsidP="009D64AB">
      <w:pPr>
        <w:pStyle w:val="CHAPTER"/>
      </w:pPr>
    </w:p>
    <w:p w14:paraId="5D87D7E7" w14:textId="58500AAA" w:rsidR="009D64AB" w:rsidRPr="00671071" w:rsidRDefault="009D64AB" w:rsidP="001636D4">
      <w:pPr>
        <w:pStyle w:val="CHAPTER"/>
        <w:ind w:left="1080"/>
        <w:jc w:val="left"/>
        <w:rPr>
          <w:sz w:val="32"/>
          <w:szCs w:val="32"/>
          <w:lang w:val="vi-VN"/>
        </w:rPr>
      </w:pPr>
      <w:r>
        <w:tab/>
      </w:r>
      <w:r w:rsidR="00DB6CFD">
        <w:tab/>
      </w:r>
      <w:r w:rsidRPr="00AC05F3">
        <w:rPr>
          <w:b w:val="0"/>
          <w:bCs/>
          <w:sz w:val="32"/>
          <w:szCs w:val="32"/>
        </w:rPr>
        <w:t>Sinh viên:</w:t>
      </w:r>
      <w:r w:rsidRPr="00DB6CFD">
        <w:rPr>
          <w:sz w:val="32"/>
          <w:szCs w:val="32"/>
        </w:rPr>
        <w:tab/>
      </w:r>
      <w:r w:rsidR="00671071">
        <w:rPr>
          <w:sz w:val="32"/>
          <w:szCs w:val="32"/>
        </w:rPr>
        <w:t>NGUYỄN</w:t>
      </w:r>
      <w:r w:rsidR="00671071">
        <w:rPr>
          <w:sz w:val="32"/>
          <w:szCs w:val="32"/>
          <w:lang w:val="vi-VN"/>
        </w:rPr>
        <w:t xml:space="preserve"> PHÚC TOÀN</w:t>
      </w:r>
    </w:p>
    <w:p w14:paraId="3F72B2C0" w14:textId="544F3388" w:rsidR="009D64AB" w:rsidRPr="00AC05F3" w:rsidRDefault="009D64AB" w:rsidP="001636D4">
      <w:pPr>
        <w:pStyle w:val="CHAPTER"/>
        <w:ind w:left="2880" w:firstLine="720"/>
        <w:jc w:val="left"/>
        <w:rPr>
          <w:b w:val="0"/>
          <w:bCs/>
          <w:sz w:val="32"/>
          <w:szCs w:val="32"/>
        </w:rPr>
      </w:pPr>
      <w:r w:rsidRPr="00AC05F3">
        <w:rPr>
          <w:b w:val="0"/>
          <w:bCs/>
          <w:sz w:val="32"/>
          <w:szCs w:val="32"/>
        </w:rPr>
        <w:t xml:space="preserve">MSSV: </w:t>
      </w:r>
      <w:r w:rsidR="00671071">
        <w:rPr>
          <w:b w:val="0"/>
          <w:bCs/>
          <w:sz w:val="32"/>
          <w:szCs w:val="32"/>
        </w:rPr>
        <w:t>19119139</w:t>
      </w:r>
    </w:p>
    <w:p w14:paraId="2E4056ED" w14:textId="1D1A70CD" w:rsidR="009D64AB" w:rsidRPr="00671071" w:rsidRDefault="00671071" w:rsidP="001636D4">
      <w:pPr>
        <w:pStyle w:val="CHAPTER"/>
        <w:ind w:left="2880" w:firstLine="720"/>
        <w:jc w:val="left"/>
        <w:rPr>
          <w:sz w:val="32"/>
          <w:szCs w:val="32"/>
          <w:lang w:val="vi-VN"/>
        </w:rPr>
      </w:pPr>
      <w:r>
        <w:rPr>
          <w:sz w:val="32"/>
          <w:szCs w:val="32"/>
        </w:rPr>
        <w:t>VŨ</w:t>
      </w:r>
      <w:r>
        <w:rPr>
          <w:sz w:val="32"/>
          <w:szCs w:val="32"/>
          <w:lang w:val="vi-VN"/>
        </w:rPr>
        <w:t xml:space="preserve"> THÙY PHƯƠNG TRINH</w:t>
      </w:r>
    </w:p>
    <w:p w14:paraId="7553A081" w14:textId="770C80EB" w:rsidR="009D64AB" w:rsidRPr="00AC05F3" w:rsidRDefault="009D64AB" w:rsidP="001636D4">
      <w:pPr>
        <w:pStyle w:val="CHAPTER"/>
        <w:ind w:left="2880" w:firstLine="720"/>
        <w:jc w:val="left"/>
        <w:rPr>
          <w:b w:val="0"/>
          <w:bCs/>
          <w:sz w:val="32"/>
          <w:szCs w:val="32"/>
        </w:rPr>
      </w:pPr>
      <w:r w:rsidRPr="00AC05F3">
        <w:rPr>
          <w:b w:val="0"/>
          <w:bCs/>
          <w:sz w:val="32"/>
          <w:szCs w:val="32"/>
        </w:rPr>
        <w:t xml:space="preserve">MSSV: </w:t>
      </w:r>
      <w:r w:rsidR="00671071">
        <w:rPr>
          <w:b w:val="0"/>
          <w:bCs/>
          <w:sz w:val="32"/>
          <w:szCs w:val="32"/>
        </w:rPr>
        <w:t>19119140</w:t>
      </w:r>
    </w:p>
    <w:p w14:paraId="24416FF9" w14:textId="77777777" w:rsidR="009D64AB" w:rsidRDefault="009D64AB" w:rsidP="001636D4">
      <w:pPr>
        <w:pStyle w:val="CHAPTER"/>
        <w:jc w:val="left"/>
      </w:pPr>
    </w:p>
    <w:p w14:paraId="7D7167B7" w14:textId="4C7CCA96" w:rsidR="009D64AB" w:rsidRPr="00AC05F3" w:rsidRDefault="009D64AB" w:rsidP="00DD43F7">
      <w:pPr>
        <w:pStyle w:val="CHAPTER"/>
        <w:rPr>
          <w:b w:val="0"/>
          <w:bCs/>
          <w:sz w:val="32"/>
          <w:szCs w:val="18"/>
        </w:rPr>
      </w:pPr>
      <w:r w:rsidRPr="00AC05F3">
        <w:rPr>
          <w:b w:val="0"/>
          <w:bCs/>
          <w:sz w:val="32"/>
          <w:szCs w:val="18"/>
        </w:rPr>
        <w:t xml:space="preserve">Hướng dẫn: </w:t>
      </w:r>
      <w:bookmarkStart w:id="0" w:name="_Hlk180063417"/>
      <w:r w:rsidR="00DD43F7">
        <w:rPr>
          <w:sz w:val="32"/>
          <w:szCs w:val="18"/>
        </w:rPr>
        <w:t>PGS.</w:t>
      </w:r>
      <w:r w:rsidR="00671071" w:rsidRPr="00671071">
        <w:rPr>
          <w:sz w:val="32"/>
          <w:szCs w:val="18"/>
        </w:rPr>
        <w:t>TS. TRƯƠNG NGỌC SƠN</w:t>
      </w:r>
      <w:bookmarkEnd w:id="0"/>
    </w:p>
    <w:p w14:paraId="02A4C388" w14:textId="77777777" w:rsidR="009D64AB" w:rsidRDefault="009D64AB" w:rsidP="009D64AB">
      <w:pPr>
        <w:pStyle w:val="CHAPTER"/>
      </w:pPr>
    </w:p>
    <w:p w14:paraId="05EDE930" w14:textId="4842713E" w:rsidR="001636D4" w:rsidRDefault="009D64AB" w:rsidP="003F112B">
      <w:pPr>
        <w:pStyle w:val="CHAPTER"/>
        <w:rPr>
          <w:b w:val="0"/>
          <w:bCs/>
          <w:sz w:val="28"/>
          <w:szCs w:val="28"/>
        </w:rPr>
      </w:pPr>
      <w:r w:rsidRPr="00AC05F3">
        <w:rPr>
          <w:b w:val="0"/>
          <w:bCs/>
          <w:sz w:val="28"/>
          <w:szCs w:val="28"/>
        </w:rPr>
        <w:t>TP. HỒ CHÍ MINH</w:t>
      </w:r>
      <w:r w:rsidR="00671071">
        <w:rPr>
          <w:b w:val="0"/>
          <w:bCs/>
          <w:sz w:val="28"/>
          <w:szCs w:val="28"/>
          <w:lang w:val="vi-VN"/>
        </w:rPr>
        <w:t xml:space="preserve">  </w:t>
      </w:r>
      <w:r w:rsidR="00671071">
        <w:rPr>
          <w:b w:val="0"/>
          <w:bCs/>
          <w:sz w:val="28"/>
          <w:szCs w:val="28"/>
        </w:rPr>
        <w:t>12</w:t>
      </w:r>
      <w:r w:rsidRPr="00AC05F3">
        <w:rPr>
          <w:b w:val="0"/>
          <w:bCs/>
          <w:sz w:val="28"/>
          <w:szCs w:val="28"/>
        </w:rPr>
        <w:t>/</w:t>
      </w:r>
      <w:r w:rsidR="00671071">
        <w:rPr>
          <w:b w:val="0"/>
          <w:bCs/>
          <w:sz w:val="28"/>
          <w:szCs w:val="28"/>
        </w:rPr>
        <w:t>2024</w:t>
      </w:r>
    </w:p>
    <w:p w14:paraId="1317936F" w14:textId="77777777" w:rsidR="003F112B" w:rsidRPr="003F112B" w:rsidRDefault="003F112B" w:rsidP="003F112B"/>
    <w:p w14:paraId="0A7FCE41" w14:textId="77777777" w:rsidR="003F112B" w:rsidRDefault="003F112B">
      <w:pPr>
        <w:spacing w:after="160" w:line="259" w:lineRule="auto"/>
        <w:rPr>
          <w:sz w:val="28"/>
          <w:szCs w:val="28"/>
        </w:rPr>
      </w:pPr>
      <w:r>
        <w:rPr>
          <w:sz w:val="28"/>
          <w:szCs w:val="28"/>
        </w:rPr>
        <w:br w:type="page"/>
      </w:r>
    </w:p>
    <w:p w14:paraId="64183C09" w14:textId="77777777" w:rsidR="0019319C" w:rsidRPr="0019319C" w:rsidRDefault="0019319C" w:rsidP="0019319C">
      <w:pPr>
        <w:spacing w:after="160"/>
        <w:jc w:val="center"/>
        <w:rPr>
          <w:sz w:val="28"/>
          <w:szCs w:val="28"/>
        </w:rPr>
      </w:pPr>
      <w:r w:rsidRPr="0019319C">
        <w:rPr>
          <w:sz w:val="28"/>
          <w:szCs w:val="28"/>
        </w:rPr>
        <w:lastRenderedPageBreak/>
        <w:t>TRƯỜNG ĐẠI HỌC SƯ PHẠM KỸ THUẬT TP. HỒ CHÍ MINH</w:t>
      </w:r>
    </w:p>
    <w:p w14:paraId="10C4121B" w14:textId="77777777" w:rsidR="0019319C" w:rsidRPr="0019319C" w:rsidRDefault="0019319C" w:rsidP="0019319C">
      <w:pPr>
        <w:spacing w:after="160"/>
        <w:jc w:val="center"/>
        <w:rPr>
          <w:sz w:val="28"/>
          <w:szCs w:val="28"/>
        </w:rPr>
      </w:pPr>
      <w:r w:rsidRPr="0019319C">
        <w:rPr>
          <w:sz w:val="28"/>
          <w:szCs w:val="28"/>
        </w:rPr>
        <w:t>KHOA ĐIỆN ĐIỆN TỬ</w:t>
      </w:r>
    </w:p>
    <w:p w14:paraId="4CF75619" w14:textId="77777777" w:rsidR="0019319C" w:rsidRPr="0019319C" w:rsidRDefault="0019319C" w:rsidP="0019319C">
      <w:pPr>
        <w:spacing w:after="160"/>
        <w:jc w:val="center"/>
        <w:rPr>
          <w:b/>
          <w:bCs/>
          <w:sz w:val="28"/>
          <w:szCs w:val="28"/>
        </w:rPr>
      </w:pPr>
      <w:r w:rsidRPr="0019319C">
        <w:rPr>
          <w:b/>
          <w:bCs/>
          <w:sz w:val="28"/>
          <w:szCs w:val="28"/>
        </w:rPr>
        <w:t>BỘ MÔN KỸ THUẬT MÁY TÍNH – VIỄN THÔNG</w:t>
      </w:r>
    </w:p>
    <w:p w14:paraId="47AED114" w14:textId="77777777" w:rsidR="0019319C" w:rsidRDefault="0019319C" w:rsidP="002E526E">
      <w:pPr>
        <w:spacing w:after="160"/>
        <w:jc w:val="center"/>
        <w:rPr>
          <w:sz w:val="28"/>
          <w:szCs w:val="28"/>
        </w:rPr>
      </w:pPr>
      <w:r w:rsidRPr="0019319C">
        <w:rPr>
          <w:sz w:val="28"/>
          <w:szCs w:val="28"/>
        </w:rPr>
        <w:t>…………o0o…………</w:t>
      </w:r>
    </w:p>
    <w:p w14:paraId="1897B77F" w14:textId="77777777" w:rsidR="001636D4" w:rsidRPr="002E526E" w:rsidRDefault="001636D4" w:rsidP="002E526E">
      <w:pPr>
        <w:spacing w:after="160"/>
        <w:rPr>
          <w:sz w:val="28"/>
          <w:szCs w:val="28"/>
        </w:rPr>
      </w:pPr>
      <w:r w:rsidRPr="006142FB">
        <w:rPr>
          <w:rFonts w:eastAsia="Times New Roman" w:cs="Times New Roman"/>
          <w:noProof/>
          <w:sz w:val="24"/>
          <w:szCs w:val="24"/>
          <w:bdr w:val="none" w:sz="0" w:space="0" w:color="auto" w:frame="1"/>
        </w:rPr>
        <w:drawing>
          <wp:anchor distT="0" distB="0" distL="114300" distR="114300" simplePos="0" relativeHeight="251661312" behindDoc="0" locked="0" layoutInCell="1" allowOverlap="1" wp14:anchorId="7BDF7379" wp14:editId="465DD83A">
            <wp:simplePos x="0" y="0"/>
            <wp:positionH relativeFrom="column">
              <wp:posOffset>2188845</wp:posOffset>
            </wp:positionH>
            <wp:positionV relativeFrom="paragraph">
              <wp:posOffset>260525</wp:posOffset>
            </wp:positionV>
            <wp:extent cx="1462405" cy="1892300"/>
            <wp:effectExtent l="0" t="0" r="444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2405" cy="1892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6744B4" w14:textId="77777777" w:rsidR="001636D4" w:rsidRDefault="001636D4" w:rsidP="002E526E">
      <w:pPr>
        <w:spacing w:after="160"/>
        <w:jc w:val="center"/>
        <w:rPr>
          <w:sz w:val="36"/>
          <w:szCs w:val="36"/>
        </w:rPr>
      </w:pPr>
    </w:p>
    <w:p w14:paraId="07C35E66" w14:textId="6FC4F010" w:rsidR="0019319C" w:rsidRPr="00671071" w:rsidRDefault="0019319C" w:rsidP="002E526E">
      <w:pPr>
        <w:spacing w:after="160"/>
        <w:jc w:val="center"/>
        <w:rPr>
          <w:sz w:val="36"/>
          <w:szCs w:val="36"/>
          <w:lang w:val="vi-VN"/>
        </w:rPr>
      </w:pPr>
      <w:r w:rsidRPr="002E526E">
        <w:rPr>
          <w:sz w:val="36"/>
          <w:szCs w:val="36"/>
        </w:rPr>
        <w:t>ĐỒ ÁN</w:t>
      </w:r>
      <w:r w:rsidR="00671071">
        <w:rPr>
          <w:sz w:val="36"/>
          <w:szCs w:val="36"/>
          <w:lang w:val="vi-VN"/>
        </w:rPr>
        <w:t xml:space="preserve"> 2</w:t>
      </w:r>
    </w:p>
    <w:p w14:paraId="6D091A96" w14:textId="77777777" w:rsidR="0019319C" w:rsidRDefault="0019319C" w:rsidP="002E526E">
      <w:pPr>
        <w:spacing w:after="160"/>
        <w:jc w:val="center"/>
      </w:pPr>
    </w:p>
    <w:p w14:paraId="114DDACA" w14:textId="04893677" w:rsidR="0019319C" w:rsidRPr="00671071" w:rsidRDefault="00671071" w:rsidP="002E526E">
      <w:pPr>
        <w:spacing w:after="160"/>
        <w:jc w:val="center"/>
        <w:rPr>
          <w:b/>
          <w:bCs/>
          <w:sz w:val="40"/>
          <w:szCs w:val="40"/>
          <w:lang w:val="vi-VN"/>
        </w:rPr>
      </w:pPr>
      <w:r>
        <w:rPr>
          <w:b/>
          <w:bCs/>
          <w:sz w:val="40"/>
          <w:szCs w:val="40"/>
        </w:rPr>
        <w:t>XE</w:t>
      </w:r>
      <w:r>
        <w:rPr>
          <w:b/>
          <w:bCs/>
          <w:sz w:val="40"/>
          <w:szCs w:val="40"/>
          <w:lang w:val="vi-VN"/>
        </w:rPr>
        <w:t xml:space="preserve"> TỰ HÀNH DÙNG LIDAR</w:t>
      </w:r>
    </w:p>
    <w:p w14:paraId="72CF393E" w14:textId="77777777" w:rsidR="0019319C" w:rsidRPr="002E526E" w:rsidRDefault="0019319C" w:rsidP="002E526E">
      <w:pPr>
        <w:spacing w:after="160"/>
        <w:jc w:val="center"/>
        <w:rPr>
          <w:b/>
          <w:bCs/>
          <w:sz w:val="40"/>
          <w:szCs w:val="40"/>
        </w:rPr>
      </w:pPr>
      <w:r w:rsidRPr="002E526E">
        <w:rPr>
          <w:b/>
          <w:bCs/>
          <w:sz w:val="40"/>
          <w:szCs w:val="40"/>
        </w:rPr>
        <w:t>NGÀNH CÔNG NGHỆ KỸ THUẬT MÁY TÍNH</w:t>
      </w:r>
    </w:p>
    <w:p w14:paraId="12D3F2C4" w14:textId="77777777" w:rsidR="0019319C" w:rsidRDefault="0019319C" w:rsidP="0019319C">
      <w:pPr>
        <w:spacing w:after="160"/>
      </w:pPr>
    </w:p>
    <w:p w14:paraId="68150AC3" w14:textId="558F5BAB" w:rsidR="0019319C" w:rsidRPr="00671071" w:rsidRDefault="0019319C" w:rsidP="002E526E">
      <w:pPr>
        <w:spacing w:after="160"/>
        <w:ind w:left="1440" w:firstLine="720"/>
        <w:rPr>
          <w:b/>
          <w:bCs/>
          <w:sz w:val="32"/>
          <w:szCs w:val="32"/>
          <w:lang w:val="vi-VN"/>
        </w:rPr>
      </w:pPr>
      <w:r w:rsidRPr="002E526E">
        <w:rPr>
          <w:sz w:val="32"/>
          <w:szCs w:val="32"/>
        </w:rPr>
        <w:t>Sinh viên:</w:t>
      </w:r>
      <w:r w:rsidRPr="002E526E">
        <w:rPr>
          <w:sz w:val="32"/>
          <w:szCs w:val="32"/>
        </w:rPr>
        <w:tab/>
      </w:r>
      <w:r w:rsidR="00671071">
        <w:rPr>
          <w:b/>
          <w:bCs/>
          <w:sz w:val="32"/>
          <w:szCs w:val="32"/>
        </w:rPr>
        <w:t>NGUYỄN</w:t>
      </w:r>
      <w:r w:rsidR="00671071">
        <w:rPr>
          <w:b/>
          <w:bCs/>
          <w:sz w:val="32"/>
          <w:szCs w:val="32"/>
          <w:lang w:val="vi-VN"/>
        </w:rPr>
        <w:t xml:space="preserve"> PHÚC TOÀN</w:t>
      </w:r>
    </w:p>
    <w:p w14:paraId="0A4AD893" w14:textId="6C88E856" w:rsidR="0019319C" w:rsidRPr="002E526E" w:rsidRDefault="0019319C" w:rsidP="002E526E">
      <w:pPr>
        <w:spacing w:after="160"/>
        <w:ind w:left="2880" w:firstLine="720"/>
        <w:rPr>
          <w:sz w:val="32"/>
          <w:szCs w:val="32"/>
        </w:rPr>
      </w:pPr>
      <w:r w:rsidRPr="002E526E">
        <w:rPr>
          <w:sz w:val="32"/>
          <w:szCs w:val="32"/>
        </w:rPr>
        <w:t>MSSV:</w:t>
      </w:r>
      <w:r w:rsidR="00671071">
        <w:rPr>
          <w:sz w:val="32"/>
          <w:szCs w:val="32"/>
          <w:lang w:val="vi-VN"/>
        </w:rPr>
        <w:t xml:space="preserve"> 19119139</w:t>
      </w:r>
      <w:r w:rsidRPr="002E526E">
        <w:rPr>
          <w:sz w:val="32"/>
          <w:szCs w:val="32"/>
        </w:rPr>
        <w:t xml:space="preserve"> </w:t>
      </w:r>
    </w:p>
    <w:p w14:paraId="74632AEF" w14:textId="529502D3" w:rsidR="0019319C" w:rsidRPr="00671071" w:rsidRDefault="00671071" w:rsidP="002E526E">
      <w:pPr>
        <w:spacing w:after="160"/>
        <w:ind w:left="2880" w:firstLine="720"/>
        <w:rPr>
          <w:b/>
          <w:bCs/>
          <w:sz w:val="32"/>
          <w:szCs w:val="32"/>
          <w:lang w:val="vi-VN"/>
        </w:rPr>
      </w:pPr>
      <w:r>
        <w:rPr>
          <w:b/>
          <w:bCs/>
          <w:sz w:val="32"/>
          <w:szCs w:val="32"/>
        </w:rPr>
        <w:t>VŨ</w:t>
      </w:r>
      <w:r>
        <w:rPr>
          <w:b/>
          <w:bCs/>
          <w:sz w:val="32"/>
          <w:szCs w:val="32"/>
          <w:lang w:val="vi-VN"/>
        </w:rPr>
        <w:t xml:space="preserve"> THÙY PHƯƠNG TRINH</w:t>
      </w:r>
    </w:p>
    <w:p w14:paraId="1B73011F" w14:textId="0FFF5A3C" w:rsidR="0019319C" w:rsidRPr="002E526E" w:rsidRDefault="0019319C" w:rsidP="002E526E">
      <w:pPr>
        <w:spacing w:after="160"/>
        <w:ind w:left="2880" w:firstLine="720"/>
        <w:rPr>
          <w:sz w:val="32"/>
          <w:szCs w:val="32"/>
        </w:rPr>
      </w:pPr>
      <w:r w:rsidRPr="002E526E">
        <w:rPr>
          <w:sz w:val="32"/>
          <w:szCs w:val="32"/>
        </w:rPr>
        <w:t xml:space="preserve">MSSV: </w:t>
      </w:r>
      <w:r w:rsidR="00671071">
        <w:rPr>
          <w:sz w:val="32"/>
          <w:szCs w:val="32"/>
        </w:rPr>
        <w:t>19119140</w:t>
      </w:r>
    </w:p>
    <w:p w14:paraId="25FEC420" w14:textId="77777777" w:rsidR="0019319C" w:rsidRPr="002E526E" w:rsidRDefault="0019319C" w:rsidP="0019319C">
      <w:pPr>
        <w:spacing w:after="160"/>
        <w:rPr>
          <w:sz w:val="28"/>
          <w:szCs w:val="28"/>
        </w:rPr>
      </w:pPr>
    </w:p>
    <w:p w14:paraId="39B6CC81" w14:textId="03FB9435" w:rsidR="0019319C" w:rsidRPr="002E526E" w:rsidRDefault="0019319C" w:rsidP="002E526E">
      <w:pPr>
        <w:spacing w:after="160"/>
        <w:ind w:left="1440" w:firstLine="720"/>
        <w:rPr>
          <w:sz w:val="32"/>
          <w:szCs w:val="32"/>
        </w:rPr>
      </w:pPr>
      <w:r w:rsidRPr="002E526E">
        <w:rPr>
          <w:sz w:val="32"/>
          <w:szCs w:val="32"/>
        </w:rPr>
        <w:t xml:space="preserve">Hướng dẫn: </w:t>
      </w:r>
      <w:r w:rsidR="00671071" w:rsidRPr="00671071">
        <w:rPr>
          <w:b/>
          <w:bCs/>
          <w:sz w:val="32"/>
          <w:szCs w:val="18"/>
        </w:rPr>
        <w:t>TS. TRƯƠNG NGỌC SƠN</w:t>
      </w:r>
    </w:p>
    <w:p w14:paraId="34D03247" w14:textId="77777777" w:rsidR="0019319C" w:rsidRDefault="0019319C" w:rsidP="0019319C">
      <w:pPr>
        <w:spacing w:after="160"/>
      </w:pPr>
    </w:p>
    <w:p w14:paraId="32259739" w14:textId="3C25F5ED" w:rsidR="0019319C" w:rsidRDefault="0019319C" w:rsidP="002E526E">
      <w:pPr>
        <w:spacing w:after="160"/>
        <w:jc w:val="center"/>
        <w:sectPr w:rsidR="0019319C" w:rsidSect="003F112B">
          <w:footerReference w:type="default" r:id="rId10"/>
          <w:type w:val="continuous"/>
          <w:pgSz w:w="11906" w:h="16838" w:code="9"/>
          <w:pgMar w:top="1134" w:right="1134" w:bottom="1134" w:left="1701" w:header="720" w:footer="720" w:gutter="0"/>
          <w:pgBorders w:display="firstPage">
            <w:top w:val="waveline" w:sz="12" w:space="0" w:color="auto"/>
            <w:left w:val="waveline" w:sz="12" w:space="0" w:color="auto"/>
            <w:bottom w:val="waveline" w:sz="12" w:space="0" w:color="auto"/>
            <w:right w:val="waveline" w:sz="12" w:space="0" w:color="auto"/>
          </w:pgBorders>
          <w:pgNumType w:fmt="lowerLetter"/>
          <w:cols w:space="720"/>
          <w:docGrid w:linePitch="360"/>
        </w:sectPr>
      </w:pPr>
      <w:r w:rsidRPr="002E526E">
        <w:rPr>
          <w:sz w:val="28"/>
          <w:szCs w:val="28"/>
        </w:rPr>
        <w:t>TP. HỒ CHÍ MINH</w:t>
      </w:r>
      <w:r w:rsidR="00671071">
        <w:rPr>
          <w:sz w:val="28"/>
          <w:szCs w:val="28"/>
          <w:lang w:val="vi-VN"/>
        </w:rPr>
        <w:t xml:space="preserve">  12</w:t>
      </w:r>
      <w:r w:rsidRPr="002E526E">
        <w:rPr>
          <w:sz w:val="28"/>
          <w:szCs w:val="28"/>
        </w:rPr>
        <w:t>/</w:t>
      </w:r>
      <w:r w:rsidR="00671071">
        <w:rPr>
          <w:sz w:val="28"/>
          <w:szCs w:val="28"/>
        </w:rPr>
        <w:t>2024</w:t>
      </w:r>
      <w:r>
        <w:br w:type="page"/>
      </w:r>
    </w:p>
    <w:p w14:paraId="67273FD8" w14:textId="77777777" w:rsidR="0062255A" w:rsidRPr="0062255A" w:rsidRDefault="0062255A" w:rsidP="0062255A">
      <w:pPr>
        <w:tabs>
          <w:tab w:val="left" w:pos="3310"/>
        </w:tabs>
        <w:jc w:val="center"/>
        <w:rPr>
          <w:b/>
          <w:bCs/>
          <w:sz w:val="36"/>
          <w:szCs w:val="36"/>
        </w:rPr>
      </w:pPr>
      <w:r w:rsidRPr="0062255A">
        <w:rPr>
          <w:b/>
          <w:bCs/>
          <w:sz w:val="36"/>
          <w:szCs w:val="36"/>
        </w:rPr>
        <w:lastRenderedPageBreak/>
        <w:t>TRANG THÔNG TIN ĐỒ ÁN</w:t>
      </w:r>
    </w:p>
    <w:p w14:paraId="67C92F03" w14:textId="77777777" w:rsidR="0062255A" w:rsidRPr="0062255A" w:rsidRDefault="0062255A" w:rsidP="0062255A">
      <w:pPr>
        <w:tabs>
          <w:tab w:val="left" w:pos="3310"/>
        </w:tabs>
        <w:rPr>
          <w:b/>
          <w:bCs/>
          <w:sz w:val="24"/>
          <w:szCs w:val="24"/>
        </w:rPr>
      </w:pPr>
      <w:r w:rsidRPr="0062255A">
        <w:rPr>
          <w:b/>
          <w:bCs/>
          <w:sz w:val="24"/>
          <w:szCs w:val="24"/>
        </w:rPr>
        <w:t>1. Thông tin sinh viên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gridCol w:w="2941"/>
      </w:tblGrid>
      <w:tr w:rsidR="0062255A" w:rsidRPr="0062255A" w14:paraId="13F3E179" w14:textId="77777777" w:rsidTr="0062255A">
        <w:trPr>
          <w:trHeight w:val="340"/>
        </w:trPr>
        <w:tc>
          <w:tcPr>
            <w:tcW w:w="6120" w:type="dxa"/>
            <w:vAlign w:val="center"/>
          </w:tcPr>
          <w:p w14:paraId="2C1D755C" w14:textId="4834453F" w:rsidR="0062255A" w:rsidRPr="0062255A" w:rsidRDefault="0062255A" w:rsidP="0062255A">
            <w:pPr>
              <w:rPr>
                <w:szCs w:val="26"/>
                <w:lang w:val="vi-VN"/>
              </w:rPr>
            </w:pPr>
            <w:r w:rsidRPr="0062255A">
              <w:rPr>
                <w:szCs w:val="26"/>
                <w:lang w:val="vi-VN"/>
              </w:rPr>
              <w:t>Họ và tên sinh viên:</w:t>
            </w:r>
            <w:r w:rsidR="00925F73">
              <w:rPr>
                <w:szCs w:val="26"/>
                <w:lang w:val="vi-VN"/>
              </w:rPr>
              <w:t xml:space="preserve"> Nguyễn Phúc Toàn</w:t>
            </w:r>
          </w:p>
        </w:tc>
        <w:tc>
          <w:tcPr>
            <w:tcW w:w="2941" w:type="dxa"/>
            <w:vAlign w:val="center"/>
          </w:tcPr>
          <w:p w14:paraId="012C1A26" w14:textId="0CFBFD80" w:rsidR="0062255A" w:rsidRPr="0062255A" w:rsidRDefault="0062255A" w:rsidP="0062255A">
            <w:pPr>
              <w:rPr>
                <w:szCs w:val="26"/>
                <w:lang w:val="vi-VN"/>
              </w:rPr>
            </w:pPr>
            <w:r w:rsidRPr="0062255A">
              <w:rPr>
                <w:szCs w:val="26"/>
                <w:lang w:val="vi-VN"/>
              </w:rPr>
              <w:t>MSSV:</w:t>
            </w:r>
            <w:r w:rsidR="00925F73">
              <w:rPr>
                <w:szCs w:val="26"/>
                <w:lang w:val="vi-VN"/>
              </w:rPr>
              <w:t xml:space="preserve"> 19119139</w:t>
            </w:r>
          </w:p>
        </w:tc>
      </w:tr>
      <w:tr w:rsidR="0062255A" w:rsidRPr="0062255A" w14:paraId="4CBC87BB" w14:textId="77777777" w:rsidTr="0062255A">
        <w:trPr>
          <w:trHeight w:val="340"/>
        </w:trPr>
        <w:tc>
          <w:tcPr>
            <w:tcW w:w="6120" w:type="dxa"/>
            <w:vAlign w:val="center"/>
          </w:tcPr>
          <w:p w14:paraId="0E1DA53F" w14:textId="7F1661B0" w:rsidR="0062255A" w:rsidRPr="0062255A" w:rsidRDefault="0062255A" w:rsidP="0062255A">
            <w:pPr>
              <w:rPr>
                <w:szCs w:val="26"/>
                <w:lang w:val="vi-VN"/>
              </w:rPr>
            </w:pPr>
            <w:r w:rsidRPr="0062255A">
              <w:rPr>
                <w:szCs w:val="26"/>
                <w:lang w:val="vi-VN"/>
              </w:rPr>
              <w:t>Email:</w:t>
            </w:r>
            <w:r w:rsidR="00925F73">
              <w:rPr>
                <w:szCs w:val="26"/>
                <w:lang w:val="vi-VN"/>
              </w:rPr>
              <w:t xml:space="preserve"> 19119139@student.hcmute.edu.vn</w:t>
            </w:r>
          </w:p>
        </w:tc>
        <w:tc>
          <w:tcPr>
            <w:tcW w:w="2941" w:type="dxa"/>
            <w:vAlign w:val="center"/>
          </w:tcPr>
          <w:p w14:paraId="2259090A" w14:textId="416AA428" w:rsidR="0062255A" w:rsidRPr="0062255A" w:rsidRDefault="0062255A" w:rsidP="0062255A">
            <w:pPr>
              <w:rPr>
                <w:szCs w:val="26"/>
                <w:lang w:val="vi-VN"/>
              </w:rPr>
            </w:pPr>
            <w:r w:rsidRPr="0062255A">
              <w:rPr>
                <w:szCs w:val="26"/>
                <w:lang w:val="vi-VN"/>
              </w:rPr>
              <w:t>Điện thoại:</w:t>
            </w:r>
            <w:r w:rsidR="00925F73">
              <w:rPr>
                <w:szCs w:val="26"/>
                <w:lang w:val="vi-VN"/>
              </w:rPr>
              <w:t xml:space="preserve"> 0888322877</w:t>
            </w:r>
            <w:r w:rsidRPr="0062255A">
              <w:rPr>
                <w:szCs w:val="26"/>
                <w:lang w:val="vi-VN"/>
              </w:rPr>
              <w:t xml:space="preserve"> </w:t>
            </w:r>
          </w:p>
        </w:tc>
      </w:tr>
      <w:tr w:rsidR="0062255A" w:rsidRPr="0062255A" w14:paraId="526E3682" w14:textId="77777777" w:rsidTr="0062255A">
        <w:trPr>
          <w:trHeight w:val="340"/>
        </w:trPr>
        <w:tc>
          <w:tcPr>
            <w:tcW w:w="6120" w:type="dxa"/>
            <w:vAlign w:val="center"/>
          </w:tcPr>
          <w:p w14:paraId="77AFF0E0" w14:textId="053DA0D2" w:rsidR="0062255A" w:rsidRPr="00BA3F5C" w:rsidRDefault="0062255A" w:rsidP="0062255A">
            <w:pPr>
              <w:rPr>
                <w:szCs w:val="26"/>
                <w:lang w:val="vi-VN"/>
              </w:rPr>
            </w:pPr>
            <w:r w:rsidRPr="0062255A">
              <w:rPr>
                <w:szCs w:val="26"/>
                <w:lang w:val="vi-VN"/>
              </w:rPr>
              <w:t>Họ và tên sinh viên:</w:t>
            </w:r>
            <w:r w:rsidR="00BA3F5C">
              <w:rPr>
                <w:szCs w:val="26"/>
              </w:rPr>
              <w:t xml:space="preserve"> Vũ</w:t>
            </w:r>
            <w:r w:rsidR="00BA3F5C">
              <w:rPr>
                <w:szCs w:val="26"/>
                <w:lang w:val="vi-VN"/>
              </w:rPr>
              <w:t xml:space="preserve"> Thùy Phương Trinh</w:t>
            </w:r>
          </w:p>
        </w:tc>
        <w:tc>
          <w:tcPr>
            <w:tcW w:w="2941" w:type="dxa"/>
            <w:vAlign w:val="center"/>
          </w:tcPr>
          <w:p w14:paraId="33B8C51A" w14:textId="08E6F88E" w:rsidR="0062255A" w:rsidRPr="00BA3F5C" w:rsidRDefault="0062255A" w:rsidP="0062255A">
            <w:pPr>
              <w:rPr>
                <w:szCs w:val="26"/>
              </w:rPr>
            </w:pPr>
            <w:r w:rsidRPr="0062255A">
              <w:rPr>
                <w:szCs w:val="26"/>
                <w:lang w:val="vi-VN"/>
              </w:rPr>
              <w:t>MSSV:</w:t>
            </w:r>
            <w:r w:rsidR="00925F73">
              <w:rPr>
                <w:szCs w:val="26"/>
                <w:lang w:val="vi-VN"/>
              </w:rPr>
              <w:t xml:space="preserve"> 19</w:t>
            </w:r>
            <w:r w:rsidR="00BA3F5C">
              <w:rPr>
                <w:szCs w:val="26"/>
              </w:rPr>
              <w:t>119140</w:t>
            </w:r>
          </w:p>
        </w:tc>
      </w:tr>
      <w:tr w:rsidR="0062255A" w:rsidRPr="0062255A" w14:paraId="4AAD0F46" w14:textId="77777777" w:rsidTr="0062255A">
        <w:trPr>
          <w:trHeight w:val="340"/>
        </w:trPr>
        <w:tc>
          <w:tcPr>
            <w:tcW w:w="6120" w:type="dxa"/>
            <w:vAlign w:val="center"/>
          </w:tcPr>
          <w:p w14:paraId="692DFEAD" w14:textId="0247260C" w:rsidR="0062255A" w:rsidRPr="00BA3F5C" w:rsidRDefault="0062255A" w:rsidP="0062255A">
            <w:pPr>
              <w:rPr>
                <w:szCs w:val="26"/>
              </w:rPr>
            </w:pPr>
            <w:r w:rsidRPr="0062255A">
              <w:rPr>
                <w:szCs w:val="26"/>
                <w:lang w:val="vi-VN"/>
              </w:rPr>
              <w:t>Email:</w:t>
            </w:r>
            <w:r w:rsidR="00BA3F5C">
              <w:rPr>
                <w:szCs w:val="26"/>
              </w:rPr>
              <w:t xml:space="preserve"> </w:t>
            </w:r>
            <w:r w:rsidR="00BA3F5C">
              <w:rPr>
                <w:szCs w:val="26"/>
                <w:lang w:val="vi-VN"/>
              </w:rPr>
              <w:t>191191</w:t>
            </w:r>
            <w:r w:rsidR="00BA3F5C">
              <w:rPr>
                <w:szCs w:val="26"/>
              </w:rPr>
              <w:t>40</w:t>
            </w:r>
            <w:r w:rsidR="00BA3F5C">
              <w:rPr>
                <w:szCs w:val="26"/>
                <w:lang w:val="vi-VN"/>
              </w:rPr>
              <w:t>@student.hcmute.edu.vn</w:t>
            </w:r>
          </w:p>
        </w:tc>
        <w:tc>
          <w:tcPr>
            <w:tcW w:w="2941" w:type="dxa"/>
            <w:vAlign w:val="center"/>
          </w:tcPr>
          <w:p w14:paraId="249030CE" w14:textId="788659D9" w:rsidR="0062255A" w:rsidRPr="0062255A" w:rsidRDefault="0062255A" w:rsidP="0062255A">
            <w:pPr>
              <w:rPr>
                <w:szCs w:val="26"/>
                <w:lang w:val="vi-VN"/>
              </w:rPr>
            </w:pPr>
            <w:r w:rsidRPr="0062255A">
              <w:rPr>
                <w:szCs w:val="26"/>
                <w:lang w:val="vi-VN"/>
              </w:rPr>
              <w:t xml:space="preserve">Điện </w:t>
            </w:r>
            <w:r w:rsidR="00925F73">
              <w:rPr>
                <w:szCs w:val="26"/>
                <w:lang w:val="vi-VN"/>
              </w:rPr>
              <w:t>thoại</w:t>
            </w:r>
            <w:r w:rsidRPr="0062255A">
              <w:rPr>
                <w:szCs w:val="26"/>
                <w:lang w:val="vi-VN"/>
              </w:rPr>
              <w:t xml:space="preserve">: </w:t>
            </w:r>
          </w:p>
        </w:tc>
      </w:tr>
    </w:tbl>
    <w:p w14:paraId="6C2FD25C" w14:textId="77777777" w:rsidR="0062255A" w:rsidRPr="0062255A" w:rsidRDefault="0062255A" w:rsidP="0062255A">
      <w:pPr>
        <w:tabs>
          <w:tab w:val="left" w:pos="3310"/>
        </w:tabs>
        <w:rPr>
          <w:b/>
          <w:bCs/>
          <w:sz w:val="24"/>
          <w:szCs w:val="24"/>
        </w:rPr>
      </w:pPr>
      <w:r w:rsidRPr="0062255A">
        <w:rPr>
          <w:b/>
          <w:bCs/>
          <w:sz w:val="24"/>
          <w:szCs w:val="24"/>
        </w:rPr>
        <w:t>2. Thông tin đề tài</w:t>
      </w:r>
    </w:p>
    <w:p w14:paraId="01A5FCC6" w14:textId="6F3AD86B" w:rsidR="0062255A" w:rsidRDefault="0062255A" w:rsidP="0062255A">
      <w:r>
        <w:t>-</w:t>
      </w:r>
      <w:r>
        <w:tab/>
        <w:t xml:space="preserve">Tên đề tài: </w:t>
      </w:r>
      <w:r w:rsidR="005D739A" w:rsidRPr="005D739A">
        <w:t>XE TỰ HÀNH DÙNG LIDAR</w:t>
      </w:r>
      <w:r>
        <w:t>.</w:t>
      </w:r>
    </w:p>
    <w:p w14:paraId="57DEFA64" w14:textId="77777777" w:rsidR="0062255A" w:rsidRDefault="0062255A" w:rsidP="0062255A">
      <w:r>
        <w:t>-</w:t>
      </w:r>
      <w:r>
        <w:tab/>
        <w:t xml:space="preserve">Đơn vị quản lý: Bộ môn Kỹ Thuật Máy Tính – Viễn Thông, Khoa Điện – Điện Tử, Trường Đại </w:t>
      </w:r>
      <w:r>
        <w:tab/>
        <w:t>học Sư phạm Kỹ Thuật Tp. Hồ Chí Minh.</w:t>
      </w:r>
    </w:p>
    <w:p w14:paraId="2038AC97" w14:textId="66DE6C72" w:rsidR="0062255A" w:rsidRDefault="0062255A" w:rsidP="0062255A">
      <w:r>
        <w:t>-</w:t>
      </w:r>
      <w:r>
        <w:tab/>
        <w:t xml:space="preserve">Thời gian thực hiện: Từ </w:t>
      </w:r>
      <w:proofErr w:type="gramStart"/>
      <w:r>
        <w:t xml:space="preserve">ngày  </w:t>
      </w:r>
      <w:r w:rsidR="00BA3F5C">
        <w:t>22</w:t>
      </w:r>
      <w:proofErr w:type="gramEnd"/>
      <w:r>
        <w:t>/</w:t>
      </w:r>
      <w:r w:rsidR="00BA3F5C">
        <w:t>09</w:t>
      </w:r>
      <w:r>
        <w:t>/202</w:t>
      </w:r>
      <w:r w:rsidR="00BA3F5C">
        <w:t>4</w:t>
      </w:r>
      <w:r>
        <w:t xml:space="preserve"> đến ngày </w:t>
      </w:r>
      <w:r w:rsidR="005F3E27">
        <w:t>30</w:t>
      </w:r>
      <w:r>
        <w:t>/12/202</w:t>
      </w:r>
      <w:r w:rsidR="00BA3F5C">
        <w:t>4</w:t>
      </w:r>
      <w:r>
        <w:t>.</w:t>
      </w:r>
    </w:p>
    <w:p w14:paraId="3941EF21" w14:textId="5B04A034" w:rsidR="0062255A" w:rsidRDefault="0062255A" w:rsidP="0062255A">
      <w:r>
        <w:t>-</w:t>
      </w:r>
      <w:r>
        <w:tab/>
        <w:t xml:space="preserve">Thời gian bảo vệ: Ngày </w:t>
      </w:r>
      <w:r w:rsidR="00D05E73">
        <w:t>30</w:t>
      </w:r>
      <w:r>
        <w:t>/</w:t>
      </w:r>
      <w:r w:rsidR="00D05E73">
        <w:t>12</w:t>
      </w:r>
      <w:r>
        <w:t>/</w:t>
      </w:r>
      <w:r w:rsidR="00D05E73">
        <w:t>2024</w:t>
      </w:r>
    </w:p>
    <w:p w14:paraId="317F8966" w14:textId="77777777" w:rsidR="0062255A" w:rsidRPr="0062255A" w:rsidRDefault="0062255A" w:rsidP="0062255A">
      <w:pPr>
        <w:tabs>
          <w:tab w:val="left" w:pos="3310"/>
        </w:tabs>
        <w:rPr>
          <w:b/>
          <w:bCs/>
          <w:sz w:val="24"/>
          <w:szCs w:val="24"/>
        </w:rPr>
      </w:pPr>
      <w:r w:rsidRPr="0062255A">
        <w:rPr>
          <w:b/>
          <w:bCs/>
          <w:sz w:val="24"/>
          <w:szCs w:val="24"/>
        </w:rPr>
        <w:t>3. Lời cam đoan của sinh viên</w:t>
      </w:r>
    </w:p>
    <w:p w14:paraId="04C6E1AE" w14:textId="77777777" w:rsidR="0062255A" w:rsidRDefault="0062255A" w:rsidP="0062255A">
      <w:pPr>
        <w:tabs>
          <w:tab w:val="left" w:pos="3310"/>
        </w:tabs>
      </w:pPr>
      <w:r>
        <w:t>“Tôi – Tên sinh viên I và Tên sinh viên II cam đoan đề tài này là do chính tôi nghiên cứu và thực hiện. Tôi không sao chép từ bất kì một bài viết nào đã được công bố mà không trích dẫn nguồn gốc. Nếu có bất kì một sự vi phạm nào, tôi xin chịu hoàn toàn trách nhiệm”.</w:t>
      </w:r>
    </w:p>
    <w:p w14:paraId="5CCC7899" w14:textId="77777777" w:rsidR="0062255A" w:rsidRDefault="0062255A" w:rsidP="0062255A">
      <w:pPr>
        <w:tabs>
          <w:tab w:val="left" w:pos="3310"/>
        </w:tabs>
      </w:pPr>
    </w:p>
    <w:p w14:paraId="2B3B5BC0" w14:textId="1A8BC2F1" w:rsidR="0062255A" w:rsidRPr="005F3E27" w:rsidRDefault="0062255A" w:rsidP="008F5E9E">
      <w:pPr>
        <w:tabs>
          <w:tab w:val="left" w:pos="3310"/>
        </w:tabs>
        <w:jc w:val="right"/>
        <w:rPr>
          <w:lang w:val="vi-VN"/>
        </w:rPr>
      </w:pPr>
      <w:r>
        <w:t xml:space="preserve">Tp. Hồ Chí Minh, ngày </w:t>
      </w:r>
      <w:r w:rsidR="005F3E27">
        <w:t>30</w:t>
      </w:r>
      <w:r>
        <w:t xml:space="preserve"> tháng</w:t>
      </w:r>
      <w:r w:rsidR="005F3E27">
        <w:rPr>
          <w:lang w:val="vi-VN"/>
        </w:rPr>
        <w:t xml:space="preserve"> 12</w:t>
      </w:r>
      <w:r>
        <w:t xml:space="preserve"> năm </w:t>
      </w:r>
      <w:r w:rsidR="005F3E27">
        <w:t>2024</w:t>
      </w:r>
      <w:r w:rsidR="005F3E27">
        <w:rPr>
          <w:lang w:val="vi-VN"/>
        </w:rPr>
        <w:t xml:space="preserve"> </w:t>
      </w:r>
    </w:p>
    <w:p w14:paraId="1F3BAA3F" w14:textId="77777777" w:rsidR="0062255A" w:rsidRDefault="008F5E9E" w:rsidP="008F5E9E">
      <w:pPr>
        <w:tabs>
          <w:tab w:val="left" w:pos="3310"/>
        </w:tabs>
      </w:pPr>
      <w:r>
        <w:tab/>
      </w:r>
      <w:r>
        <w:tab/>
      </w:r>
      <w:r>
        <w:tab/>
      </w:r>
      <w:r>
        <w:tab/>
      </w:r>
      <w:r>
        <w:tab/>
      </w:r>
      <w:r>
        <w:tab/>
      </w:r>
      <w:r w:rsidR="0062255A">
        <w:t>Sinh viên thực hiện đồ án</w:t>
      </w:r>
    </w:p>
    <w:p w14:paraId="4EFEF007" w14:textId="77777777" w:rsidR="005A470A" w:rsidRDefault="008F5E9E" w:rsidP="008F5E9E">
      <w:pPr>
        <w:tabs>
          <w:tab w:val="left" w:pos="3310"/>
        </w:tabs>
      </w:pPr>
      <w:r>
        <w:tab/>
      </w:r>
      <w:r>
        <w:tab/>
      </w:r>
      <w:r>
        <w:tab/>
      </w:r>
      <w:r>
        <w:tab/>
      </w:r>
      <w:r>
        <w:tab/>
      </w:r>
      <w:r>
        <w:tab/>
      </w:r>
      <w:r>
        <w:rPr>
          <w:lang w:val="vi-VN"/>
        </w:rPr>
        <w:t xml:space="preserve">    </w:t>
      </w:r>
      <w:r w:rsidR="00665EE1">
        <w:rPr>
          <w:lang w:val="vi-VN"/>
        </w:rPr>
        <w:t xml:space="preserve"> </w:t>
      </w:r>
      <w:r w:rsidR="0062255A">
        <w:t>(Ký và ghi rõ họ tên)</w:t>
      </w:r>
    </w:p>
    <w:p w14:paraId="254B1EC7" w14:textId="77777777" w:rsidR="005A470A" w:rsidRDefault="005A470A" w:rsidP="005A470A">
      <w:pPr>
        <w:tabs>
          <w:tab w:val="left" w:pos="3310"/>
        </w:tabs>
      </w:pPr>
    </w:p>
    <w:p w14:paraId="4DE870CA" w14:textId="77777777" w:rsidR="005A470A" w:rsidRDefault="005A470A" w:rsidP="005A470A">
      <w:pPr>
        <w:tabs>
          <w:tab w:val="left" w:pos="3310"/>
        </w:tabs>
      </w:pPr>
    </w:p>
    <w:p w14:paraId="693BCD92" w14:textId="77777777" w:rsidR="005A470A" w:rsidRDefault="005A470A" w:rsidP="005A470A">
      <w:pPr>
        <w:tabs>
          <w:tab w:val="left" w:pos="3310"/>
        </w:tabs>
      </w:pPr>
    </w:p>
    <w:p w14:paraId="364A523A" w14:textId="22452DB7" w:rsidR="005A470A" w:rsidRDefault="00D05E73" w:rsidP="00D05E73">
      <w:pPr>
        <w:tabs>
          <w:tab w:val="left" w:pos="7485"/>
        </w:tabs>
      </w:pPr>
      <w:r>
        <w:tab/>
      </w:r>
    </w:p>
    <w:p w14:paraId="52F790A2" w14:textId="77777777" w:rsidR="00666DEE" w:rsidRDefault="00666DEE" w:rsidP="00D05E73">
      <w:pPr>
        <w:tabs>
          <w:tab w:val="left" w:pos="7485"/>
        </w:tabs>
      </w:pPr>
    </w:p>
    <w:p w14:paraId="2E4A955C" w14:textId="77777777" w:rsidR="00D05E73" w:rsidRDefault="00D05E73" w:rsidP="00D05E73">
      <w:pPr>
        <w:tabs>
          <w:tab w:val="left" w:pos="7485"/>
        </w:tabs>
      </w:pPr>
    </w:p>
    <w:p w14:paraId="5C413C08" w14:textId="13B96E13" w:rsidR="005A470A" w:rsidRPr="00AE716B" w:rsidRDefault="00AE716B" w:rsidP="00AE716B">
      <w:pPr>
        <w:tabs>
          <w:tab w:val="left" w:pos="4680"/>
          <w:tab w:val="left" w:pos="6480"/>
        </w:tabs>
        <w:rPr>
          <w:lang w:val="vi-VN"/>
        </w:rPr>
      </w:pPr>
      <w:r>
        <w:tab/>
        <w:t>Nguyễn</w:t>
      </w:r>
      <w:r>
        <w:rPr>
          <w:lang w:val="vi-VN"/>
        </w:rPr>
        <w:t xml:space="preserve"> Phúc Toàn</w:t>
      </w:r>
      <w:r>
        <w:rPr>
          <w:lang w:val="vi-VN"/>
        </w:rPr>
        <w:tab/>
        <w:t xml:space="preserve">         Vũ Thùy Phương Trinh</w:t>
      </w:r>
    </w:p>
    <w:p w14:paraId="4DA8EB41" w14:textId="77777777" w:rsidR="00665EE1" w:rsidRPr="00665EE1" w:rsidRDefault="00665EE1" w:rsidP="00665EE1">
      <w:pPr>
        <w:tabs>
          <w:tab w:val="left" w:pos="4536"/>
        </w:tabs>
        <w:rPr>
          <w:szCs w:val="26"/>
        </w:rPr>
      </w:pPr>
    </w:p>
    <w:tbl>
      <w:tblPr>
        <w:tblStyle w:val="TableGrid"/>
        <w:tblW w:w="0" w:type="auto"/>
        <w:tblLook w:val="04A0" w:firstRow="1" w:lastRow="0" w:firstColumn="1" w:lastColumn="0" w:noHBand="0" w:noVBand="1"/>
      </w:tblPr>
      <w:tblGrid>
        <w:gridCol w:w="9071"/>
      </w:tblGrid>
      <w:tr w:rsidR="00665EE1" w:rsidRPr="00665EE1" w14:paraId="364CBE15" w14:textId="77777777" w:rsidTr="00665EE1">
        <w:tc>
          <w:tcPr>
            <w:tcW w:w="9360" w:type="dxa"/>
            <w:tcBorders>
              <w:top w:val="single" w:sz="12" w:space="0" w:color="auto"/>
              <w:left w:val="nil"/>
              <w:bottom w:val="nil"/>
              <w:right w:val="nil"/>
            </w:tcBorders>
          </w:tcPr>
          <w:p w14:paraId="6455E91D" w14:textId="77777777" w:rsidR="00665EE1" w:rsidRPr="00665EE1" w:rsidRDefault="00665EE1" w:rsidP="00665EE1">
            <w:pPr>
              <w:rPr>
                <w:lang w:val="vi-VN"/>
              </w:rPr>
            </w:pPr>
            <w:r w:rsidRPr="00665EE1">
              <w:rPr>
                <w:lang w:val="vi-VN"/>
              </w:rPr>
              <w:t>Giảng viên hướng dẫn xác nhận quyễn báo cáo đã được chỉnh sửa theo đề nghị được ghi trong biên bản của Hội đồng đánh giá Khóa luận tốt nghiệp.</w:t>
            </w:r>
          </w:p>
          <w:p w14:paraId="4EDCE8D5" w14:textId="5581D106" w:rsidR="00665EE1" w:rsidRPr="005F3E27" w:rsidRDefault="005F3E27" w:rsidP="005F3E27">
            <w:pPr>
              <w:tabs>
                <w:tab w:val="left" w:pos="3310"/>
              </w:tabs>
              <w:jc w:val="right"/>
              <w:rPr>
                <w:lang w:val="vi-VN"/>
              </w:rPr>
            </w:pPr>
            <w:r>
              <w:t>Tp. Hồ Chí Minh, ngày 30 tháng</w:t>
            </w:r>
            <w:r>
              <w:rPr>
                <w:lang w:val="vi-VN"/>
              </w:rPr>
              <w:t xml:space="preserve"> 12</w:t>
            </w:r>
            <w:r>
              <w:t xml:space="preserve"> năm </w:t>
            </w:r>
            <w:proofErr w:type="gramStart"/>
            <w:r>
              <w:t>2024</w:t>
            </w:r>
            <w:r>
              <w:rPr>
                <w:lang w:val="vi-VN"/>
              </w:rPr>
              <w:t xml:space="preserve"> </w:t>
            </w:r>
            <w:r w:rsidR="00665EE1" w:rsidRPr="00665EE1">
              <w:rPr>
                <w:szCs w:val="26"/>
                <w:lang w:val="vi-VN"/>
              </w:rPr>
              <w:t>.</w:t>
            </w:r>
            <w:proofErr w:type="gramEnd"/>
          </w:p>
          <w:p w14:paraId="0BDD116B" w14:textId="77777777" w:rsidR="00665EE1" w:rsidRPr="00665EE1" w:rsidRDefault="00665EE1" w:rsidP="00665EE1">
            <w:pPr>
              <w:tabs>
                <w:tab w:val="left" w:pos="4536"/>
              </w:tabs>
              <w:jc w:val="center"/>
              <w:rPr>
                <w:szCs w:val="26"/>
                <w:lang w:val="vi-VN"/>
              </w:rPr>
            </w:pPr>
            <w:r w:rsidRPr="00665EE1">
              <w:rPr>
                <w:szCs w:val="26"/>
              </w:rPr>
              <w:t>Xác</w:t>
            </w:r>
            <w:r w:rsidRPr="00665EE1">
              <w:rPr>
                <w:szCs w:val="26"/>
                <w:lang w:val="vi-VN"/>
              </w:rPr>
              <w:t xml:space="preserve"> nhận của bộ môn</w:t>
            </w:r>
            <w:r w:rsidRPr="00665EE1">
              <w:rPr>
                <w:szCs w:val="26"/>
                <w:lang w:val="vi-VN"/>
              </w:rPr>
              <w:tab/>
              <w:t>Giáo viên hướng dẫn</w:t>
            </w:r>
          </w:p>
          <w:p w14:paraId="3AF1E7C6" w14:textId="77777777" w:rsidR="00665EE1" w:rsidRPr="00665EE1" w:rsidRDefault="00665EE1" w:rsidP="00665EE1">
            <w:pPr>
              <w:tabs>
                <w:tab w:val="left" w:pos="4536"/>
              </w:tabs>
              <w:jc w:val="center"/>
              <w:rPr>
                <w:szCs w:val="26"/>
                <w:lang w:val="vi-VN"/>
              </w:rPr>
            </w:pPr>
            <w:r w:rsidRPr="00665EE1">
              <w:rPr>
                <w:szCs w:val="26"/>
                <w:lang w:val="vi-VN"/>
              </w:rPr>
              <w:tab/>
              <w:t>(Ký và ghi rõ họ tên)</w:t>
            </w:r>
          </w:p>
          <w:p w14:paraId="6D556FB8" w14:textId="77777777" w:rsidR="00665EE1" w:rsidRPr="00665EE1" w:rsidRDefault="00665EE1" w:rsidP="00665EE1">
            <w:pPr>
              <w:tabs>
                <w:tab w:val="left" w:pos="4536"/>
              </w:tabs>
              <w:jc w:val="center"/>
              <w:rPr>
                <w:szCs w:val="26"/>
                <w:lang w:val="vi-VN"/>
              </w:rPr>
            </w:pPr>
          </w:p>
          <w:p w14:paraId="01ABC90E" w14:textId="77777777" w:rsidR="00665EE1" w:rsidRPr="00665EE1" w:rsidRDefault="00665EE1" w:rsidP="00665EE1">
            <w:pPr>
              <w:tabs>
                <w:tab w:val="left" w:pos="4536"/>
              </w:tabs>
              <w:rPr>
                <w:szCs w:val="26"/>
                <w:lang w:val="vi-VN"/>
              </w:rPr>
            </w:pPr>
          </w:p>
        </w:tc>
      </w:tr>
    </w:tbl>
    <w:p w14:paraId="3924F49D" w14:textId="77777777" w:rsidR="005A470A" w:rsidRDefault="005A470A" w:rsidP="005A470A">
      <w:pPr>
        <w:tabs>
          <w:tab w:val="left" w:pos="3310"/>
        </w:tabs>
      </w:pPr>
    </w:p>
    <w:p w14:paraId="59C8F25E" w14:textId="77777777" w:rsidR="005A470A" w:rsidRDefault="005A470A" w:rsidP="005A470A">
      <w:pPr>
        <w:tabs>
          <w:tab w:val="left" w:pos="3310"/>
        </w:tabs>
      </w:pPr>
    </w:p>
    <w:p w14:paraId="0D06D6FE" w14:textId="77777777" w:rsidR="005A470A" w:rsidRDefault="005A470A" w:rsidP="005A470A">
      <w:pPr>
        <w:tabs>
          <w:tab w:val="left" w:pos="3310"/>
        </w:tabs>
      </w:pPr>
    </w:p>
    <w:p w14:paraId="5A7295C1" w14:textId="77777777" w:rsidR="005A470A" w:rsidRDefault="005A470A" w:rsidP="005A470A">
      <w:pPr>
        <w:tabs>
          <w:tab w:val="left" w:pos="3310"/>
        </w:tabs>
      </w:pPr>
    </w:p>
    <w:p w14:paraId="78E7F1E4" w14:textId="77777777" w:rsidR="005A470A" w:rsidRDefault="005A470A" w:rsidP="005A470A">
      <w:pPr>
        <w:tabs>
          <w:tab w:val="left" w:pos="3310"/>
        </w:tabs>
      </w:pPr>
    </w:p>
    <w:p w14:paraId="75379D6E" w14:textId="77777777" w:rsidR="005A470A" w:rsidRDefault="005A470A" w:rsidP="005A470A">
      <w:pPr>
        <w:tabs>
          <w:tab w:val="left" w:pos="3310"/>
        </w:tabs>
      </w:pPr>
    </w:p>
    <w:p w14:paraId="719F6A7C" w14:textId="77777777" w:rsidR="005A470A" w:rsidRDefault="005A470A" w:rsidP="005A470A">
      <w:pPr>
        <w:tabs>
          <w:tab w:val="left" w:pos="3310"/>
        </w:tabs>
      </w:pPr>
    </w:p>
    <w:p w14:paraId="0BC51C0C" w14:textId="77777777" w:rsidR="005A470A" w:rsidRDefault="005A470A" w:rsidP="005A470A">
      <w:pPr>
        <w:tabs>
          <w:tab w:val="left" w:pos="3310"/>
        </w:tabs>
      </w:pPr>
    </w:p>
    <w:p w14:paraId="23D1BBB9" w14:textId="77777777" w:rsidR="005A470A" w:rsidRDefault="005A470A" w:rsidP="005A470A">
      <w:pPr>
        <w:tabs>
          <w:tab w:val="left" w:pos="3310"/>
        </w:tabs>
      </w:pPr>
    </w:p>
    <w:p w14:paraId="401B66FF" w14:textId="77777777" w:rsidR="005A470A" w:rsidRDefault="005A470A" w:rsidP="005A470A">
      <w:pPr>
        <w:tabs>
          <w:tab w:val="left" w:pos="3310"/>
        </w:tabs>
      </w:pPr>
    </w:p>
    <w:p w14:paraId="764B26B7" w14:textId="77777777" w:rsidR="005A470A" w:rsidRDefault="005A470A" w:rsidP="005A470A">
      <w:pPr>
        <w:tabs>
          <w:tab w:val="left" w:pos="3310"/>
        </w:tabs>
      </w:pPr>
    </w:p>
    <w:p w14:paraId="3C1931C4" w14:textId="77777777" w:rsidR="005A470A" w:rsidRDefault="001E31B9" w:rsidP="001E31B9">
      <w:pPr>
        <w:spacing w:after="160" w:line="259" w:lineRule="auto"/>
      </w:pPr>
      <w:r>
        <w:br w:type="page"/>
      </w:r>
    </w:p>
    <w:p w14:paraId="2D970CA3" w14:textId="77777777" w:rsidR="005A470A" w:rsidRDefault="005A470A" w:rsidP="005A470A">
      <w:pPr>
        <w:tabs>
          <w:tab w:val="left" w:pos="3310"/>
        </w:tabs>
      </w:pPr>
    </w:p>
    <w:tbl>
      <w:tblPr>
        <w:tblStyle w:val="TableGrid"/>
        <w:tblpPr w:leftFromText="180" w:rightFromText="180" w:vertAnchor="text" w:horzAnchor="margin" w:tblpY="-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65EE1" w:rsidRPr="00665EE1" w14:paraId="4814828B" w14:textId="77777777" w:rsidTr="00131151">
        <w:trPr>
          <w:trHeight w:val="1795"/>
        </w:trPr>
        <w:tc>
          <w:tcPr>
            <w:tcW w:w="4530" w:type="dxa"/>
          </w:tcPr>
          <w:p w14:paraId="16CC9A4A" w14:textId="77777777" w:rsidR="00665EE1" w:rsidRPr="00665EE1" w:rsidRDefault="00665EE1" w:rsidP="00665EE1">
            <w:pPr>
              <w:jc w:val="center"/>
            </w:pPr>
            <w:r w:rsidRPr="00665EE1">
              <w:t>TRƯỜNG ĐẠI HỌC SƯ PHẠM KỸ THUẬT TP. HỒ CHÍ MINH</w:t>
            </w:r>
          </w:p>
          <w:p w14:paraId="4247D0E4" w14:textId="77777777" w:rsidR="00665EE1" w:rsidRPr="00665EE1" w:rsidRDefault="00665EE1" w:rsidP="00665EE1">
            <w:pPr>
              <w:jc w:val="center"/>
              <w:rPr>
                <w:b/>
                <w:bCs/>
              </w:rPr>
            </w:pPr>
            <w:r w:rsidRPr="00665EE1">
              <w:rPr>
                <w:b/>
                <w:bCs/>
              </w:rPr>
              <w:t>KHOA ĐIỆN ĐIỆN TỬ</w:t>
            </w:r>
          </w:p>
          <w:p w14:paraId="4C63D22F" w14:textId="77777777" w:rsidR="00665EE1" w:rsidRDefault="00665EE1" w:rsidP="00665EE1">
            <w:pPr>
              <w:rPr>
                <w:b/>
                <w:bCs/>
              </w:rPr>
            </w:pPr>
            <w:r w:rsidRPr="00665EE1">
              <w:rPr>
                <w:b/>
                <w:bCs/>
              </w:rPr>
              <w:t>BỘ MÔN KT MÁY TÍNH – VIỄN THÔNG</w:t>
            </w:r>
          </w:p>
          <w:p w14:paraId="582583A8" w14:textId="35923604" w:rsidR="00671071" w:rsidRPr="00671071" w:rsidRDefault="00671071" w:rsidP="00671071">
            <w:pPr>
              <w:jc w:val="center"/>
              <w:rPr>
                <w:b/>
                <w:bCs/>
                <w:lang w:val="vi-VN"/>
              </w:rPr>
            </w:pPr>
            <w:r>
              <w:rPr>
                <w:b/>
                <w:bCs/>
                <w:lang w:val="vi-VN"/>
              </w:rPr>
              <w:t>_______________________</w:t>
            </w:r>
          </w:p>
        </w:tc>
        <w:tc>
          <w:tcPr>
            <w:tcW w:w="4531" w:type="dxa"/>
          </w:tcPr>
          <w:p w14:paraId="3238B327" w14:textId="77777777" w:rsidR="00665EE1" w:rsidRPr="00665EE1" w:rsidRDefault="00665EE1" w:rsidP="00665EE1">
            <w:pPr>
              <w:jc w:val="center"/>
              <w:rPr>
                <w:sz w:val="20"/>
                <w:szCs w:val="20"/>
                <w:lang w:val="vi-VN"/>
              </w:rPr>
            </w:pPr>
            <w:r w:rsidRPr="00665EE1">
              <w:rPr>
                <w:sz w:val="20"/>
                <w:szCs w:val="20"/>
                <w:lang w:val="vi-VN"/>
              </w:rPr>
              <w:t>CỘNG HÒA XÃ HỘI CHỦ NGHĨA VIỆT NAM</w:t>
            </w:r>
          </w:p>
          <w:p w14:paraId="443DA0F5" w14:textId="37FF3509" w:rsidR="00665EE1" w:rsidRDefault="00665EE1" w:rsidP="00665EE1">
            <w:pPr>
              <w:jc w:val="center"/>
              <w:rPr>
                <w:sz w:val="20"/>
                <w:szCs w:val="20"/>
                <w:lang w:val="vi-VN"/>
              </w:rPr>
            </w:pPr>
            <w:r w:rsidRPr="00665EE1">
              <w:rPr>
                <w:sz w:val="20"/>
                <w:szCs w:val="20"/>
                <w:lang w:val="vi-VN"/>
              </w:rPr>
              <w:t>Độc lập – Tự do – Hạnh Phúc</w:t>
            </w:r>
          </w:p>
          <w:p w14:paraId="54A2681E" w14:textId="07052D73" w:rsidR="00671071" w:rsidRPr="00665EE1" w:rsidRDefault="00671071" w:rsidP="00665EE1">
            <w:pPr>
              <w:jc w:val="center"/>
              <w:rPr>
                <w:sz w:val="20"/>
                <w:szCs w:val="20"/>
                <w:lang w:val="vi-VN"/>
              </w:rPr>
            </w:pPr>
            <w:r>
              <w:rPr>
                <w:sz w:val="20"/>
                <w:szCs w:val="20"/>
                <w:lang w:val="vi-VN"/>
              </w:rPr>
              <w:t>______________</w:t>
            </w:r>
          </w:p>
          <w:p w14:paraId="0B549CEA" w14:textId="77777777" w:rsidR="00665EE1" w:rsidRPr="00665EE1" w:rsidRDefault="00665EE1" w:rsidP="00665EE1">
            <w:pPr>
              <w:rPr>
                <w:b/>
                <w:bCs/>
              </w:rPr>
            </w:pPr>
          </w:p>
        </w:tc>
      </w:tr>
    </w:tbl>
    <w:p w14:paraId="55E0D78D" w14:textId="04B1AC2F" w:rsidR="00665EE1" w:rsidRDefault="00665EE1" w:rsidP="00665EE1">
      <w:pPr>
        <w:tabs>
          <w:tab w:val="left" w:pos="3960"/>
        </w:tabs>
        <w:jc w:val="right"/>
        <w:rPr>
          <w:lang w:val="vi-VN"/>
        </w:rPr>
      </w:pPr>
      <w:r w:rsidRPr="00665EE1">
        <w:rPr>
          <w:b/>
          <w:bCs/>
        </w:rPr>
        <w:t>Thành</w:t>
      </w:r>
      <w:r w:rsidRPr="00665EE1">
        <w:rPr>
          <w:b/>
          <w:bCs/>
          <w:lang w:val="vi-VN"/>
        </w:rPr>
        <w:t xml:space="preserve"> phố Hồ Chí Minh</w:t>
      </w:r>
      <w:r w:rsidRPr="00665EE1">
        <w:rPr>
          <w:lang w:val="vi-VN"/>
        </w:rPr>
        <w:t xml:space="preserve">, </w:t>
      </w:r>
      <w:r w:rsidR="00031345">
        <w:t>ngày 30 tháng</w:t>
      </w:r>
      <w:r w:rsidR="00031345">
        <w:rPr>
          <w:lang w:val="vi-VN"/>
        </w:rPr>
        <w:t xml:space="preserve"> 12</w:t>
      </w:r>
      <w:r w:rsidR="00031345">
        <w:t xml:space="preserve"> năm 2024</w:t>
      </w:r>
      <w:r w:rsidRPr="00665EE1">
        <w:rPr>
          <w:lang w:val="vi-VN"/>
        </w:rPr>
        <w:t>.</w:t>
      </w:r>
    </w:p>
    <w:p w14:paraId="2DBA19E2" w14:textId="77777777" w:rsidR="00665EE1" w:rsidRDefault="00665EE1" w:rsidP="00665EE1">
      <w:pPr>
        <w:tabs>
          <w:tab w:val="left" w:pos="3960"/>
        </w:tabs>
        <w:jc w:val="right"/>
        <w:rPr>
          <w:lang w:val="vi-VN"/>
        </w:rPr>
      </w:pPr>
    </w:p>
    <w:p w14:paraId="577FCEE3" w14:textId="77777777" w:rsidR="00665EE1" w:rsidRDefault="00665EE1" w:rsidP="00665EE1">
      <w:pPr>
        <w:tabs>
          <w:tab w:val="left" w:pos="3960"/>
        </w:tabs>
        <w:jc w:val="center"/>
        <w:rPr>
          <w:b/>
          <w:bCs/>
          <w:sz w:val="28"/>
          <w:szCs w:val="28"/>
          <w:lang w:val="vi-VN"/>
        </w:rPr>
      </w:pPr>
      <w:r w:rsidRPr="00215AF6">
        <w:rPr>
          <w:b/>
          <w:bCs/>
          <w:sz w:val="28"/>
          <w:szCs w:val="28"/>
          <w:lang w:val="vi-VN"/>
        </w:rPr>
        <w:t>NHIỆM VỤ ĐỒ ÁN MÔN HỌC</w:t>
      </w:r>
    </w:p>
    <w:p w14:paraId="5D30C7DC" w14:textId="77777777" w:rsidR="00665EE1" w:rsidRPr="00215AF6" w:rsidRDefault="00665EE1" w:rsidP="00665EE1">
      <w:pPr>
        <w:tabs>
          <w:tab w:val="left" w:pos="3960"/>
        </w:tabs>
        <w:jc w:val="center"/>
        <w:rPr>
          <w:b/>
          <w:bCs/>
          <w:sz w:val="28"/>
          <w:szCs w:val="28"/>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3700"/>
        <w:gridCol w:w="3021"/>
      </w:tblGrid>
      <w:tr w:rsidR="00665EE1" w14:paraId="105E77C3" w14:textId="77777777" w:rsidTr="00973EB9">
        <w:trPr>
          <w:trHeight w:val="340"/>
        </w:trPr>
        <w:tc>
          <w:tcPr>
            <w:tcW w:w="2340" w:type="dxa"/>
          </w:tcPr>
          <w:p w14:paraId="33702441" w14:textId="77777777" w:rsidR="00665EE1" w:rsidRDefault="00665EE1" w:rsidP="00131151">
            <w:pPr>
              <w:tabs>
                <w:tab w:val="left" w:pos="3960"/>
              </w:tabs>
              <w:rPr>
                <w:lang w:val="vi-VN"/>
              </w:rPr>
            </w:pPr>
            <w:r>
              <w:rPr>
                <w:lang w:val="vi-VN"/>
              </w:rPr>
              <w:t>Họ và tên sinh viên I:</w:t>
            </w:r>
          </w:p>
        </w:tc>
        <w:tc>
          <w:tcPr>
            <w:tcW w:w="3700" w:type="dxa"/>
          </w:tcPr>
          <w:p w14:paraId="702BA994" w14:textId="1DCAB4ED" w:rsidR="00665EE1" w:rsidRDefault="00973EB9" w:rsidP="00131151">
            <w:pPr>
              <w:tabs>
                <w:tab w:val="left" w:pos="3960"/>
              </w:tabs>
              <w:rPr>
                <w:lang w:val="vi-VN"/>
              </w:rPr>
            </w:pPr>
            <w:r>
              <w:rPr>
                <w:szCs w:val="26"/>
                <w:lang w:val="vi-VN"/>
              </w:rPr>
              <w:t>Nguyễn Phúc Toàn</w:t>
            </w:r>
          </w:p>
        </w:tc>
        <w:tc>
          <w:tcPr>
            <w:tcW w:w="3021" w:type="dxa"/>
          </w:tcPr>
          <w:p w14:paraId="5615760B" w14:textId="6C3EA87A" w:rsidR="00665EE1" w:rsidRPr="00973EB9" w:rsidRDefault="00665EE1" w:rsidP="00131151">
            <w:pPr>
              <w:tabs>
                <w:tab w:val="left" w:pos="3960"/>
              </w:tabs>
            </w:pPr>
            <w:r>
              <w:rPr>
                <w:lang w:val="vi-VN"/>
              </w:rPr>
              <w:t>MSSV:</w:t>
            </w:r>
            <w:r w:rsidR="00973EB9">
              <w:rPr>
                <w:lang w:val="vi-VN"/>
              </w:rPr>
              <w:t xml:space="preserve"> 19119139</w:t>
            </w:r>
          </w:p>
        </w:tc>
      </w:tr>
      <w:tr w:rsidR="00665EE1" w14:paraId="20431A15" w14:textId="77777777" w:rsidTr="00973EB9">
        <w:trPr>
          <w:trHeight w:val="340"/>
        </w:trPr>
        <w:tc>
          <w:tcPr>
            <w:tcW w:w="2340" w:type="dxa"/>
          </w:tcPr>
          <w:p w14:paraId="13253FAC" w14:textId="77777777" w:rsidR="00665EE1" w:rsidRDefault="00665EE1" w:rsidP="00131151">
            <w:pPr>
              <w:tabs>
                <w:tab w:val="left" w:pos="3960"/>
              </w:tabs>
              <w:rPr>
                <w:lang w:val="vi-VN"/>
              </w:rPr>
            </w:pPr>
            <w:r>
              <w:rPr>
                <w:lang w:val="vi-VN"/>
              </w:rPr>
              <w:t>Chuyên ngành:</w:t>
            </w:r>
          </w:p>
        </w:tc>
        <w:tc>
          <w:tcPr>
            <w:tcW w:w="3700" w:type="dxa"/>
          </w:tcPr>
          <w:p w14:paraId="17085612" w14:textId="6343C89C" w:rsidR="00665EE1" w:rsidRPr="00973EB9" w:rsidRDefault="00973EB9" w:rsidP="00131151">
            <w:pPr>
              <w:tabs>
                <w:tab w:val="left" w:pos="3960"/>
              </w:tabs>
              <w:rPr>
                <w:lang w:val="vi-VN"/>
              </w:rPr>
            </w:pPr>
            <w:r>
              <w:t>Công</w:t>
            </w:r>
            <w:r>
              <w:rPr>
                <w:lang w:val="vi-VN"/>
              </w:rPr>
              <w:t xml:space="preserve"> nghệ Kỹ Thuật Máy tính</w:t>
            </w:r>
          </w:p>
        </w:tc>
        <w:tc>
          <w:tcPr>
            <w:tcW w:w="3021" w:type="dxa"/>
          </w:tcPr>
          <w:p w14:paraId="35DAA6F0" w14:textId="5EB2B5BC" w:rsidR="00665EE1" w:rsidRPr="00973EB9" w:rsidRDefault="00665EE1" w:rsidP="00131151">
            <w:pPr>
              <w:tabs>
                <w:tab w:val="left" w:pos="3960"/>
              </w:tabs>
            </w:pPr>
            <w:r>
              <w:rPr>
                <w:lang w:val="vi-VN"/>
              </w:rPr>
              <w:t>Mã ngành:</w:t>
            </w:r>
            <w:r w:rsidR="00973EB9">
              <w:t xml:space="preserve"> 119</w:t>
            </w:r>
          </w:p>
        </w:tc>
      </w:tr>
      <w:tr w:rsidR="00665EE1" w14:paraId="4F84EE0F" w14:textId="77777777" w:rsidTr="00973EB9">
        <w:trPr>
          <w:trHeight w:val="340"/>
        </w:trPr>
        <w:tc>
          <w:tcPr>
            <w:tcW w:w="2340" w:type="dxa"/>
          </w:tcPr>
          <w:p w14:paraId="494C69C0" w14:textId="77777777" w:rsidR="00665EE1" w:rsidRDefault="00665EE1" w:rsidP="00131151">
            <w:pPr>
              <w:tabs>
                <w:tab w:val="left" w:pos="3960"/>
              </w:tabs>
              <w:rPr>
                <w:lang w:val="vi-VN"/>
              </w:rPr>
            </w:pPr>
            <w:r>
              <w:rPr>
                <w:lang w:val="vi-VN"/>
              </w:rPr>
              <w:t>Hệ đào tạo:</w:t>
            </w:r>
          </w:p>
        </w:tc>
        <w:tc>
          <w:tcPr>
            <w:tcW w:w="3700" w:type="dxa"/>
          </w:tcPr>
          <w:p w14:paraId="1381C797" w14:textId="03CA96FF" w:rsidR="00665EE1" w:rsidRDefault="00031345" w:rsidP="00131151">
            <w:pPr>
              <w:tabs>
                <w:tab w:val="left" w:pos="3960"/>
              </w:tabs>
              <w:rPr>
                <w:lang w:val="vi-VN"/>
              </w:rPr>
            </w:pPr>
            <w:r>
              <w:rPr>
                <w:lang w:val="vi-VN"/>
              </w:rPr>
              <w:t>CLC</w:t>
            </w:r>
          </w:p>
        </w:tc>
        <w:tc>
          <w:tcPr>
            <w:tcW w:w="3021" w:type="dxa"/>
          </w:tcPr>
          <w:p w14:paraId="74D2A15A" w14:textId="49E62A89" w:rsidR="00665EE1" w:rsidRPr="00973EB9" w:rsidRDefault="00665EE1" w:rsidP="00131151">
            <w:pPr>
              <w:tabs>
                <w:tab w:val="left" w:pos="3960"/>
              </w:tabs>
            </w:pPr>
            <w:r>
              <w:rPr>
                <w:lang w:val="vi-VN"/>
              </w:rPr>
              <w:t>Mã hệ:</w:t>
            </w:r>
            <w:r w:rsidR="00973EB9">
              <w:t xml:space="preserve"> </w:t>
            </w:r>
          </w:p>
        </w:tc>
      </w:tr>
      <w:tr w:rsidR="00665EE1" w14:paraId="38374160" w14:textId="77777777" w:rsidTr="00973EB9">
        <w:trPr>
          <w:trHeight w:val="340"/>
        </w:trPr>
        <w:tc>
          <w:tcPr>
            <w:tcW w:w="2340" w:type="dxa"/>
          </w:tcPr>
          <w:p w14:paraId="39AD92BC" w14:textId="77777777" w:rsidR="00665EE1" w:rsidRDefault="00665EE1" w:rsidP="00131151">
            <w:pPr>
              <w:tabs>
                <w:tab w:val="left" w:pos="3960"/>
              </w:tabs>
              <w:rPr>
                <w:lang w:val="vi-VN"/>
              </w:rPr>
            </w:pPr>
            <w:r>
              <w:rPr>
                <w:lang w:val="vi-VN"/>
              </w:rPr>
              <w:t>Khóa:</w:t>
            </w:r>
          </w:p>
        </w:tc>
        <w:tc>
          <w:tcPr>
            <w:tcW w:w="3700" w:type="dxa"/>
          </w:tcPr>
          <w:p w14:paraId="52E3159B" w14:textId="16CDFA9C" w:rsidR="00665EE1" w:rsidRDefault="00973EB9" w:rsidP="00131151">
            <w:pPr>
              <w:tabs>
                <w:tab w:val="left" w:pos="3960"/>
              </w:tabs>
              <w:rPr>
                <w:lang w:val="vi-VN"/>
              </w:rPr>
            </w:pPr>
            <w:r>
              <w:rPr>
                <w:lang w:val="vi-VN"/>
              </w:rPr>
              <w:t>K19</w:t>
            </w:r>
          </w:p>
        </w:tc>
        <w:tc>
          <w:tcPr>
            <w:tcW w:w="3021" w:type="dxa"/>
          </w:tcPr>
          <w:p w14:paraId="6CC0B6F2" w14:textId="77777777" w:rsidR="00665EE1" w:rsidRDefault="00665EE1" w:rsidP="00131151">
            <w:pPr>
              <w:tabs>
                <w:tab w:val="left" w:pos="3960"/>
              </w:tabs>
              <w:rPr>
                <w:lang w:val="vi-VN"/>
              </w:rPr>
            </w:pPr>
            <w:r>
              <w:rPr>
                <w:lang w:val="vi-VN"/>
              </w:rPr>
              <w:t xml:space="preserve">Lớp: </w:t>
            </w:r>
          </w:p>
        </w:tc>
      </w:tr>
      <w:tr w:rsidR="00665EE1" w14:paraId="26CE7759" w14:textId="77777777" w:rsidTr="00973EB9">
        <w:trPr>
          <w:trHeight w:val="340"/>
        </w:trPr>
        <w:tc>
          <w:tcPr>
            <w:tcW w:w="2340" w:type="dxa"/>
          </w:tcPr>
          <w:p w14:paraId="3AD3C33C" w14:textId="77777777" w:rsidR="00665EE1" w:rsidRDefault="00665EE1" w:rsidP="00131151">
            <w:pPr>
              <w:tabs>
                <w:tab w:val="left" w:pos="3960"/>
              </w:tabs>
              <w:rPr>
                <w:lang w:val="vi-VN"/>
              </w:rPr>
            </w:pPr>
            <w:r>
              <w:rPr>
                <w:lang w:val="vi-VN"/>
              </w:rPr>
              <w:t>Họ và tên sinh viên II:</w:t>
            </w:r>
          </w:p>
        </w:tc>
        <w:tc>
          <w:tcPr>
            <w:tcW w:w="3700" w:type="dxa"/>
          </w:tcPr>
          <w:p w14:paraId="68F5B9F3" w14:textId="6A4C637B" w:rsidR="00665EE1" w:rsidRDefault="0006236A" w:rsidP="00131151">
            <w:pPr>
              <w:tabs>
                <w:tab w:val="left" w:pos="3960"/>
              </w:tabs>
              <w:rPr>
                <w:lang w:val="vi-VN"/>
              </w:rPr>
            </w:pPr>
            <w:r>
              <w:rPr>
                <w:lang w:val="vi-VN"/>
              </w:rPr>
              <w:t>Vũ Thùy Phương Trinh</w:t>
            </w:r>
          </w:p>
        </w:tc>
        <w:tc>
          <w:tcPr>
            <w:tcW w:w="3021" w:type="dxa"/>
          </w:tcPr>
          <w:p w14:paraId="35EB815C" w14:textId="355992A2" w:rsidR="00665EE1" w:rsidRDefault="00665EE1" w:rsidP="00131151">
            <w:pPr>
              <w:tabs>
                <w:tab w:val="left" w:pos="3960"/>
              </w:tabs>
              <w:rPr>
                <w:lang w:val="vi-VN"/>
              </w:rPr>
            </w:pPr>
            <w:r>
              <w:rPr>
                <w:lang w:val="vi-VN"/>
              </w:rPr>
              <w:t>MSSV:</w:t>
            </w:r>
            <w:r w:rsidR="0006236A">
              <w:rPr>
                <w:lang w:val="vi-VN"/>
              </w:rPr>
              <w:t xml:space="preserve"> 19119140</w:t>
            </w:r>
          </w:p>
        </w:tc>
      </w:tr>
      <w:tr w:rsidR="00665EE1" w14:paraId="41A1DD7D" w14:textId="77777777" w:rsidTr="00973EB9">
        <w:trPr>
          <w:trHeight w:val="340"/>
        </w:trPr>
        <w:tc>
          <w:tcPr>
            <w:tcW w:w="2340" w:type="dxa"/>
          </w:tcPr>
          <w:p w14:paraId="59C54B66" w14:textId="77777777" w:rsidR="00665EE1" w:rsidRDefault="00665EE1" w:rsidP="00131151">
            <w:pPr>
              <w:tabs>
                <w:tab w:val="left" w:pos="3960"/>
              </w:tabs>
              <w:rPr>
                <w:lang w:val="vi-VN"/>
              </w:rPr>
            </w:pPr>
            <w:r>
              <w:rPr>
                <w:lang w:val="vi-VN"/>
              </w:rPr>
              <w:t>Chuyên ngành:</w:t>
            </w:r>
          </w:p>
        </w:tc>
        <w:tc>
          <w:tcPr>
            <w:tcW w:w="3700" w:type="dxa"/>
          </w:tcPr>
          <w:p w14:paraId="00EA7F7F" w14:textId="7B1D2BD6" w:rsidR="00665EE1" w:rsidRDefault="00973EB9" w:rsidP="00131151">
            <w:pPr>
              <w:tabs>
                <w:tab w:val="left" w:pos="3960"/>
              </w:tabs>
              <w:rPr>
                <w:lang w:val="vi-VN"/>
              </w:rPr>
            </w:pPr>
            <w:r>
              <w:t>Công</w:t>
            </w:r>
            <w:r>
              <w:rPr>
                <w:lang w:val="vi-VN"/>
              </w:rPr>
              <w:t xml:space="preserve"> nghệ Kỹ Thuật Máy tính</w:t>
            </w:r>
          </w:p>
        </w:tc>
        <w:tc>
          <w:tcPr>
            <w:tcW w:w="3021" w:type="dxa"/>
          </w:tcPr>
          <w:p w14:paraId="3F29CCC8" w14:textId="34E212DC" w:rsidR="00665EE1" w:rsidRPr="00973EB9" w:rsidRDefault="00665EE1" w:rsidP="00131151">
            <w:pPr>
              <w:tabs>
                <w:tab w:val="left" w:pos="3960"/>
              </w:tabs>
            </w:pPr>
            <w:r>
              <w:rPr>
                <w:lang w:val="vi-VN"/>
              </w:rPr>
              <w:t>Mã ngành:</w:t>
            </w:r>
            <w:r w:rsidR="00973EB9">
              <w:t xml:space="preserve"> 119</w:t>
            </w:r>
          </w:p>
        </w:tc>
      </w:tr>
      <w:tr w:rsidR="00665EE1" w14:paraId="6BDCF383" w14:textId="77777777" w:rsidTr="00973EB9">
        <w:trPr>
          <w:trHeight w:val="340"/>
        </w:trPr>
        <w:tc>
          <w:tcPr>
            <w:tcW w:w="2340" w:type="dxa"/>
          </w:tcPr>
          <w:p w14:paraId="79BAD8A0" w14:textId="77777777" w:rsidR="00665EE1" w:rsidRDefault="00665EE1" w:rsidP="00131151">
            <w:pPr>
              <w:tabs>
                <w:tab w:val="left" w:pos="3960"/>
              </w:tabs>
              <w:rPr>
                <w:lang w:val="vi-VN"/>
              </w:rPr>
            </w:pPr>
            <w:r>
              <w:rPr>
                <w:lang w:val="vi-VN"/>
              </w:rPr>
              <w:t>Hệ đào tạo:</w:t>
            </w:r>
          </w:p>
        </w:tc>
        <w:tc>
          <w:tcPr>
            <w:tcW w:w="3700" w:type="dxa"/>
          </w:tcPr>
          <w:p w14:paraId="101578A0" w14:textId="40E97D09" w:rsidR="00665EE1" w:rsidRDefault="00031345" w:rsidP="00131151">
            <w:pPr>
              <w:tabs>
                <w:tab w:val="left" w:pos="3960"/>
              </w:tabs>
              <w:rPr>
                <w:lang w:val="vi-VN"/>
              </w:rPr>
            </w:pPr>
            <w:r>
              <w:rPr>
                <w:lang w:val="vi-VN"/>
              </w:rPr>
              <w:t>CLC</w:t>
            </w:r>
          </w:p>
        </w:tc>
        <w:tc>
          <w:tcPr>
            <w:tcW w:w="3021" w:type="dxa"/>
          </w:tcPr>
          <w:p w14:paraId="22C14767" w14:textId="77777777" w:rsidR="00665EE1" w:rsidRDefault="00665EE1" w:rsidP="00131151">
            <w:pPr>
              <w:tabs>
                <w:tab w:val="left" w:pos="3960"/>
              </w:tabs>
              <w:rPr>
                <w:lang w:val="vi-VN"/>
              </w:rPr>
            </w:pPr>
            <w:r>
              <w:rPr>
                <w:lang w:val="vi-VN"/>
              </w:rPr>
              <w:t>Mã hệ:</w:t>
            </w:r>
          </w:p>
        </w:tc>
      </w:tr>
      <w:tr w:rsidR="00665EE1" w14:paraId="19EF2C39" w14:textId="77777777" w:rsidTr="00973EB9">
        <w:trPr>
          <w:trHeight w:val="340"/>
        </w:trPr>
        <w:tc>
          <w:tcPr>
            <w:tcW w:w="2340" w:type="dxa"/>
          </w:tcPr>
          <w:p w14:paraId="1676D22B" w14:textId="77777777" w:rsidR="00665EE1" w:rsidRDefault="00665EE1" w:rsidP="00131151">
            <w:pPr>
              <w:tabs>
                <w:tab w:val="left" w:pos="3960"/>
              </w:tabs>
              <w:rPr>
                <w:lang w:val="vi-VN"/>
              </w:rPr>
            </w:pPr>
            <w:r>
              <w:rPr>
                <w:lang w:val="vi-VN"/>
              </w:rPr>
              <w:t>Khóa:</w:t>
            </w:r>
          </w:p>
        </w:tc>
        <w:tc>
          <w:tcPr>
            <w:tcW w:w="3700" w:type="dxa"/>
          </w:tcPr>
          <w:p w14:paraId="67696C8C" w14:textId="488EE2D5" w:rsidR="00665EE1" w:rsidRDefault="00973EB9" w:rsidP="00131151">
            <w:pPr>
              <w:tabs>
                <w:tab w:val="left" w:pos="3960"/>
              </w:tabs>
              <w:rPr>
                <w:lang w:val="vi-VN"/>
              </w:rPr>
            </w:pPr>
            <w:r>
              <w:rPr>
                <w:lang w:val="vi-VN"/>
              </w:rPr>
              <w:t>K19</w:t>
            </w:r>
          </w:p>
        </w:tc>
        <w:tc>
          <w:tcPr>
            <w:tcW w:w="3021" w:type="dxa"/>
          </w:tcPr>
          <w:p w14:paraId="52762826" w14:textId="77777777" w:rsidR="00665EE1" w:rsidRDefault="00665EE1" w:rsidP="00131151">
            <w:pPr>
              <w:tabs>
                <w:tab w:val="left" w:pos="3960"/>
              </w:tabs>
              <w:rPr>
                <w:lang w:val="vi-VN"/>
              </w:rPr>
            </w:pPr>
            <w:r>
              <w:rPr>
                <w:lang w:val="vi-VN"/>
              </w:rPr>
              <w:t xml:space="preserve">Lớp: </w:t>
            </w:r>
          </w:p>
        </w:tc>
      </w:tr>
    </w:tbl>
    <w:p w14:paraId="07804833" w14:textId="77777777" w:rsidR="00665EE1" w:rsidRDefault="00665EE1" w:rsidP="00665EE1">
      <w:pPr>
        <w:tabs>
          <w:tab w:val="left" w:pos="3960"/>
        </w:tabs>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7446"/>
      </w:tblGrid>
      <w:tr w:rsidR="00665EE1" w14:paraId="3A9EAC70" w14:textId="77777777" w:rsidTr="00131151">
        <w:trPr>
          <w:trHeight w:val="283"/>
        </w:trPr>
        <w:tc>
          <w:tcPr>
            <w:tcW w:w="1615" w:type="dxa"/>
          </w:tcPr>
          <w:p w14:paraId="5F5E768F" w14:textId="77777777" w:rsidR="00665EE1" w:rsidRDefault="00665EE1" w:rsidP="00131151">
            <w:pPr>
              <w:tabs>
                <w:tab w:val="left" w:pos="3960"/>
              </w:tabs>
              <w:rPr>
                <w:lang w:val="vi-VN"/>
              </w:rPr>
            </w:pPr>
            <w:r>
              <w:rPr>
                <w:lang w:val="vi-VN"/>
              </w:rPr>
              <w:t>TÊN ĐỀ TÀI:</w:t>
            </w:r>
          </w:p>
        </w:tc>
        <w:tc>
          <w:tcPr>
            <w:tcW w:w="7446" w:type="dxa"/>
          </w:tcPr>
          <w:p w14:paraId="45F74855" w14:textId="009DF0AE" w:rsidR="00665EE1" w:rsidRDefault="00EC3477" w:rsidP="00131151">
            <w:pPr>
              <w:tabs>
                <w:tab w:val="left" w:pos="3960"/>
              </w:tabs>
              <w:rPr>
                <w:lang w:val="vi-VN"/>
              </w:rPr>
            </w:pPr>
            <w:r w:rsidRPr="00EC3477">
              <w:rPr>
                <w:lang w:val="vi-VN"/>
              </w:rPr>
              <w:t>XE TỰ HÀNH DÙNG LIDAR</w:t>
            </w:r>
          </w:p>
        </w:tc>
      </w:tr>
    </w:tbl>
    <w:p w14:paraId="744A0A11" w14:textId="77777777" w:rsidR="00665EE1" w:rsidRDefault="00665EE1" w:rsidP="00665EE1">
      <w:pPr>
        <w:rPr>
          <w:b/>
          <w:bCs/>
        </w:rPr>
      </w:pPr>
    </w:p>
    <w:p w14:paraId="57713605" w14:textId="77777777" w:rsidR="00665EE1" w:rsidRDefault="00665EE1" w:rsidP="00665EE1">
      <w:pPr>
        <w:rPr>
          <w:b/>
          <w:bCs/>
          <w:lang w:val="vi-VN"/>
        </w:rPr>
      </w:pPr>
      <w:r>
        <w:rPr>
          <w:b/>
          <w:bCs/>
        </w:rPr>
        <w:t>I</w:t>
      </w:r>
      <w:r>
        <w:rPr>
          <w:b/>
          <w:bCs/>
          <w:lang w:val="vi-VN"/>
        </w:rPr>
        <w:t>.</w:t>
      </w:r>
      <w:r>
        <w:rPr>
          <w:b/>
          <w:bCs/>
          <w:lang w:val="vi-VN"/>
        </w:rPr>
        <w:tab/>
        <w:t>NHIỆM VỤ:</w:t>
      </w:r>
    </w:p>
    <w:p w14:paraId="2D3243CC" w14:textId="77777777" w:rsidR="00665EE1" w:rsidRDefault="00665EE1" w:rsidP="00665EE1">
      <w:pPr>
        <w:pStyle w:val="ListParagraph"/>
        <w:numPr>
          <w:ilvl w:val="0"/>
          <w:numId w:val="1"/>
        </w:numPr>
        <w:rPr>
          <w:lang w:val="vi-VN"/>
        </w:rPr>
      </w:pPr>
      <w:r>
        <w:rPr>
          <w:lang w:val="vi-VN"/>
        </w:rPr>
        <w:t>Các số liệu ban đầu:</w:t>
      </w:r>
    </w:p>
    <w:p w14:paraId="7C5FA4C0" w14:textId="77777777" w:rsidR="00665EE1" w:rsidRDefault="00665EE1" w:rsidP="00665EE1">
      <w:pPr>
        <w:pStyle w:val="ListParagraph"/>
        <w:numPr>
          <w:ilvl w:val="0"/>
          <w:numId w:val="3"/>
        </w:numPr>
        <w:rPr>
          <w:lang w:val="vi-VN"/>
        </w:rPr>
      </w:pPr>
      <w:r>
        <w:rPr>
          <w:lang w:val="vi-VN"/>
        </w:rPr>
        <w:t>Số liệu 1.</w:t>
      </w:r>
    </w:p>
    <w:p w14:paraId="7C404A10" w14:textId="77777777" w:rsidR="00665EE1" w:rsidRDefault="00665EE1" w:rsidP="00665EE1">
      <w:pPr>
        <w:pStyle w:val="ListParagraph"/>
        <w:numPr>
          <w:ilvl w:val="0"/>
          <w:numId w:val="3"/>
        </w:numPr>
        <w:rPr>
          <w:lang w:val="vi-VN"/>
        </w:rPr>
      </w:pPr>
      <w:r>
        <w:rPr>
          <w:lang w:val="vi-VN"/>
        </w:rPr>
        <w:t>Số liệu 2.</w:t>
      </w:r>
    </w:p>
    <w:p w14:paraId="496652CE" w14:textId="77777777" w:rsidR="00665EE1" w:rsidRDefault="00665EE1" w:rsidP="00665EE1">
      <w:pPr>
        <w:pStyle w:val="ListParagraph"/>
        <w:numPr>
          <w:ilvl w:val="0"/>
          <w:numId w:val="3"/>
        </w:numPr>
        <w:rPr>
          <w:lang w:val="vi-VN"/>
        </w:rPr>
      </w:pPr>
      <w:r>
        <w:rPr>
          <w:lang w:val="vi-VN"/>
        </w:rPr>
        <w:t>Số liệu 3.</w:t>
      </w:r>
    </w:p>
    <w:p w14:paraId="75838093" w14:textId="77777777" w:rsidR="00665EE1" w:rsidRDefault="00665EE1" w:rsidP="00665EE1">
      <w:pPr>
        <w:pStyle w:val="ListParagraph"/>
        <w:numPr>
          <w:ilvl w:val="0"/>
          <w:numId w:val="1"/>
        </w:numPr>
        <w:rPr>
          <w:lang w:val="vi-VN"/>
        </w:rPr>
      </w:pPr>
      <w:r>
        <w:rPr>
          <w:lang w:val="vi-VN"/>
        </w:rPr>
        <w:t>Nội dung thực hiện:</w:t>
      </w:r>
    </w:p>
    <w:p w14:paraId="50E87C24" w14:textId="77777777" w:rsidR="00665EE1" w:rsidRDefault="00665EE1" w:rsidP="00665EE1">
      <w:pPr>
        <w:pStyle w:val="ListParagraph"/>
        <w:numPr>
          <w:ilvl w:val="0"/>
          <w:numId w:val="2"/>
        </w:numPr>
        <w:rPr>
          <w:lang w:val="vi-VN"/>
        </w:rPr>
      </w:pPr>
      <w:r>
        <w:rPr>
          <w:lang w:val="vi-VN"/>
        </w:rPr>
        <w:t>Nội dung 1.</w:t>
      </w:r>
    </w:p>
    <w:p w14:paraId="01EF4AEC" w14:textId="77777777" w:rsidR="00665EE1" w:rsidRDefault="00665EE1" w:rsidP="00665EE1">
      <w:pPr>
        <w:pStyle w:val="ListParagraph"/>
        <w:numPr>
          <w:ilvl w:val="0"/>
          <w:numId w:val="2"/>
        </w:numPr>
        <w:rPr>
          <w:lang w:val="vi-VN"/>
        </w:rPr>
      </w:pPr>
      <w:r>
        <w:rPr>
          <w:lang w:val="vi-VN"/>
        </w:rPr>
        <w:t>Nội dung 2.</w:t>
      </w:r>
    </w:p>
    <w:p w14:paraId="5419EB0B" w14:textId="77777777" w:rsidR="00665EE1" w:rsidRPr="00F20D5A" w:rsidRDefault="00665EE1" w:rsidP="00665EE1">
      <w:pPr>
        <w:pStyle w:val="ListParagraph"/>
        <w:numPr>
          <w:ilvl w:val="0"/>
          <w:numId w:val="2"/>
        </w:numPr>
        <w:rPr>
          <w:lang w:val="vi-VN"/>
        </w:rPr>
      </w:pPr>
      <w:r>
        <w:rPr>
          <w:lang w:val="vi-VN"/>
        </w:rPr>
        <w:t xml:space="preserve">Nội dung 3.  </w:t>
      </w:r>
    </w:p>
    <w:p w14:paraId="015ADE64" w14:textId="77777777" w:rsidR="00665EE1" w:rsidRDefault="00665EE1" w:rsidP="00665EE1">
      <w:pPr>
        <w:rPr>
          <w:b/>
          <w:bCs/>
        </w:rPr>
      </w:pPr>
      <w:r>
        <w:rPr>
          <w:b/>
          <w:bCs/>
        </w:rPr>
        <w:t>II.</w:t>
      </w:r>
      <w:r>
        <w:rPr>
          <w:b/>
          <w:bCs/>
        </w:rPr>
        <w:tab/>
        <w:t xml:space="preserve">NGÀY GIAO </w:t>
      </w:r>
      <w:proofErr w:type="gramStart"/>
      <w:r>
        <w:rPr>
          <w:b/>
          <w:bCs/>
        </w:rPr>
        <w:t>NHIỆM  VỤ</w:t>
      </w:r>
      <w:proofErr w:type="gramEnd"/>
      <w:r>
        <w:rPr>
          <w:b/>
          <w:bCs/>
        </w:rPr>
        <w:t>:</w:t>
      </w:r>
    </w:p>
    <w:p w14:paraId="16126132" w14:textId="77777777" w:rsidR="00665EE1" w:rsidRDefault="00665EE1" w:rsidP="00665EE1">
      <w:pPr>
        <w:rPr>
          <w:b/>
          <w:bCs/>
        </w:rPr>
      </w:pPr>
      <w:r>
        <w:rPr>
          <w:b/>
          <w:bCs/>
        </w:rPr>
        <w:t>III.</w:t>
      </w:r>
      <w:r>
        <w:rPr>
          <w:b/>
          <w:bCs/>
        </w:rPr>
        <w:tab/>
        <w:t>NGÀY HOÀN THÀNH NHIỆM VỤ:</w:t>
      </w:r>
    </w:p>
    <w:p w14:paraId="5A277DDA" w14:textId="77777777" w:rsidR="00665EE1" w:rsidRDefault="00665EE1" w:rsidP="00665EE1">
      <w:pPr>
        <w:rPr>
          <w:b/>
          <w:bCs/>
        </w:rPr>
      </w:pPr>
      <w:r>
        <w:rPr>
          <w:b/>
          <w:bCs/>
        </w:rPr>
        <w:t>IV.</w:t>
      </w:r>
      <w:r>
        <w:rPr>
          <w:b/>
          <w:bCs/>
        </w:rPr>
        <w:tab/>
        <w:t>HỌ VÀ TÊN CÁN BỘ HƯỚNG DẪN:</w:t>
      </w:r>
    </w:p>
    <w:p w14:paraId="3813EC80" w14:textId="77777777" w:rsidR="00665EE1" w:rsidRDefault="00665EE1" w:rsidP="00665EE1">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65EE1" w14:paraId="1609C2AD" w14:textId="77777777" w:rsidTr="00EC3477">
        <w:trPr>
          <w:trHeight w:val="1662"/>
        </w:trPr>
        <w:tc>
          <w:tcPr>
            <w:tcW w:w="4530" w:type="dxa"/>
          </w:tcPr>
          <w:p w14:paraId="6F64B3A1" w14:textId="77777777" w:rsidR="00665EE1" w:rsidRDefault="00665EE1" w:rsidP="00131151">
            <w:pPr>
              <w:jc w:val="center"/>
            </w:pPr>
            <w:r>
              <w:t>CÁN BỘ HƯỚNG DẪN</w:t>
            </w:r>
          </w:p>
          <w:p w14:paraId="054C0C1F" w14:textId="6C1117F7" w:rsidR="00665EE1" w:rsidRDefault="00665EE1" w:rsidP="00131151">
            <w:pPr>
              <w:jc w:val="center"/>
            </w:pPr>
          </w:p>
          <w:p w14:paraId="66D15AE2" w14:textId="77777777" w:rsidR="00EC3477" w:rsidRDefault="00EC3477" w:rsidP="00131151">
            <w:pPr>
              <w:jc w:val="center"/>
            </w:pPr>
          </w:p>
          <w:p w14:paraId="5179B2A4" w14:textId="77777777" w:rsidR="00665EE1" w:rsidRDefault="00665EE1" w:rsidP="00131151">
            <w:pPr>
              <w:jc w:val="center"/>
            </w:pPr>
          </w:p>
          <w:p w14:paraId="44C70BF4" w14:textId="77777777" w:rsidR="00665EE1" w:rsidRDefault="00665EE1" w:rsidP="00131151">
            <w:pPr>
              <w:jc w:val="center"/>
            </w:pPr>
          </w:p>
          <w:p w14:paraId="23226955" w14:textId="7039ED51" w:rsidR="00665EE1" w:rsidRPr="00EC3477" w:rsidRDefault="00665EE1" w:rsidP="00131151">
            <w:pPr>
              <w:jc w:val="center"/>
              <w:rPr>
                <w:lang w:val="vi-VN"/>
              </w:rPr>
            </w:pPr>
          </w:p>
        </w:tc>
        <w:tc>
          <w:tcPr>
            <w:tcW w:w="4531" w:type="dxa"/>
          </w:tcPr>
          <w:p w14:paraId="7A2FA59C" w14:textId="77777777" w:rsidR="00665EE1" w:rsidRDefault="00665EE1" w:rsidP="00131151">
            <w:pPr>
              <w:jc w:val="center"/>
            </w:pPr>
            <w:r>
              <w:t>BM. KỸ THUẬT</w:t>
            </w:r>
          </w:p>
          <w:p w14:paraId="10F159AC" w14:textId="77777777" w:rsidR="00665EE1" w:rsidRPr="00C11355" w:rsidRDefault="00665EE1" w:rsidP="00131151">
            <w:pPr>
              <w:jc w:val="center"/>
            </w:pPr>
            <w:r>
              <w:t>MÁY TÍNH – VIỄN THÔNG</w:t>
            </w:r>
          </w:p>
        </w:tc>
      </w:tr>
    </w:tbl>
    <w:p w14:paraId="0F7E1A40" w14:textId="77777777" w:rsidR="001E31B9" w:rsidRDefault="001E31B9" w:rsidP="001E31B9">
      <w:pPr>
        <w:tabs>
          <w:tab w:val="left" w:pos="954"/>
          <w:tab w:val="left" w:pos="3960"/>
        </w:tabs>
        <w:rPr>
          <w:lang w:val="vi-VN"/>
        </w:rPr>
      </w:pPr>
      <w:r>
        <w:rPr>
          <w:lang w:val="vi-VN"/>
        </w:rPr>
        <w:tab/>
      </w:r>
      <w:r>
        <w:rPr>
          <w:lang w:val="vi-VN"/>
        </w:rPr>
        <w:tab/>
      </w:r>
    </w:p>
    <w:p w14:paraId="73C1D3F3" w14:textId="77777777" w:rsidR="00665EE1" w:rsidRPr="00665EE1" w:rsidRDefault="001E31B9" w:rsidP="001E31B9">
      <w:pPr>
        <w:spacing w:after="160" w:line="259" w:lineRule="auto"/>
        <w:rPr>
          <w:lang w:val="vi-VN"/>
        </w:rPr>
      </w:pPr>
      <w:r>
        <w:rPr>
          <w:lang w:val="vi-VN"/>
        </w:rPr>
        <w:br w:type="page"/>
      </w:r>
    </w:p>
    <w:p w14:paraId="6DED1526" w14:textId="77777777" w:rsidR="005A470A" w:rsidRDefault="005A470A" w:rsidP="005A470A">
      <w:pPr>
        <w:tabs>
          <w:tab w:val="left" w:pos="3310"/>
        </w:tabs>
      </w:pPr>
    </w:p>
    <w:tbl>
      <w:tblPr>
        <w:tblStyle w:val="TableGrid"/>
        <w:tblpPr w:leftFromText="180" w:rightFromText="180" w:vertAnchor="text" w:horzAnchor="margin" w:tblpY="-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65EE1" w14:paraId="0BF45787" w14:textId="77777777" w:rsidTr="00131151">
        <w:trPr>
          <w:trHeight w:val="1440"/>
        </w:trPr>
        <w:tc>
          <w:tcPr>
            <w:tcW w:w="4530" w:type="dxa"/>
          </w:tcPr>
          <w:p w14:paraId="2C675475" w14:textId="77777777" w:rsidR="00671071" w:rsidRPr="00665EE1" w:rsidRDefault="00671071" w:rsidP="00671071">
            <w:pPr>
              <w:jc w:val="center"/>
            </w:pPr>
            <w:r w:rsidRPr="00665EE1">
              <w:t>TRƯỜNG ĐẠI HỌC SƯ PHẠM KỸ THUẬT TP. HỒ CHÍ MINH</w:t>
            </w:r>
          </w:p>
          <w:p w14:paraId="131FC4B5" w14:textId="77777777" w:rsidR="00671071" w:rsidRPr="00665EE1" w:rsidRDefault="00671071" w:rsidP="00671071">
            <w:pPr>
              <w:jc w:val="center"/>
              <w:rPr>
                <w:b/>
                <w:bCs/>
              </w:rPr>
            </w:pPr>
            <w:r w:rsidRPr="00665EE1">
              <w:rPr>
                <w:b/>
                <w:bCs/>
              </w:rPr>
              <w:t>KHOA ĐIỆN ĐIỆN TỬ</w:t>
            </w:r>
          </w:p>
          <w:p w14:paraId="44CA00B6" w14:textId="77777777" w:rsidR="00671071" w:rsidRDefault="00671071" w:rsidP="00671071">
            <w:pPr>
              <w:rPr>
                <w:b/>
                <w:bCs/>
              </w:rPr>
            </w:pPr>
            <w:r w:rsidRPr="00665EE1">
              <w:rPr>
                <w:b/>
                <w:bCs/>
              </w:rPr>
              <w:t>BỘ MÔN KT MÁY TÍNH – VIỄN THÔNG</w:t>
            </w:r>
          </w:p>
          <w:p w14:paraId="7F75E4CE" w14:textId="148A1F5C" w:rsidR="00671071" w:rsidRPr="00671071" w:rsidRDefault="00671071" w:rsidP="00671071">
            <w:pPr>
              <w:jc w:val="center"/>
              <w:rPr>
                <w:b/>
                <w:bCs/>
                <w:lang w:val="vi-VN"/>
              </w:rPr>
            </w:pPr>
            <w:r>
              <w:rPr>
                <w:b/>
                <w:bCs/>
                <w:lang w:val="vi-VN"/>
              </w:rPr>
              <w:t>_______________________</w:t>
            </w:r>
          </w:p>
        </w:tc>
        <w:tc>
          <w:tcPr>
            <w:tcW w:w="4531" w:type="dxa"/>
          </w:tcPr>
          <w:p w14:paraId="35EBEB4E" w14:textId="77777777" w:rsidR="00671071" w:rsidRPr="00665EE1" w:rsidRDefault="00671071" w:rsidP="00671071">
            <w:pPr>
              <w:jc w:val="center"/>
              <w:rPr>
                <w:sz w:val="20"/>
                <w:szCs w:val="20"/>
                <w:lang w:val="vi-VN"/>
              </w:rPr>
            </w:pPr>
            <w:r w:rsidRPr="00665EE1">
              <w:rPr>
                <w:sz w:val="20"/>
                <w:szCs w:val="20"/>
                <w:lang w:val="vi-VN"/>
              </w:rPr>
              <w:t>CỘNG HÒA XÃ HỘI CHỦ NGHĨA VIỆT NAM</w:t>
            </w:r>
          </w:p>
          <w:p w14:paraId="36AEE368" w14:textId="77777777" w:rsidR="00671071" w:rsidRDefault="00671071" w:rsidP="00671071">
            <w:pPr>
              <w:jc w:val="center"/>
              <w:rPr>
                <w:sz w:val="20"/>
                <w:szCs w:val="20"/>
                <w:lang w:val="vi-VN"/>
              </w:rPr>
            </w:pPr>
            <w:r w:rsidRPr="00665EE1">
              <w:rPr>
                <w:sz w:val="20"/>
                <w:szCs w:val="20"/>
                <w:lang w:val="vi-VN"/>
              </w:rPr>
              <w:t>Độc lập – Tự do – Hạnh Phúc</w:t>
            </w:r>
          </w:p>
          <w:p w14:paraId="6E56DEFA" w14:textId="77777777" w:rsidR="00671071" w:rsidRPr="00665EE1" w:rsidRDefault="00671071" w:rsidP="00671071">
            <w:pPr>
              <w:jc w:val="center"/>
              <w:rPr>
                <w:sz w:val="20"/>
                <w:szCs w:val="20"/>
                <w:lang w:val="vi-VN"/>
              </w:rPr>
            </w:pPr>
            <w:r>
              <w:rPr>
                <w:sz w:val="20"/>
                <w:szCs w:val="20"/>
                <w:lang w:val="vi-VN"/>
              </w:rPr>
              <w:t>______________</w:t>
            </w:r>
          </w:p>
          <w:p w14:paraId="34B12C11" w14:textId="77777777" w:rsidR="00665EE1" w:rsidRDefault="00665EE1" w:rsidP="00131151">
            <w:pPr>
              <w:rPr>
                <w:b/>
                <w:bCs/>
              </w:rPr>
            </w:pPr>
          </w:p>
        </w:tc>
      </w:tr>
    </w:tbl>
    <w:p w14:paraId="37CE973B" w14:textId="2761C498" w:rsidR="00665EE1" w:rsidRDefault="00665EE1" w:rsidP="00665EE1">
      <w:pPr>
        <w:tabs>
          <w:tab w:val="left" w:pos="3960"/>
        </w:tabs>
        <w:jc w:val="right"/>
        <w:rPr>
          <w:lang w:val="vi-VN"/>
        </w:rPr>
      </w:pPr>
      <w:r w:rsidRPr="002F1CBF">
        <w:rPr>
          <w:b/>
          <w:bCs/>
        </w:rPr>
        <w:t>Thành</w:t>
      </w:r>
      <w:r w:rsidRPr="002F1CBF">
        <w:rPr>
          <w:b/>
          <w:bCs/>
          <w:lang w:val="vi-VN"/>
        </w:rPr>
        <w:t xml:space="preserve"> phố Hồ Chí Minh</w:t>
      </w:r>
      <w:r>
        <w:rPr>
          <w:lang w:val="vi-VN"/>
        </w:rPr>
        <w:t xml:space="preserve">, </w:t>
      </w:r>
      <w:r w:rsidR="00031345">
        <w:t>ngày 30 tháng</w:t>
      </w:r>
      <w:r w:rsidR="00031345">
        <w:rPr>
          <w:lang w:val="vi-VN"/>
        </w:rPr>
        <w:t xml:space="preserve"> 12</w:t>
      </w:r>
      <w:r w:rsidR="00031345">
        <w:t xml:space="preserve"> năm 2024</w:t>
      </w:r>
      <w:r>
        <w:rPr>
          <w:lang w:val="vi-VN"/>
        </w:rPr>
        <w:t>.</w:t>
      </w:r>
    </w:p>
    <w:p w14:paraId="0B8C8D53" w14:textId="77777777" w:rsidR="00665EE1" w:rsidRDefault="00665EE1" w:rsidP="00665EE1">
      <w:pPr>
        <w:tabs>
          <w:tab w:val="left" w:pos="3960"/>
        </w:tabs>
        <w:jc w:val="center"/>
        <w:rPr>
          <w:lang w:val="vi-VN"/>
        </w:rPr>
      </w:pPr>
    </w:p>
    <w:p w14:paraId="2A16694B" w14:textId="77777777" w:rsidR="00665EE1" w:rsidRDefault="00665EE1" w:rsidP="00665EE1">
      <w:pPr>
        <w:tabs>
          <w:tab w:val="left" w:pos="3960"/>
        </w:tabs>
        <w:jc w:val="center"/>
        <w:rPr>
          <w:b/>
          <w:bCs/>
          <w:sz w:val="28"/>
          <w:szCs w:val="28"/>
          <w:lang w:val="vi-VN"/>
        </w:rPr>
      </w:pPr>
      <w:r>
        <w:rPr>
          <w:b/>
          <w:bCs/>
          <w:sz w:val="28"/>
          <w:szCs w:val="28"/>
          <w:lang w:val="vi-VN"/>
        </w:rPr>
        <w:t>LỊCH TRÌNH THỰC HIỆN ĐỒ ÁN MÔN HỌC</w:t>
      </w:r>
    </w:p>
    <w:p w14:paraId="38D2284E" w14:textId="77777777" w:rsidR="00665EE1" w:rsidRPr="00215AF6" w:rsidRDefault="00665EE1" w:rsidP="00665EE1">
      <w:pPr>
        <w:tabs>
          <w:tab w:val="left" w:pos="3960"/>
        </w:tabs>
        <w:jc w:val="center"/>
        <w:rPr>
          <w:b/>
          <w:bCs/>
          <w:sz w:val="28"/>
          <w:szCs w:val="28"/>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630"/>
        <w:gridCol w:w="3021"/>
      </w:tblGrid>
      <w:tr w:rsidR="00665EE1" w14:paraId="6208FD1D" w14:textId="77777777" w:rsidTr="00973EB9">
        <w:trPr>
          <w:trHeight w:val="340"/>
        </w:trPr>
        <w:tc>
          <w:tcPr>
            <w:tcW w:w="2410" w:type="dxa"/>
          </w:tcPr>
          <w:p w14:paraId="71610BCE" w14:textId="77777777" w:rsidR="00665EE1" w:rsidRPr="00C11355" w:rsidRDefault="00665EE1" w:rsidP="00131151">
            <w:pPr>
              <w:rPr>
                <w:b/>
                <w:bCs/>
              </w:rPr>
            </w:pPr>
            <w:r>
              <w:rPr>
                <w:b/>
                <w:bCs/>
              </w:rPr>
              <w:t>Họ tên sinh viên:</w:t>
            </w:r>
          </w:p>
        </w:tc>
        <w:tc>
          <w:tcPr>
            <w:tcW w:w="3630" w:type="dxa"/>
          </w:tcPr>
          <w:p w14:paraId="330EC503" w14:textId="51EED956" w:rsidR="00A70BEC" w:rsidRPr="00A70BEC" w:rsidRDefault="00A70BEC" w:rsidP="00131151">
            <w:pPr>
              <w:rPr>
                <w:szCs w:val="26"/>
                <w:lang w:val="vi-VN"/>
              </w:rPr>
            </w:pPr>
            <w:r>
              <w:rPr>
                <w:szCs w:val="26"/>
                <w:lang w:val="vi-VN"/>
              </w:rPr>
              <w:t>1. Nguyễn Phúc Toàn</w:t>
            </w:r>
          </w:p>
        </w:tc>
        <w:tc>
          <w:tcPr>
            <w:tcW w:w="3021" w:type="dxa"/>
          </w:tcPr>
          <w:p w14:paraId="58A8E293" w14:textId="481CA32F" w:rsidR="00665EE1" w:rsidRPr="00A70BEC" w:rsidRDefault="00665EE1" w:rsidP="00131151">
            <w:pPr>
              <w:rPr>
                <w:b/>
                <w:bCs/>
                <w:lang w:val="vi-VN"/>
              </w:rPr>
            </w:pPr>
            <w:r>
              <w:rPr>
                <w:b/>
                <w:bCs/>
              </w:rPr>
              <w:t>MSSV:</w:t>
            </w:r>
            <w:r w:rsidR="00A70BEC">
              <w:rPr>
                <w:b/>
                <w:bCs/>
                <w:lang w:val="vi-VN"/>
              </w:rPr>
              <w:t xml:space="preserve"> </w:t>
            </w:r>
            <w:r w:rsidR="00A70BEC" w:rsidRPr="00A70BEC">
              <w:rPr>
                <w:lang w:val="vi-VN"/>
              </w:rPr>
              <w:t>19119139</w:t>
            </w:r>
          </w:p>
        </w:tc>
      </w:tr>
      <w:tr w:rsidR="00A70BEC" w14:paraId="0AB85CF6" w14:textId="77777777" w:rsidTr="00973EB9">
        <w:trPr>
          <w:trHeight w:val="340"/>
        </w:trPr>
        <w:tc>
          <w:tcPr>
            <w:tcW w:w="2410" w:type="dxa"/>
          </w:tcPr>
          <w:p w14:paraId="05520E90" w14:textId="77777777" w:rsidR="00A70BEC" w:rsidRDefault="00A70BEC" w:rsidP="00131151">
            <w:pPr>
              <w:rPr>
                <w:b/>
                <w:bCs/>
              </w:rPr>
            </w:pPr>
          </w:p>
        </w:tc>
        <w:tc>
          <w:tcPr>
            <w:tcW w:w="3630" w:type="dxa"/>
          </w:tcPr>
          <w:p w14:paraId="38055AB8" w14:textId="07521BF5" w:rsidR="00A70BEC" w:rsidRDefault="00A70BEC" w:rsidP="00131151">
            <w:pPr>
              <w:rPr>
                <w:szCs w:val="26"/>
                <w:lang w:val="vi-VN"/>
              </w:rPr>
            </w:pPr>
            <w:r>
              <w:rPr>
                <w:szCs w:val="26"/>
                <w:lang w:val="vi-VN"/>
              </w:rPr>
              <w:t xml:space="preserve">2. </w:t>
            </w:r>
            <w:r>
              <w:t>Vũ</w:t>
            </w:r>
            <w:r>
              <w:rPr>
                <w:lang w:val="vi-VN"/>
              </w:rPr>
              <w:t xml:space="preserve"> Thùy Phương Trinh</w:t>
            </w:r>
          </w:p>
        </w:tc>
        <w:tc>
          <w:tcPr>
            <w:tcW w:w="3021" w:type="dxa"/>
          </w:tcPr>
          <w:p w14:paraId="4076055B" w14:textId="5C0E9AFB" w:rsidR="00A70BEC" w:rsidRPr="00A70BEC" w:rsidRDefault="00A70BEC" w:rsidP="00131151">
            <w:pPr>
              <w:rPr>
                <w:b/>
                <w:bCs/>
                <w:lang w:val="vi-VN"/>
              </w:rPr>
            </w:pPr>
            <w:r>
              <w:rPr>
                <w:b/>
                <w:bCs/>
              </w:rPr>
              <w:t>MSSV:</w:t>
            </w:r>
            <w:r>
              <w:rPr>
                <w:b/>
                <w:bCs/>
                <w:lang w:val="vi-VN"/>
              </w:rPr>
              <w:t xml:space="preserve"> </w:t>
            </w:r>
            <w:r w:rsidRPr="00A70BEC">
              <w:rPr>
                <w:lang w:val="vi-VN"/>
              </w:rPr>
              <w:t>19119140</w:t>
            </w:r>
          </w:p>
        </w:tc>
      </w:tr>
      <w:tr w:rsidR="00665EE1" w14:paraId="4334668A" w14:textId="77777777" w:rsidTr="00973EB9">
        <w:trPr>
          <w:trHeight w:val="340"/>
        </w:trPr>
        <w:tc>
          <w:tcPr>
            <w:tcW w:w="2410" w:type="dxa"/>
          </w:tcPr>
          <w:p w14:paraId="0DE327F7" w14:textId="6E623902" w:rsidR="00665EE1" w:rsidRPr="00363202" w:rsidRDefault="00665EE1" w:rsidP="00131151">
            <w:pPr>
              <w:rPr>
                <w:b/>
                <w:bCs/>
              </w:rPr>
            </w:pPr>
            <w:r>
              <w:rPr>
                <w:b/>
                <w:bCs/>
              </w:rPr>
              <w:t xml:space="preserve">Lớp: </w:t>
            </w:r>
            <w:r w:rsidR="00A70BEC" w:rsidRPr="00A70BEC">
              <w:t>19119</w:t>
            </w:r>
          </w:p>
        </w:tc>
        <w:tc>
          <w:tcPr>
            <w:tcW w:w="3630" w:type="dxa"/>
          </w:tcPr>
          <w:p w14:paraId="5E80EDD2" w14:textId="77777777" w:rsidR="00665EE1" w:rsidRDefault="00665EE1" w:rsidP="00131151">
            <w:pPr>
              <w:rPr>
                <w:b/>
                <w:bCs/>
              </w:rPr>
            </w:pPr>
          </w:p>
        </w:tc>
        <w:tc>
          <w:tcPr>
            <w:tcW w:w="3021" w:type="dxa"/>
          </w:tcPr>
          <w:p w14:paraId="133068E2" w14:textId="18CC0688" w:rsidR="00665EE1" w:rsidRPr="00247FA9" w:rsidRDefault="000C4B6D" w:rsidP="00131151">
            <w:pPr>
              <w:rPr>
                <w:b/>
                <w:bCs/>
                <w:lang w:val="vi-VN"/>
              </w:rPr>
            </w:pPr>
            <w:r>
              <w:rPr>
                <w:b/>
                <w:bCs/>
              </w:rPr>
              <w:t>Đồ án:</w:t>
            </w:r>
            <w:r w:rsidR="00247FA9">
              <w:rPr>
                <w:b/>
                <w:bCs/>
                <w:lang w:val="vi-VN"/>
              </w:rPr>
              <w:t xml:space="preserve"> </w:t>
            </w:r>
            <w:r w:rsidR="00247FA9" w:rsidRPr="00247FA9">
              <w:rPr>
                <w:lang w:val="vi-VN"/>
              </w:rPr>
              <w:t>Đồ án 2</w:t>
            </w:r>
          </w:p>
        </w:tc>
      </w:tr>
      <w:tr w:rsidR="00665EE1" w14:paraId="0BBCCE93" w14:textId="77777777" w:rsidTr="00973EB9">
        <w:trPr>
          <w:trHeight w:val="340"/>
        </w:trPr>
        <w:tc>
          <w:tcPr>
            <w:tcW w:w="2410" w:type="dxa"/>
          </w:tcPr>
          <w:p w14:paraId="4C4E9E10" w14:textId="77777777" w:rsidR="00665EE1" w:rsidRPr="00363202" w:rsidRDefault="00665EE1" w:rsidP="00131151">
            <w:pPr>
              <w:rPr>
                <w:b/>
                <w:bCs/>
              </w:rPr>
            </w:pPr>
            <w:r>
              <w:rPr>
                <w:b/>
                <w:bCs/>
              </w:rPr>
              <w:t>Tên đề tài:</w:t>
            </w:r>
          </w:p>
        </w:tc>
        <w:tc>
          <w:tcPr>
            <w:tcW w:w="6651" w:type="dxa"/>
            <w:gridSpan w:val="2"/>
          </w:tcPr>
          <w:p w14:paraId="7F12B528" w14:textId="1FEFCC5A" w:rsidR="00665EE1" w:rsidRPr="005D739A" w:rsidRDefault="005D739A" w:rsidP="00131151">
            <w:r w:rsidRPr="005D739A">
              <w:t>XE TỰ HÀNH DÙNG LIDAR</w:t>
            </w:r>
          </w:p>
        </w:tc>
      </w:tr>
    </w:tbl>
    <w:p w14:paraId="654D876F" w14:textId="77777777" w:rsidR="00665EE1" w:rsidRDefault="00665EE1" w:rsidP="00665EE1">
      <w:pPr>
        <w:rPr>
          <w:b/>
          <w:bCs/>
        </w:rPr>
      </w:pPr>
    </w:p>
    <w:tbl>
      <w:tblPr>
        <w:tblStyle w:val="TableGrid"/>
        <w:tblW w:w="0" w:type="auto"/>
        <w:tblLook w:val="04A0" w:firstRow="1" w:lastRow="0" w:firstColumn="1" w:lastColumn="0" w:noHBand="0" w:noVBand="1"/>
      </w:tblPr>
      <w:tblGrid>
        <w:gridCol w:w="3020"/>
        <w:gridCol w:w="3020"/>
        <w:gridCol w:w="3021"/>
      </w:tblGrid>
      <w:tr w:rsidR="00665EE1" w14:paraId="6B681CE5" w14:textId="77777777" w:rsidTr="00973EB9">
        <w:trPr>
          <w:trHeight w:val="340"/>
        </w:trPr>
        <w:tc>
          <w:tcPr>
            <w:tcW w:w="3020" w:type="dxa"/>
          </w:tcPr>
          <w:p w14:paraId="6A51A9B4" w14:textId="77777777" w:rsidR="00665EE1" w:rsidRPr="00363202" w:rsidRDefault="00665EE1" w:rsidP="00131151">
            <w:pPr>
              <w:rPr>
                <w:b/>
                <w:bCs/>
              </w:rPr>
            </w:pPr>
            <w:r>
              <w:rPr>
                <w:b/>
                <w:bCs/>
              </w:rPr>
              <w:t>Tuần/ngày</w:t>
            </w:r>
          </w:p>
        </w:tc>
        <w:tc>
          <w:tcPr>
            <w:tcW w:w="3020" w:type="dxa"/>
          </w:tcPr>
          <w:p w14:paraId="59E84C4F" w14:textId="77777777" w:rsidR="00665EE1" w:rsidRPr="00363202" w:rsidRDefault="00665EE1" w:rsidP="00131151">
            <w:pPr>
              <w:rPr>
                <w:b/>
                <w:bCs/>
              </w:rPr>
            </w:pPr>
            <w:r>
              <w:rPr>
                <w:b/>
                <w:bCs/>
              </w:rPr>
              <w:t>Nội dung</w:t>
            </w:r>
          </w:p>
        </w:tc>
        <w:tc>
          <w:tcPr>
            <w:tcW w:w="3021" w:type="dxa"/>
          </w:tcPr>
          <w:p w14:paraId="3FC45E72" w14:textId="77777777" w:rsidR="00665EE1" w:rsidRPr="00363202" w:rsidRDefault="00665EE1" w:rsidP="00131151">
            <w:pPr>
              <w:rPr>
                <w:b/>
                <w:bCs/>
              </w:rPr>
            </w:pPr>
            <w:r>
              <w:rPr>
                <w:b/>
                <w:bCs/>
              </w:rPr>
              <w:t>Xác nhận GVHD</w:t>
            </w:r>
          </w:p>
        </w:tc>
      </w:tr>
      <w:tr w:rsidR="00665EE1" w14:paraId="35909F67" w14:textId="77777777" w:rsidTr="00973EB9">
        <w:trPr>
          <w:trHeight w:val="340"/>
        </w:trPr>
        <w:tc>
          <w:tcPr>
            <w:tcW w:w="3020" w:type="dxa"/>
          </w:tcPr>
          <w:p w14:paraId="14296319" w14:textId="77777777" w:rsidR="00665EE1" w:rsidRDefault="00665EE1" w:rsidP="00131151">
            <w:pPr>
              <w:rPr>
                <w:b/>
                <w:bCs/>
              </w:rPr>
            </w:pPr>
          </w:p>
        </w:tc>
        <w:tc>
          <w:tcPr>
            <w:tcW w:w="3020" w:type="dxa"/>
          </w:tcPr>
          <w:p w14:paraId="12CB6AC2" w14:textId="77777777" w:rsidR="00665EE1" w:rsidRDefault="00665EE1" w:rsidP="00131151">
            <w:pPr>
              <w:rPr>
                <w:b/>
                <w:bCs/>
              </w:rPr>
            </w:pPr>
          </w:p>
        </w:tc>
        <w:tc>
          <w:tcPr>
            <w:tcW w:w="3021" w:type="dxa"/>
          </w:tcPr>
          <w:p w14:paraId="20CB628E" w14:textId="77777777" w:rsidR="00665EE1" w:rsidRDefault="00665EE1" w:rsidP="00131151">
            <w:pPr>
              <w:rPr>
                <w:b/>
                <w:bCs/>
              </w:rPr>
            </w:pPr>
          </w:p>
        </w:tc>
      </w:tr>
      <w:tr w:rsidR="00665EE1" w14:paraId="440B89AF" w14:textId="77777777" w:rsidTr="00973EB9">
        <w:trPr>
          <w:trHeight w:val="340"/>
        </w:trPr>
        <w:tc>
          <w:tcPr>
            <w:tcW w:w="3020" w:type="dxa"/>
          </w:tcPr>
          <w:p w14:paraId="084006A4" w14:textId="77777777" w:rsidR="00665EE1" w:rsidRDefault="00665EE1" w:rsidP="00131151">
            <w:pPr>
              <w:rPr>
                <w:b/>
                <w:bCs/>
              </w:rPr>
            </w:pPr>
          </w:p>
        </w:tc>
        <w:tc>
          <w:tcPr>
            <w:tcW w:w="3020" w:type="dxa"/>
          </w:tcPr>
          <w:p w14:paraId="1B4B7B5A" w14:textId="77777777" w:rsidR="00665EE1" w:rsidRDefault="00665EE1" w:rsidP="00131151">
            <w:pPr>
              <w:rPr>
                <w:b/>
                <w:bCs/>
              </w:rPr>
            </w:pPr>
          </w:p>
        </w:tc>
        <w:tc>
          <w:tcPr>
            <w:tcW w:w="3021" w:type="dxa"/>
          </w:tcPr>
          <w:p w14:paraId="39C7E0E5" w14:textId="77777777" w:rsidR="00665EE1" w:rsidRDefault="00665EE1" w:rsidP="00131151">
            <w:pPr>
              <w:rPr>
                <w:b/>
                <w:bCs/>
              </w:rPr>
            </w:pPr>
          </w:p>
        </w:tc>
      </w:tr>
      <w:tr w:rsidR="00665EE1" w14:paraId="0061E397" w14:textId="77777777" w:rsidTr="00973EB9">
        <w:trPr>
          <w:trHeight w:val="340"/>
        </w:trPr>
        <w:tc>
          <w:tcPr>
            <w:tcW w:w="3020" w:type="dxa"/>
          </w:tcPr>
          <w:p w14:paraId="09ADC5E9" w14:textId="77777777" w:rsidR="00665EE1" w:rsidRDefault="00665EE1" w:rsidP="00131151">
            <w:pPr>
              <w:rPr>
                <w:b/>
                <w:bCs/>
              </w:rPr>
            </w:pPr>
          </w:p>
        </w:tc>
        <w:tc>
          <w:tcPr>
            <w:tcW w:w="3020" w:type="dxa"/>
          </w:tcPr>
          <w:p w14:paraId="6A8E2C1F" w14:textId="77777777" w:rsidR="00665EE1" w:rsidRDefault="00665EE1" w:rsidP="00131151">
            <w:pPr>
              <w:rPr>
                <w:b/>
                <w:bCs/>
              </w:rPr>
            </w:pPr>
          </w:p>
        </w:tc>
        <w:tc>
          <w:tcPr>
            <w:tcW w:w="3021" w:type="dxa"/>
          </w:tcPr>
          <w:p w14:paraId="6B3F8F1B" w14:textId="77777777" w:rsidR="00665EE1" w:rsidRDefault="00665EE1" w:rsidP="00131151">
            <w:pPr>
              <w:rPr>
                <w:b/>
                <w:bCs/>
              </w:rPr>
            </w:pPr>
          </w:p>
        </w:tc>
      </w:tr>
      <w:tr w:rsidR="00665EE1" w14:paraId="13500378" w14:textId="77777777" w:rsidTr="00973EB9">
        <w:trPr>
          <w:trHeight w:val="340"/>
        </w:trPr>
        <w:tc>
          <w:tcPr>
            <w:tcW w:w="3020" w:type="dxa"/>
          </w:tcPr>
          <w:p w14:paraId="4664D72B" w14:textId="77777777" w:rsidR="00665EE1" w:rsidRDefault="00665EE1" w:rsidP="00131151">
            <w:pPr>
              <w:rPr>
                <w:b/>
                <w:bCs/>
              </w:rPr>
            </w:pPr>
          </w:p>
        </w:tc>
        <w:tc>
          <w:tcPr>
            <w:tcW w:w="3020" w:type="dxa"/>
          </w:tcPr>
          <w:p w14:paraId="259F791F" w14:textId="77777777" w:rsidR="00665EE1" w:rsidRDefault="00665EE1" w:rsidP="00131151">
            <w:pPr>
              <w:rPr>
                <w:b/>
                <w:bCs/>
              </w:rPr>
            </w:pPr>
          </w:p>
        </w:tc>
        <w:tc>
          <w:tcPr>
            <w:tcW w:w="3021" w:type="dxa"/>
          </w:tcPr>
          <w:p w14:paraId="71F65CB8" w14:textId="77777777" w:rsidR="00665EE1" w:rsidRDefault="00665EE1" w:rsidP="00131151">
            <w:pPr>
              <w:rPr>
                <w:b/>
                <w:bCs/>
              </w:rPr>
            </w:pPr>
          </w:p>
        </w:tc>
      </w:tr>
    </w:tbl>
    <w:p w14:paraId="7FA1D98C" w14:textId="77777777" w:rsidR="00665EE1" w:rsidRDefault="00665EE1" w:rsidP="00665EE1">
      <w:pPr>
        <w:rPr>
          <w:b/>
          <w:bCs/>
        </w:rPr>
      </w:pPr>
    </w:p>
    <w:p w14:paraId="7F23D095" w14:textId="77777777" w:rsidR="00665EE1" w:rsidRPr="00363202" w:rsidRDefault="00665EE1" w:rsidP="00665EE1">
      <w:pPr>
        <w:tabs>
          <w:tab w:val="left" w:pos="6237"/>
        </w:tabs>
        <w:rPr>
          <w:b/>
          <w:bCs/>
          <w:lang w:val="vi-VN"/>
        </w:rPr>
      </w:pPr>
      <w:r>
        <w:tab/>
      </w:r>
      <w:r w:rsidRPr="00363202">
        <w:rPr>
          <w:b/>
          <w:bCs/>
          <w:lang w:val="vi-VN"/>
        </w:rPr>
        <w:t xml:space="preserve"> </w:t>
      </w:r>
      <w:r w:rsidRPr="00363202">
        <w:rPr>
          <w:b/>
          <w:bCs/>
        </w:rPr>
        <w:t>GV</w:t>
      </w:r>
      <w:r w:rsidRPr="00363202">
        <w:rPr>
          <w:b/>
          <w:bCs/>
          <w:lang w:val="vi-VN"/>
        </w:rPr>
        <w:t xml:space="preserve"> HƯỚNG DẪN</w:t>
      </w:r>
    </w:p>
    <w:p w14:paraId="1C05E6BB" w14:textId="77777777" w:rsidR="00665EE1" w:rsidRPr="005F49EC" w:rsidRDefault="00665EE1" w:rsidP="00665EE1">
      <w:pPr>
        <w:tabs>
          <w:tab w:val="left" w:pos="6237"/>
        </w:tabs>
        <w:rPr>
          <w:lang w:val="vi-VN"/>
        </w:rPr>
      </w:pPr>
      <w:r>
        <w:rPr>
          <w:lang w:val="vi-VN"/>
        </w:rPr>
        <w:tab/>
        <w:t>(Ký và ghi rõ họ tên)</w:t>
      </w:r>
    </w:p>
    <w:p w14:paraId="29715E7D" w14:textId="77777777" w:rsidR="005A470A" w:rsidRDefault="005A470A" w:rsidP="005A470A">
      <w:pPr>
        <w:tabs>
          <w:tab w:val="left" w:pos="3310"/>
        </w:tabs>
      </w:pPr>
    </w:p>
    <w:p w14:paraId="7D42B0FB" w14:textId="77777777" w:rsidR="005A470A" w:rsidRDefault="005A470A" w:rsidP="005A470A">
      <w:pPr>
        <w:tabs>
          <w:tab w:val="left" w:pos="3310"/>
        </w:tabs>
      </w:pPr>
    </w:p>
    <w:p w14:paraId="028C89A5" w14:textId="77777777" w:rsidR="005A470A" w:rsidRDefault="005A470A" w:rsidP="005A470A">
      <w:pPr>
        <w:tabs>
          <w:tab w:val="left" w:pos="3310"/>
        </w:tabs>
      </w:pPr>
    </w:p>
    <w:p w14:paraId="6489272D" w14:textId="77777777" w:rsidR="005A470A" w:rsidRDefault="005A470A" w:rsidP="005A470A">
      <w:pPr>
        <w:tabs>
          <w:tab w:val="left" w:pos="3310"/>
        </w:tabs>
      </w:pPr>
    </w:p>
    <w:p w14:paraId="7CB0D7F1" w14:textId="77777777" w:rsidR="005A470A" w:rsidRDefault="005A470A" w:rsidP="005A470A">
      <w:pPr>
        <w:tabs>
          <w:tab w:val="left" w:pos="3310"/>
        </w:tabs>
      </w:pPr>
    </w:p>
    <w:p w14:paraId="27592D4A" w14:textId="77777777" w:rsidR="00665EE1" w:rsidRDefault="00665EE1" w:rsidP="005A470A">
      <w:pPr>
        <w:tabs>
          <w:tab w:val="left" w:pos="3310"/>
        </w:tabs>
      </w:pPr>
    </w:p>
    <w:p w14:paraId="232B49B9" w14:textId="77777777" w:rsidR="00665EE1" w:rsidRDefault="00665EE1" w:rsidP="005A470A">
      <w:pPr>
        <w:tabs>
          <w:tab w:val="left" w:pos="3310"/>
        </w:tabs>
      </w:pPr>
    </w:p>
    <w:p w14:paraId="4EB80FE1" w14:textId="77777777" w:rsidR="00665EE1" w:rsidRDefault="00665EE1" w:rsidP="005A470A">
      <w:pPr>
        <w:tabs>
          <w:tab w:val="left" w:pos="3310"/>
        </w:tabs>
      </w:pPr>
    </w:p>
    <w:p w14:paraId="06460422" w14:textId="77777777" w:rsidR="00665EE1" w:rsidRDefault="00665EE1" w:rsidP="005A470A">
      <w:pPr>
        <w:tabs>
          <w:tab w:val="left" w:pos="3310"/>
        </w:tabs>
      </w:pPr>
    </w:p>
    <w:p w14:paraId="47193437" w14:textId="77777777" w:rsidR="00665EE1" w:rsidRDefault="00665EE1" w:rsidP="005A470A">
      <w:pPr>
        <w:tabs>
          <w:tab w:val="left" w:pos="3310"/>
        </w:tabs>
      </w:pPr>
    </w:p>
    <w:p w14:paraId="2CF4EDBC" w14:textId="77777777" w:rsidR="00665EE1" w:rsidRDefault="00665EE1" w:rsidP="005A470A">
      <w:pPr>
        <w:tabs>
          <w:tab w:val="left" w:pos="3310"/>
        </w:tabs>
      </w:pPr>
    </w:p>
    <w:p w14:paraId="4B511146" w14:textId="77777777" w:rsidR="00665EE1" w:rsidRDefault="00665EE1" w:rsidP="005A470A">
      <w:pPr>
        <w:tabs>
          <w:tab w:val="left" w:pos="3310"/>
        </w:tabs>
      </w:pPr>
    </w:p>
    <w:p w14:paraId="00108B51" w14:textId="77777777" w:rsidR="00665EE1" w:rsidRDefault="00665EE1" w:rsidP="005A470A">
      <w:pPr>
        <w:tabs>
          <w:tab w:val="left" w:pos="3310"/>
        </w:tabs>
      </w:pPr>
    </w:p>
    <w:p w14:paraId="15BD5096" w14:textId="77777777" w:rsidR="00665EE1" w:rsidRDefault="00665EE1" w:rsidP="005A470A">
      <w:pPr>
        <w:tabs>
          <w:tab w:val="left" w:pos="3310"/>
        </w:tabs>
      </w:pPr>
    </w:p>
    <w:p w14:paraId="1AC939C7" w14:textId="77777777" w:rsidR="00665EE1" w:rsidRDefault="00665EE1">
      <w:pPr>
        <w:spacing w:after="160"/>
      </w:pPr>
      <w:r>
        <w:br w:type="page"/>
      </w:r>
    </w:p>
    <w:p w14:paraId="34BA39AA" w14:textId="77777777" w:rsidR="00F90CF4" w:rsidRPr="00F90CF4" w:rsidRDefault="00F90CF4" w:rsidP="001E31B9">
      <w:pPr>
        <w:jc w:val="center"/>
        <w:rPr>
          <w:b/>
          <w:bCs/>
        </w:rPr>
      </w:pPr>
      <w:r w:rsidRPr="00F90CF4">
        <w:rPr>
          <w:b/>
          <w:bCs/>
        </w:rPr>
        <w:lastRenderedPageBreak/>
        <w:t>BẢN NHẬN XÉT KHÓA LUẬN TỐT NGHIỆP</w:t>
      </w:r>
    </w:p>
    <w:p w14:paraId="67430320" w14:textId="77777777" w:rsidR="00F90CF4" w:rsidRPr="00F90CF4" w:rsidRDefault="00F90CF4" w:rsidP="001E31B9">
      <w:pPr>
        <w:jc w:val="center"/>
      </w:pPr>
      <w:r w:rsidRPr="00F90CF4">
        <w:t>(Dùng cho giảng viên hướng dẫn)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3"/>
        <w:gridCol w:w="3646"/>
        <w:gridCol w:w="3222"/>
      </w:tblGrid>
      <w:tr w:rsidR="00A41BC5" w14:paraId="0A8C0FCA" w14:textId="77777777" w:rsidTr="00973EB9">
        <w:trPr>
          <w:trHeight w:val="340"/>
        </w:trPr>
        <w:tc>
          <w:tcPr>
            <w:tcW w:w="2268" w:type="dxa"/>
          </w:tcPr>
          <w:p w14:paraId="10DBD0B3" w14:textId="77777777" w:rsidR="00A41BC5" w:rsidRPr="00D2481E" w:rsidRDefault="00A41BC5" w:rsidP="001E31B9">
            <w:pPr>
              <w:spacing w:line="259" w:lineRule="auto"/>
              <w:rPr>
                <w:lang w:val="vi-VN"/>
              </w:rPr>
            </w:pPr>
            <w:r>
              <w:t>Để</w:t>
            </w:r>
            <w:r>
              <w:rPr>
                <w:lang w:val="vi-VN"/>
              </w:rPr>
              <w:t xml:space="preserve"> tài:</w:t>
            </w:r>
          </w:p>
        </w:tc>
        <w:tc>
          <w:tcPr>
            <w:tcW w:w="7092" w:type="dxa"/>
            <w:gridSpan w:val="2"/>
          </w:tcPr>
          <w:p w14:paraId="5BE20FFC" w14:textId="22F7C132" w:rsidR="00A41BC5" w:rsidRDefault="00DF1037" w:rsidP="001E31B9">
            <w:pPr>
              <w:spacing w:line="259" w:lineRule="auto"/>
              <w:rPr>
                <w:lang w:val="vi-VN"/>
              </w:rPr>
            </w:pPr>
            <w:r w:rsidRPr="00DF1037">
              <w:rPr>
                <w:lang w:val="vi-VN"/>
              </w:rPr>
              <w:t>XE TỰ HÀNH DÙNG LIDAR</w:t>
            </w:r>
          </w:p>
        </w:tc>
      </w:tr>
      <w:tr w:rsidR="00A41BC5" w14:paraId="681EC991" w14:textId="77777777" w:rsidTr="00973EB9">
        <w:trPr>
          <w:trHeight w:val="340"/>
        </w:trPr>
        <w:tc>
          <w:tcPr>
            <w:tcW w:w="2268" w:type="dxa"/>
          </w:tcPr>
          <w:p w14:paraId="3A4678AC" w14:textId="77777777" w:rsidR="00A41BC5" w:rsidRDefault="00A41BC5" w:rsidP="001E31B9">
            <w:pPr>
              <w:spacing w:line="259" w:lineRule="auto"/>
              <w:rPr>
                <w:lang w:val="vi-VN"/>
              </w:rPr>
            </w:pPr>
            <w:r>
              <w:rPr>
                <w:lang w:val="vi-VN"/>
              </w:rPr>
              <w:t>Sinh viên thực hiện:</w:t>
            </w:r>
          </w:p>
        </w:tc>
        <w:tc>
          <w:tcPr>
            <w:tcW w:w="3772" w:type="dxa"/>
          </w:tcPr>
          <w:p w14:paraId="3C90327B" w14:textId="542A1897" w:rsidR="00A41BC5" w:rsidRDefault="00EC3477" w:rsidP="001E31B9">
            <w:pPr>
              <w:spacing w:line="259" w:lineRule="auto"/>
              <w:rPr>
                <w:lang w:val="vi-VN"/>
              </w:rPr>
            </w:pPr>
            <w:r>
              <w:rPr>
                <w:szCs w:val="26"/>
                <w:lang w:val="vi-VN"/>
              </w:rPr>
              <w:t>Nguyễn Phúc Toàn</w:t>
            </w:r>
          </w:p>
        </w:tc>
        <w:tc>
          <w:tcPr>
            <w:tcW w:w="3320" w:type="dxa"/>
          </w:tcPr>
          <w:p w14:paraId="02ED63EA" w14:textId="1E358BCF" w:rsidR="00A41BC5" w:rsidRDefault="00A41BC5" w:rsidP="001E31B9">
            <w:pPr>
              <w:spacing w:line="259" w:lineRule="auto"/>
              <w:rPr>
                <w:lang w:val="vi-VN"/>
              </w:rPr>
            </w:pPr>
            <w:r>
              <w:rPr>
                <w:lang w:val="vi-VN"/>
              </w:rPr>
              <w:t>MSSV:</w:t>
            </w:r>
            <w:r w:rsidR="00EC3477">
              <w:rPr>
                <w:lang w:val="vi-VN"/>
              </w:rPr>
              <w:t xml:space="preserve"> </w:t>
            </w:r>
            <w:r w:rsidR="00EC3477" w:rsidRPr="00A70BEC">
              <w:rPr>
                <w:lang w:val="vi-VN"/>
              </w:rPr>
              <w:t>19119139</w:t>
            </w:r>
          </w:p>
        </w:tc>
      </w:tr>
      <w:tr w:rsidR="00A70BEC" w14:paraId="0FEDC3A1" w14:textId="77777777" w:rsidTr="00973EB9">
        <w:trPr>
          <w:trHeight w:val="340"/>
        </w:trPr>
        <w:tc>
          <w:tcPr>
            <w:tcW w:w="2268" w:type="dxa"/>
          </w:tcPr>
          <w:p w14:paraId="0BEE3C5C" w14:textId="77777777" w:rsidR="00A70BEC" w:rsidRDefault="00A70BEC" w:rsidP="001E31B9">
            <w:pPr>
              <w:spacing w:line="259" w:lineRule="auto"/>
              <w:rPr>
                <w:lang w:val="vi-VN"/>
              </w:rPr>
            </w:pPr>
          </w:p>
        </w:tc>
        <w:tc>
          <w:tcPr>
            <w:tcW w:w="3772" w:type="dxa"/>
          </w:tcPr>
          <w:p w14:paraId="4D8E593B" w14:textId="75832C2D" w:rsidR="00A70BEC" w:rsidRDefault="00EC3477" w:rsidP="001E31B9">
            <w:pPr>
              <w:spacing w:line="259" w:lineRule="auto"/>
              <w:rPr>
                <w:lang w:val="vi-VN"/>
              </w:rPr>
            </w:pPr>
            <w:r>
              <w:t>Vũ</w:t>
            </w:r>
            <w:r>
              <w:rPr>
                <w:lang w:val="vi-VN"/>
              </w:rPr>
              <w:t xml:space="preserve"> Thùy Phương Trinh</w:t>
            </w:r>
          </w:p>
        </w:tc>
        <w:tc>
          <w:tcPr>
            <w:tcW w:w="3320" w:type="dxa"/>
          </w:tcPr>
          <w:p w14:paraId="69021508" w14:textId="37108966" w:rsidR="00A70BEC" w:rsidRDefault="00A70BEC" w:rsidP="001E31B9">
            <w:pPr>
              <w:spacing w:line="259" w:lineRule="auto"/>
              <w:rPr>
                <w:lang w:val="vi-VN"/>
              </w:rPr>
            </w:pPr>
            <w:r>
              <w:rPr>
                <w:lang w:val="vi-VN"/>
              </w:rPr>
              <w:t>MSSV:</w:t>
            </w:r>
            <w:r w:rsidR="00EC3477">
              <w:rPr>
                <w:lang w:val="vi-VN"/>
              </w:rPr>
              <w:t xml:space="preserve"> </w:t>
            </w:r>
            <w:r w:rsidR="00EC3477" w:rsidRPr="00A70BEC">
              <w:rPr>
                <w:lang w:val="vi-VN"/>
              </w:rPr>
              <w:t>19119140</w:t>
            </w:r>
          </w:p>
        </w:tc>
      </w:tr>
      <w:tr w:rsidR="00A41BC5" w14:paraId="68E9771A" w14:textId="77777777" w:rsidTr="00973EB9">
        <w:trPr>
          <w:trHeight w:val="340"/>
        </w:trPr>
        <w:tc>
          <w:tcPr>
            <w:tcW w:w="2268" w:type="dxa"/>
          </w:tcPr>
          <w:p w14:paraId="0027BD69" w14:textId="77777777" w:rsidR="00A41BC5" w:rsidRDefault="00A41BC5" w:rsidP="001E31B9">
            <w:pPr>
              <w:spacing w:line="259" w:lineRule="auto"/>
              <w:rPr>
                <w:lang w:val="vi-VN"/>
              </w:rPr>
            </w:pPr>
            <w:r>
              <w:rPr>
                <w:lang w:val="vi-VN"/>
              </w:rPr>
              <w:t>Giáo viên hướng dẫn:</w:t>
            </w:r>
          </w:p>
        </w:tc>
        <w:tc>
          <w:tcPr>
            <w:tcW w:w="3772" w:type="dxa"/>
          </w:tcPr>
          <w:p w14:paraId="0F9A27AF" w14:textId="5B0DAED0" w:rsidR="00A41BC5" w:rsidRPr="005D739A" w:rsidRDefault="005D739A" w:rsidP="001E31B9">
            <w:pPr>
              <w:spacing w:line="259" w:lineRule="auto"/>
            </w:pPr>
            <w:r w:rsidRPr="005D739A">
              <w:rPr>
                <w:lang w:val="vi-VN"/>
              </w:rPr>
              <w:t xml:space="preserve">TS. </w:t>
            </w:r>
            <w:r>
              <w:rPr>
                <w:lang w:val="vi-VN"/>
              </w:rPr>
              <w:t>Trương Ngọc Sơn</w:t>
            </w:r>
          </w:p>
        </w:tc>
        <w:tc>
          <w:tcPr>
            <w:tcW w:w="3320" w:type="dxa"/>
          </w:tcPr>
          <w:p w14:paraId="27F12371" w14:textId="77777777" w:rsidR="00A41BC5" w:rsidRDefault="00A41BC5" w:rsidP="001E31B9">
            <w:pPr>
              <w:spacing w:line="259" w:lineRule="auto"/>
              <w:rPr>
                <w:lang w:val="vi-VN"/>
              </w:rPr>
            </w:pPr>
          </w:p>
        </w:tc>
      </w:tr>
    </w:tbl>
    <w:p w14:paraId="5F8B16AE" w14:textId="77777777" w:rsidR="00F90CF4" w:rsidRPr="00A41BC5" w:rsidRDefault="00F90CF4" w:rsidP="001E31B9">
      <w:pPr>
        <w:rPr>
          <w:b/>
          <w:bCs/>
        </w:rPr>
      </w:pPr>
      <w:r w:rsidRPr="00A41BC5">
        <w:rPr>
          <w:b/>
          <w:bCs/>
        </w:rPr>
        <w:t>Nhận xét bao gồm các nội dung sau đây:</w:t>
      </w:r>
    </w:p>
    <w:p w14:paraId="75F2032D" w14:textId="77777777" w:rsidR="00F90CF4" w:rsidRDefault="00F90CF4" w:rsidP="001E31B9">
      <w:pPr>
        <w:tabs>
          <w:tab w:val="right" w:leader="dot" w:pos="9072"/>
        </w:tabs>
      </w:pPr>
      <w:r>
        <w:t>1. Tính hợp lý trong các đặt và giải quyết vấn đề; ý nghĩa khoa học và thực tiễn:</w:t>
      </w:r>
    </w:p>
    <w:p w14:paraId="6070B9C0" w14:textId="77777777" w:rsidR="00F90CF4" w:rsidRDefault="00F90CF4" w:rsidP="001E31B9">
      <w:pPr>
        <w:pStyle w:val="Note"/>
        <w:tabs>
          <w:tab w:val="right" w:leader="dot" w:pos="9072"/>
        </w:tabs>
      </w:pPr>
      <w:r>
        <w:t>Đặt vấn đề rõ ràng, mục tiêu cụ thể, đề tài có tính mới, cấp thiết có khả năng ứng dụng, tính sáng tạo.</w:t>
      </w:r>
    </w:p>
    <w:p w14:paraId="5F92E3DF" w14:textId="6ACCB103" w:rsidR="00F90CF4" w:rsidRDefault="00A41BC5" w:rsidP="001E31B9">
      <w:pPr>
        <w:tabs>
          <w:tab w:val="right" w:leader="dot" w:pos="9072"/>
        </w:tabs>
      </w:pPr>
      <w:r>
        <w:tab/>
      </w:r>
    </w:p>
    <w:p w14:paraId="213CDC26" w14:textId="77777777" w:rsidR="00F90CF4" w:rsidRDefault="00F90CF4" w:rsidP="001E31B9">
      <w:pPr>
        <w:tabs>
          <w:tab w:val="right" w:leader="dot" w:pos="9072"/>
        </w:tabs>
      </w:pPr>
      <w:r>
        <w:t>2. Phương pháp thực hiện/phân tích/thiết kế:</w:t>
      </w:r>
    </w:p>
    <w:p w14:paraId="36D65421" w14:textId="77777777" w:rsidR="00F90CF4" w:rsidRDefault="00F90CF4" w:rsidP="001E31B9">
      <w:pPr>
        <w:pStyle w:val="Note"/>
      </w:pPr>
      <w:r>
        <w:t>Phương pháp hợp lý và tin cậy dựa trên cơ sở lý thuyết, có phân tích và đánh giá phù họp, có tính mới và sáng tạo.</w:t>
      </w:r>
    </w:p>
    <w:p w14:paraId="576643EA" w14:textId="49AFBCC5" w:rsidR="00F90CF4" w:rsidRDefault="00F90CF4" w:rsidP="001E31B9">
      <w:pPr>
        <w:tabs>
          <w:tab w:val="right" w:leader="dot" w:pos="9072"/>
        </w:tabs>
      </w:pPr>
      <w:r>
        <w:tab/>
      </w:r>
    </w:p>
    <w:p w14:paraId="09483E41" w14:textId="77777777" w:rsidR="00F90CF4" w:rsidRDefault="00F90CF4" w:rsidP="001E31B9">
      <w:pPr>
        <w:tabs>
          <w:tab w:val="right" w:leader="dot" w:pos="9072"/>
        </w:tabs>
      </w:pPr>
      <w:r>
        <w:t>3. Kết quả thực hiện/phân tích và đánh giá kết quả/kiểm định thiết kế:</w:t>
      </w:r>
    </w:p>
    <w:p w14:paraId="3388F9B6" w14:textId="77777777" w:rsidR="00F90CF4" w:rsidRDefault="00F90CF4" w:rsidP="001E31B9">
      <w:pPr>
        <w:pStyle w:val="Note"/>
      </w:pPr>
      <w:r>
        <w:t>Phù hợp với mục tiêu; phân tích và đánh giá / kiểm thử thiết kế hợp lý; có tính sáng tạo/kiểm định chặt chẽ và bảo đảm chất độ tin cậy</w:t>
      </w:r>
    </w:p>
    <w:p w14:paraId="28E09A81" w14:textId="75E9B4FE" w:rsidR="0077233D" w:rsidRDefault="0077233D" w:rsidP="001E31B9">
      <w:pPr>
        <w:tabs>
          <w:tab w:val="right" w:leader="dot" w:pos="9072"/>
        </w:tabs>
      </w:pPr>
      <w:r>
        <w:tab/>
      </w:r>
    </w:p>
    <w:p w14:paraId="4B94031B" w14:textId="77777777" w:rsidR="00F90CF4" w:rsidRDefault="00F90CF4" w:rsidP="001E31B9">
      <w:pPr>
        <w:tabs>
          <w:tab w:val="right" w:leader="dot" w:pos="9072"/>
        </w:tabs>
      </w:pPr>
      <w:r>
        <w:t>4.Kết luận và đề suất:</w:t>
      </w:r>
    </w:p>
    <w:p w14:paraId="0847FE26" w14:textId="77777777" w:rsidR="00F90CF4" w:rsidRDefault="00F90CF4" w:rsidP="001E31B9">
      <w:pPr>
        <w:pStyle w:val="Note"/>
      </w:pPr>
      <w:r>
        <w:t>Kết luận phù hợp với cách đặt vấn đề, đề xuất mang tính cải tiến và thực tiễn; kết luận có đóng góp mới mẻ, đề suất sáng tạo và thuyết phục.</w:t>
      </w:r>
    </w:p>
    <w:p w14:paraId="4CEDBB64" w14:textId="21D175E7" w:rsidR="00F90CF4" w:rsidRDefault="00F90CF4" w:rsidP="001E31B9">
      <w:pPr>
        <w:tabs>
          <w:tab w:val="right" w:leader="dot" w:pos="9072"/>
        </w:tabs>
      </w:pPr>
      <w:r>
        <w:tab/>
      </w:r>
    </w:p>
    <w:p w14:paraId="573ABF06" w14:textId="77777777" w:rsidR="00F90CF4" w:rsidRDefault="00F90CF4" w:rsidP="001E31B9">
      <w:pPr>
        <w:tabs>
          <w:tab w:val="right" w:leader="dot" w:pos="9072"/>
        </w:tabs>
      </w:pPr>
      <w:r>
        <w:t>5. Hình thức trình bày, bố cục và chất lượng báo cáo:</w:t>
      </w:r>
    </w:p>
    <w:p w14:paraId="03BF1EE7" w14:textId="77777777" w:rsidR="00F90CF4" w:rsidRDefault="00F90CF4" w:rsidP="001E31B9">
      <w:pPr>
        <w:pStyle w:val="Note"/>
      </w:pPr>
      <w:r>
        <w:t>Văn phong nhất quán, bố cục hợp lý, cấu trúc rõ ràng, đúng định dạng mẫu; có tính hấp dẫn, thể hiện năng lực tốt, văn bản trau chuốt.</w:t>
      </w:r>
    </w:p>
    <w:p w14:paraId="56112F9A" w14:textId="7BA4DBAE" w:rsidR="00F90CF4" w:rsidRDefault="00F90CF4" w:rsidP="001E31B9">
      <w:pPr>
        <w:tabs>
          <w:tab w:val="right" w:leader="dot" w:pos="9072"/>
        </w:tabs>
      </w:pPr>
      <w:r>
        <w:tab/>
      </w:r>
    </w:p>
    <w:p w14:paraId="6C5BFCD0" w14:textId="77777777" w:rsidR="00F90CF4" w:rsidRDefault="00F90CF4" w:rsidP="001E31B9">
      <w:pPr>
        <w:tabs>
          <w:tab w:val="right" w:leader="dot" w:pos="9072"/>
        </w:tabs>
      </w:pPr>
      <w:r>
        <w:t>6. Kỹ năng chuyên nghiệp và có tính sáng tạo:</w:t>
      </w:r>
    </w:p>
    <w:p w14:paraId="1FFE978C" w14:textId="77777777" w:rsidR="00F90CF4" w:rsidRDefault="00F90CF4" w:rsidP="001E31B9">
      <w:pPr>
        <w:pStyle w:val="Note"/>
      </w:pPr>
      <w:r>
        <w:t>Thể hiện kỹ năng giao tiếp, kỹ năng làm việc nhóm và các kỹ năng khác trong việc thực hiện đề tài.</w:t>
      </w:r>
    </w:p>
    <w:p w14:paraId="0508A390" w14:textId="4C994811" w:rsidR="00F90CF4" w:rsidRDefault="00F90CF4" w:rsidP="001E31B9">
      <w:pPr>
        <w:tabs>
          <w:tab w:val="right" w:leader="dot" w:pos="9072"/>
        </w:tabs>
      </w:pPr>
      <w:r>
        <w:tab/>
      </w:r>
    </w:p>
    <w:p w14:paraId="37778CA7" w14:textId="77777777" w:rsidR="00F90CF4" w:rsidRDefault="00F90CF4" w:rsidP="001E31B9">
      <w:pPr>
        <w:tabs>
          <w:tab w:val="right" w:leader="dot" w:pos="9072"/>
        </w:tabs>
      </w:pPr>
      <w:r>
        <w:t>7. Tài liệu trích dẫn:</w:t>
      </w:r>
    </w:p>
    <w:p w14:paraId="005BA522" w14:textId="77777777" w:rsidR="00F90CF4" w:rsidRDefault="00F90CF4" w:rsidP="001E31B9">
      <w:pPr>
        <w:pStyle w:val="Note"/>
      </w:pPr>
      <w:r>
        <w:t>Tính trung thực trong việc trích dẫn tài liệu tham khảo; tính phù hợp của các tài liệu trích dẫn; trích dẫn theo đúng chỉ dẫn APA.</w:t>
      </w:r>
    </w:p>
    <w:p w14:paraId="56DAC13F" w14:textId="02748EDC" w:rsidR="00F90CF4" w:rsidRDefault="00F90CF4" w:rsidP="001E31B9">
      <w:pPr>
        <w:tabs>
          <w:tab w:val="right" w:leader="dot" w:pos="9072"/>
        </w:tabs>
      </w:pPr>
      <w:r>
        <w:tab/>
      </w:r>
    </w:p>
    <w:p w14:paraId="21347B10" w14:textId="77777777" w:rsidR="00F90CF4" w:rsidRDefault="00F90CF4" w:rsidP="001E31B9">
      <w:pPr>
        <w:tabs>
          <w:tab w:val="right" w:leader="dot" w:pos="9072"/>
        </w:tabs>
      </w:pPr>
      <w:r>
        <w:t>8. Đánh giá về sự trùng lặp của đề tài:</w:t>
      </w:r>
    </w:p>
    <w:p w14:paraId="7561C942" w14:textId="77777777" w:rsidR="00F90CF4" w:rsidRDefault="00F90CF4" w:rsidP="001E31B9">
      <w:pPr>
        <w:pStyle w:val="Note"/>
      </w:pPr>
      <w:r>
        <w:t>Cần khẳng định đề tài có trùng lặp hay không? Nếu có, đề nghị ghi rõ mức độ, tên đề tài, nơi công bố, năm công bố của đề tài đã công bố.</w:t>
      </w:r>
    </w:p>
    <w:p w14:paraId="4372EEE0" w14:textId="77777777" w:rsidR="00F90CF4" w:rsidRDefault="00F90CF4" w:rsidP="001E31B9">
      <w:pPr>
        <w:tabs>
          <w:tab w:val="right" w:leader="dot" w:pos="9072"/>
        </w:tabs>
      </w:pPr>
      <w:r>
        <w:tab/>
      </w:r>
      <w:r>
        <w:tab/>
      </w:r>
    </w:p>
    <w:p w14:paraId="2B42D1A1" w14:textId="77777777" w:rsidR="00F90CF4" w:rsidRDefault="00F90CF4" w:rsidP="001E31B9">
      <w:pPr>
        <w:tabs>
          <w:tab w:val="right" w:leader="dot" w:pos="9072"/>
        </w:tabs>
      </w:pPr>
      <w:r>
        <w:t>9: Những nhược điểm và thiếu sót, những điểm cần được bổ sung và chỉnh sữa*</w:t>
      </w:r>
    </w:p>
    <w:p w14:paraId="3D70E78D" w14:textId="28D52855" w:rsidR="00F90CF4" w:rsidRDefault="00F90CF4" w:rsidP="001E31B9">
      <w:pPr>
        <w:tabs>
          <w:tab w:val="right" w:leader="dot" w:pos="9072"/>
        </w:tabs>
      </w:pPr>
      <w:r>
        <w:tab/>
      </w:r>
    </w:p>
    <w:p w14:paraId="2F6FF2CD" w14:textId="77777777" w:rsidR="00F90CF4" w:rsidRDefault="00F90CF4" w:rsidP="001E31B9">
      <w:pPr>
        <w:tabs>
          <w:tab w:val="right" w:leader="dot" w:pos="9072"/>
        </w:tabs>
      </w:pPr>
      <w:r>
        <w:t>10. Nhận xét tinh thần, thái độ học tập và nghiên cứu của sinh viên:</w:t>
      </w:r>
    </w:p>
    <w:p w14:paraId="74C26F7F" w14:textId="147909AB" w:rsidR="00F90CF4" w:rsidRDefault="00F90CF4" w:rsidP="001E31B9">
      <w:pPr>
        <w:tabs>
          <w:tab w:val="right" w:leader="dot" w:pos="9072"/>
        </w:tabs>
      </w:pPr>
      <w:r>
        <w:tab/>
      </w:r>
    </w:p>
    <w:p w14:paraId="623C50D9" w14:textId="77777777" w:rsidR="00F90CF4" w:rsidRDefault="00F90CF4" w:rsidP="001E31B9">
      <w:pPr>
        <w:tabs>
          <w:tab w:val="right" w:leader="dot" w:pos="9072"/>
        </w:tabs>
      </w:pPr>
      <w:r w:rsidRPr="0077233D">
        <w:rPr>
          <w:b/>
          <w:bCs/>
        </w:rPr>
        <w:t>Câu hỏi sinh viên phải trả lời trước hội đồng*</w:t>
      </w:r>
      <w:r>
        <w:t xml:space="preserve"> (ít nhất 02 câu)</w:t>
      </w:r>
    </w:p>
    <w:p w14:paraId="3EF67C75" w14:textId="53060405" w:rsidR="00F90CF4" w:rsidRDefault="0077233D" w:rsidP="001E31B9">
      <w:pPr>
        <w:tabs>
          <w:tab w:val="right" w:leader="dot" w:pos="9072"/>
        </w:tabs>
      </w:pPr>
      <w:r>
        <w:tab/>
      </w:r>
      <w:r>
        <w:tab/>
      </w:r>
    </w:p>
    <w:p w14:paraId="1111765D" w14:textId="77777777" w:rsidR="00F90CF4" w:rsidRPr="004A48B2" w:rsidRDefault="00F90CF4" w:rsidP="001E31B9">
      <w:pPr>
        <w:tabs>
          <w:tab w:val="right" w:leader="dot" w:pos="9072"/>
        </w:tabs>
        <w:rPr>
          <w:b/>
          <w:bCs/>
        </w:rPr>
      </w:pPr>
      <w:r w:rsidRPr="004A48B2">
        <w:rPr>
          <w:b/>
          <w:bCs/>
        </w:rPr>
        <w:t>Đánh giá chung</w:t>
      </w:r>
    </w:p>
    <w:p w14:paraId="65F689CD" w14:textId="77777777" w:rsidR="00F90CF4" w:rsidRDefault="001E29E9" w:rsidP="001E31B9">
      <w:pPr>
        <w:ind w:firstLine="720"/>
      </w:pPr>
      <w:r>
        <w:rPr>
          <w:lang w:val="vi-VN"/>
        </w:rPr>
        <w:t xml:space="preserve">-  </w:t>
      </w:r>
      <w:r w:rsidR="00F90CF4">
        <w:t>Điểm (Quy về thanh điểm 10 không làm tròn): ……../10.</w:t>
      </w:r>
    </w:p>
    <w:p w14:paraId="3E116A45" w14:textId="77777777" w:rsidR="00F90CF4" w:rsidRPr="001E29E9" w:rsidRDefault="001E29E9" w:rsidP="001E31B9">
      <w:pPr>
        <w:tabs>
          <w:tab w:val="left" w:pos="5760"/>
          <w:tab w:val="right" w:leader="dot" w:pos="9072"/>
        </w:tabs>
        <w:ind w:firstLine="720"/>
        <w:rPr>
          <w:lang w:val="vi-VN"/>
        </w:rPr>
      </w:pPr>
      <w:r>
        <w:rPr>
          <w:lang w:val="vi-VN"/>
        </w:rPr>
        <w:t xml:space="preserve">-  </w:t>
      </w:r>
      <w:r w:rsidR="00F90CF4">
        <w:t>Xếp loại chung (Xuất sắc, Giỏi, Khá, Trung, Yếu, Kém):</w:t>
      </w:r>
      <w:r w:rsidR="00B823AB">
        <w:tab/>
      </w:r>
    </w:p>
    <w:p w14:paraId="3D26A904" w14:textId="77777777" w:rsidR="00F90CF4" w:rsidRPr="004A48B2" w:rsidRDefault="00F90CF4" w:rsidP="001E31B9">
      <w:pPr>
        <w:tabs>
          <w:tab w:val="right" w:leader="dot" w:pos="9072"/>
        </w:tabs>
        <w:rPr>
          <w:b/>
          <w:bCs/>
        </w:rPr>
      </w:pPr>
      <w:r w:rsidRPr="004A48B2">
        <w:rPr>
          <w:b/>
          <w:bCs/>
        </w:rPr>
        <w:t>Đề nghị của giảng viên hướng dẫn</w:t>
      </w:r>
    </w:p>
    <w:p w14:paraId="0F2ED107" w14:textId="77777777" w:rsidR="00F90CF4" w:rsidRDefault="00F90CF4" w:rsidP="001E31B9">
      <w:pPr>
        <w:pStyle w:val="Note"/>
      </w:pPr>
      <w:r>
        <w:t>Ghi rõ: “Báo cáo đạt/không đạt yêu cầu của một khóa luận tốt nghiệp kỹ sư, và được phép/không được phép bảo vệ khóa luận tốt nghiệp’</w:t>
      </w:r>
    </w:p>
    <w:p w14:paraId="1215B377" w14:textId="77777777" w:rsidR="00F90CF4" w:rsidRPr="00A41BC5" w:rsidRDefault="00A41BC5" w:rsidP="001E31B9">
      <w:pPr>
        <w:tabs>
          <w:tab w:val="right" w:leader="dot" w:pos="9072"/>
        </w:tabs>
        <w:rPr>
          <w:lang w:val="vi-VN"/>
        </w:rPr>
      </w:pPr>
      <w:r>
        <w:rPr>
          <w:lang w:val="vi-VN"/>
        </w:rPr>
        <w:t xml:space="preserve"> </w:t>
      </w:r>
    </w:p>
    <w:p w14:paraId="65929F5D" w14:textId="01A04546" w:rsidR="00F90CF4" w:rsidRDefault="00F90CF4" w:rsidP="001E31B9">
      <w:pPr>
        <w:jc w:val="right"/>
      </w:pPr>
      <w:r>
        <w:t xml:space="preserve">Tp.HCM, </w:t>
      </w:r>
      <w:r w:rsidR="00BA62DD">
        <w:t>ngày 30 tháng</w:t>
      </w:r>
      <w:r w:rsidR="00BA62DD">
        <w:rPr>
          <w:lang w:val="vi-VN"/>
        </w:rPr>
        <w:t xml:space="preserve"> 12</w:t>
      </w:r>
      <w:r w:rsidR="00BA62DD">
        <w:t xml:space="preserve"> năm 2024</w:t>
      </w:r>
      <w:r>
        <w:t>.</w:t>
      </w:r>
    </w:p>
    <w:p w14:paraId="44F8A966" w14:textId="7E8CAE53" w:rsidR="00F90CF4" w:rsidRDefault="00F90CF4" w:rsidP="001E31B9">
      <w:pPr>
        <w:rPr>
          <w:b/>
          <w:bCs/>
        </w:rPr>
      </w:pPr>
      <w:r>
        <w:tab/>
      </w:r>
      <w:r>
        <w:tab/>
      </w:r>
      <w:r>
        <w:tab/>
      </w:r>
      <w:r>
        <w:tab/>
      </w:r>
      <w:r>
        <w:tab/>
      </w:r>
      <w:r>
        <w:tab/>
      </w:r>
      <w:r>
        <w:tab/>
      </w:r>
      <w:r>
        <w:tab/>
      </w:r>
      <w:r>
        <w:tab/>
      </w:r>
      <w:r w:rsidRPr="000E0905">
        <w:rPr>
          <w:b/>
          <w:bCs/>
        </w:rPr>
        <w:t>Người nhận xét</w:t>
      </w:r>
    </w:p>
    <w:p w14:paraId="760899C4" w14:textId="77777777" w:rsidR="0017290F" w:rsidRPr="000E0905" w:rsidRDefault="0017290F" w:rsidP="001E31B9">
      <w:pPr>
        <w:rPr>
          <w:b/>
          <w:bCs/>
        </w:rPr>
      </w:pPr>
    </w:p>
    <w:p w14:paraId="0D41F03A" w14:textId="77777777" w:rsidR="0017290F" w:rsidRDefault="0017290F" w:rsidP="0017290F">
      <w:pPr>
        <w:rPr>
          <w:lang w:val="vi-VN"/>
        </w:rPr>
      </w:pPr>
    </w:p>
    <w:p w14:paraId="4943C789" w14:textId="77777777" w:rsidR="0017290F" w:rsidRDefault="0017290F" w:rsidP="0017290F">
      <w:pPr>
        <w:rPr>
          <w:lang w:val="vi-VN"/>
        </w:rPr>
      </w:pPr>
    </w:p>
    <w:p w14:paraId="3E3A23F5" w14:textId="77777777" w:rsidR="0017290F" w:rsidRDefault="0017290F">
      <w:pPr>
        <w:spacing w:after="160" w:line="259" w:lineRule="auto"/>
        <w:rPr>
          <w:lang w:val="vi-VN"/>
        </w:rPr>
      </w:pPr>
      <w:r>
        <w:rPr>
          <w:lang w:val="vi-VN"/>
        </w:rPr>
        <w:br w:type="page"/>
      </w:r>
    </w:p>
    <w:p w14:paraId="71CBEC83" w14:textId="573598F7" w:rsidR="008D545E" w:rsidRDefault="008D545E" w:rsidP="0017290F">
      <w:pPr>
        <w:pStyle w:val="Heading1"/>
        <w:rPr>
          <w:lang w:val="vi-VN"/>
        </w:rPr>
      </w:pPr>
      <w:bookmarkStart w:id="1" w:name="_Toc183694982"/>
      <w:r>
        <w:rPr>
          <w:lang w:val="vi-VN"/>
        </w:rPr>
        <w:lastRenderedPageBreak/>
        <w:t>LỜI MỞ DẦU</w:t>
      </w:r>
      <w:bookmarkEnd w:id="1"/>
    </w:p>
    <w:p w14:paraId="373D4897" w14:textId="77777777" w:rsidR="005A470A" w:rsidRDefault="005A470A" w:rsidP="005A470A">
      <w:pPr>
        <w:tabs>
          <w:tab w:val="left" w:pos="3310"/>
        </w:tabs>
      </w:pPr>
    </w:p>
    <w:p w14:paraId="45168B04" w14:textId="77777777" w:rsidR="008D545E" w:rsidRDefault="008D545E" w:rsidP="005A470A">
      <w:pPr>
        <w:tabs>
          <w:tab w:val="left" w:pos="3310"/>
        </w:tabs>
      </w:pPr>
    </w:p>
    <w:p w14:paraId="0CE00135" w14:textId="77777777" w:rsidR="008D545E" w:rsidRDefault="008D545E" w:rsidP="005A470A">
      <w:pPr>
        <w:tabs>
          <w:tab w:val="left" w:pos="3310"/>
        </w:tabs>
      </w:pPr>
    </w:p>
    <w:p w14:paraId="089AFF30" w14:textId="77777777" w:rsidR="008D545E" w:rsidRDefault="008D545E" w:rsidP="005A470A">
      <w:pPr>
        <w:tabs>
          <w:tab w:val="left" w:pos="3310"/>
        </w:tabs>
      </w:pPr>
    </w:p>
    <w:p w14:paraId="3D3C7901" w14:textId="77777777" w:rsidR="008D545E" w:rsidRDefault="008D545E" w:rsidP="005A470A">
      <w:pPr>
        <w:tabs>
          <w:tab w:val="left" w:pos="3310"/>
        </w:tabs>
      </w:pPr>
    </w:p>
    <w:p w14:paraId="53FAE76A" w14:textId="77777777" w:rsidR="008D545E" w:rsidRDefault="008D545E" w:rsidP="005A470A">
      <w:pPr>
        <w:tabs>
          <w:tab w:val="left" w:pos="3310"/>
        </w:tabs>
      </w:pPr>
    </w:p>
    <w:p w14:paraId="5B8CB55B" w14:textId="77777777" w:rsidR="008D545E" w:rsidRDefault="008D545E" w:rsidP="005A470A">
      <w:pPr>
        <w:tabs>
          <w:tab w:val="left" w:pos="3310"/>
        </w:tabs>
      </w:pPr>
    </w:p>
    <w:p w14:paraId="40165AD2" w14:textId="77777777" w:rsidR="008D545E" w:rsidRDefault="008D545E" w:rsidP="005A470A">
      <w:pPr>
        <w:tabs>
          <w:tab w:val="left" w:pos="3310"/>
        </w:tabs>
      </w:pPr>
    </w:p>
    <w:p w14:paraId="34A7004F" w14:textId="77777777" w:rsidR="008D545E" w:rsidRDefault="008D545E" w:rsidP="005A470A">
      <w:pPr>
        <w:tabs>
          <w:tab w:val="left" w:pos="3310"/>
        </w:tabs>
      </w:pPr>
    </w:p>
    <w:p w14:paraId="05C39E42" w14:textId="77777777" w:rsidR="008D545E" w:rsidRDefault="008D545E" w:rsidP="005A470A">
      <w:pPr>
        <w:tabs>
          <w:tab w:val="left" w:pos="3310"/>
        </w:tabs>
      </w:pPr>
    </w:p>
    <w:p w14:paraId="3C9B0F5C" w14:textId="77777777" w:rsidR="008D545E" w:rsidRDefault="008D545E" w:rsidP="005A470A">
      <w:pPr>
        <w:tabs>
          <w:tab w:val="left" w:pos="3310"/>
        </w:tabs>
      </w:pPr>
    </w:p>
    <w:p w14:paraId="23A91DE8" w14:textId="77777777" w:rsidR="008D545E" w:rsidRDefault="008D545E" w:rsidP="005A470A">
      <w:pPr>
        <w:tabs>
          <w:tab w:val="left" w:pos="3310"/>
        </w:tabs>
      </w:pPr>
    </w:p>
    <w:p w14:paraId="29ED0CD2" w14:textId="77777777" w:rsidR="008D545E" w:rsidRDefault="008D545E" w:rsidP="005A470A">
      <w:pPr>
        <w:tabs>
          <w:tab w:val="left" w:pos="3310"/>
        </w:tabs>
      </w:pPr>
    </w:p>
    <w:p w14:paraId="0611AF55" w14:textId="77777777" w:rsidR="008D545E" w:rsidRDefault="008D545E" w:rsidP="005A470A">
      <w:pPr>
        <w:tabs>
          <w:tab w:val="left" w:pos="3310"/>
        </w:tabs>
      </w:pPr>
    </w:p>
    <w:p w14:paraId="6F7FF797" w14:textId="77777777" w:rsidR="008D545E" w:rsidRDefault="008D545E" w:rsidP="005A470A">
      <w:pPr>
        <w:tabs>
          <w:tab w:val="left" w:pos="3310"/>
        </w:tabs>
      </w:pPr>
    </w:p>
    <w:p w14:paraId="1B4A400A" w14:textId="77777777" w:rsidR="008D545E" w:rsidRDefault="008D545E" w:rsidP="005A470A">
      <w:pPr>
        <w:tabs>
          <w:tab w:val="left" w:pos="3310"/>
        </w:tabs>
      </w:pPr>
    </w:p>
    <w:p w14:paraId="0A876D91" w14:textId="77777777" w:rsidR="008D545E" w:rsidRDefault="008D545E" w:rsidP="005A470A">
      <w:pPr>
        <w:tabs>
          <w:tab w:val="left" w:pos="3310"/>
        </w:tabs>
      </w:pPr>
    </w:p>
    <w:p w14:paraId="0883146B" w14:textId="77777777" w:rsidR="008D545E" w:rsidRDefault="008D545E" w:rsidP="005A470A">
      <w:pPr>
        <w:tabs>
          <w:tab w:val="left" w:pos="3310"/>
        </w:tabs>
      </w:pPr>
    </w:p>
    <w:p w14:paraId="27B2FDF3" w14:textId="77777777" w:rsidR="008D545E" w:rsidRDefault="008D545E" w:rsidP="005A470A">
      <w:pPr>
        <w:tabs>
          <w:tab w:val="left" w:pos="3310"/>
        </w:tabs>
      </w:pPr>
    </w:p>
    <w:p w14:paraId="18C52C25" w14:textId="77777777" w:rsidR="008D545E" w:rsidRDefault="008D545E" w:rsidP="005A470A">
      <w:pPr>
        <w:tabs>
          <w:tab w:val="left" w:pos="3310"/>
        </w:tabs>
      </w:pPr>
    </w:p>
    <w:p w14:paraId="5F3B4B40" w14:textId="77777777" w:rsidR="008D545E" w:rsidRDefault="008D545E" w:rsidP="005A470A">
      <w:pPr>
        <w:tabs>
          <w:tab w:val="left" w:pos="3310"/>
        </w:tabs>
      </w:pPr>
    </w:p>
    <w:p w14:paraId="00C2BEDB" w14:textId="77777777" w:rsidR="008D545E" w:rsidRDefault="008D545E" w:rsidP="005A470A">
      <w:pPr>
        <w:tabs>
          <w:tab w:val="left" w:pos="3310"/>
        </w:tabs>
      </w:pPr>
    </w:p>
    <w:p w14:paraId="4A207A8D" w14:textId="77777777" w:rsidR="008D545E" w:rsidRDefault="008D545E" w:rsidP="005A470A">
      <w:pPr>
        <w:tabs>
          <w:tab w:val="left" w:pos="3310"/>
        </w:tabs>
      </w:pPr>
    </w:p>
    <w:p w14:paraId="5B0A4665" w14:textId="77777777" w:rsidR="008D545E" w:rsidRDefault="008D545E" w:rsidP="005A470A">
      <w:pPr>
        <w:tabs>
          <w:tab w:val="left" w:pos="3310"/>
        </w:tabs>
      </w:pPr>
    </w:p>
    <w:p w14:paraId="343B6776" w14:textId="77777777" w:rsidR="008D545E" w:rsidRDefault="008D545E" w:rsidP="005A470A">
      <w:pPr>
        <w:tabs>
          <w:tab w:val="left" w:pos="3310"/>
        </w:tabs>
      </w:pPr>
    </w:p>
    <w:p w14:paraId="65FCDA61" w14:textId="77777777" w:rsidR="008D545E" w:rsidRDefault="008D545E" w:rsidP="005A470A">
      <w:pPr>
        <w:tabs>
          <w:tab w:val="left" w:pos="3310"/>
        </w:tabs>
      </w:pPr>
    </w:p>
    <w:p w14:paraId="3052A424" w14:textId="77777777" w:rsidR="008D545E" w:rsidRDefault="008D545E" w:rsidP="005A470A">
      <w:pPr>
        <w:tabs>
          <w:tab w:val="left" w:pos="3310"/>
        </w:tabs>
      </w:pPr>
    </w:p>
    <w:p w14:paraId="6D6FB7F1" w14:textId="77777777" w:rsidR="008D545E" w:rsidRDefault="008D545E" w:rsidP="005A470A">
      <w:pPr>
        <w:tabs>
          <w:tab w:val="left" w:pos="3310"/>
        </w:tabs>
      </w:pPr>
    </w:p>
    <w:p w14:paraId="71F08199" w14:textId="77777777" w:rsidR="008D545E" w:rsidRDefault="008D545E" w:rsidP="005A470A">
      <w:pPr>
        <w:tabs>
          <w:tab w:val="left" w:pos="3310"/>
        </w:tabs>
      </w:pPr>
    </w:p>
    <w:p w14:paraId="32A8BDE6" w14:textId="77777777" w:rsidR="008D545E" w:rsidRDefault="008D545E" w:rsidP="005A470A">
      <w:pPr>
        <w:tabs>
          <w:tab w:val="left" w:pos="3310"/>
        </w:tabs>
      </w:pPr>
    </w:p>
    <w:p w14:paraId="0E89E904" w14:textId="77777777" w:rsidR="008D545E" w:rsidRDefault="008D545E" w:rsidP="005A470A">
      <w:pPr>
        <w:tabs>
          <w:tab w:val="left" w:pos="3310"/>
        </w:tabs>
      </w:pPr>
    </w:p>
    <w:p w14:paraId="5BBCE45E" w14:textId="77777777" w:rsidR="008D545E" w:rsidRDefault="008D545E" w:rsidP="005A470A">
      <w:pPr>
        <w:tabs>
          <w:tab w:val="left" w:pos="3310"/>
        </w:tabs>
      </w:pPr>
    </w:p>
    <w:p w14:paraId="7891C08A" w14:textId="77777777" w:rsidR="008D545E" w:rsidRDefault="008D545E" w:rsidP="005A470A">
      <w:pPr>
        <w:tabs>
          <w:tab w:val="left" w:pos="3310"/>
        </w:tabs>
      </w:pPr>
    </w:p>
    <w:p w14:paraId="0A945889" w14:textId="77777777" w:rsidR="008D545E" w:rsidRDefault="008D545E" w:rsidP="005A470A">
      <w:pPr>
        <w:tabs>
          <w:tab w:val="left" w:pos="3310"/>
        </w:tabs>
      </w:pPr>
    </w:p>
    <w:p w14:paraId="7815308B" w14:textId="77777777" w:rsidR="008D545E" w:rsidRDefault="008D545E" w:rsidP="005A470A">
      <w:pPr>
        <w:tabs>
          <w:tab w:val="left" w:pos="3310"/>
        </w:tabs>
      </w:pPr>
    </w:p>
    <w:p w14:paraId="5FF44E36" w14:textId="77777777" w:rsidR="008D545E" w:rsidRDefault="008D545E" w:rsidP="005A470A">
      <w:pPr>
        <w:tabs>
          <w:tab w:val="left" w:pos="3310"/>
        </w:tabs>
      </w:pPr>
    </w:p>
    <w:p w14:paraId="3A69686D" w14:textId="77777777" w:rsidR="008D545E" w:rsidRDefault="008D545E" w:rsidP="005A470A">
      <w:pPr>
        <w:tabs>
          <w:tab w:val="left" w:pos="3310"/>
        </w:tabs>
      </w:pPr>
    </w:p>
    <w:p w14:paraId="78D7EC45" w14:textId="77777777" w:rsidR="008D545E" w:rsidRDefault="008D545E" w:rsidP="005A470A">
      <w:pPr>
        <w:tabs>
          <w:tab w:val="left" w:pos="3310"/>
        </w:tabs>
      </w:pPr>
    </w:p>
    <w:p w14:paraId="0E9008A2" w14:textId="77777777" w:rsidR="008D545E" w:rsidRDefault="008D545E" w:rsidP="005A470A">
      <w:pPr>
        <w:tabs>
          <w:tab w:val="left" w:pos="3310"/>
        </w:tabs>
      </w:pPr>
    </w:p>
    <w:p w14:paraId="46A7E22D" w14:textId="77777777" w:rsidR="008D545E" w:rsidRDefault="008D545E" w:rsidP="005A470A">
      <w:pPr>
        <w:tabs>
          <w:tab w:val="left" w:pos="3310"/>
        </w:tabs>
      </w:pPr>
    </w:p>
    <w:p w14:paraId="319CC273" w14:textId="77777777" w:rsidR="008D545E" w:rsidRDefault="008D545E" w:rsidP="005A470A">
      <w:pPr>
        <w:tabs>
          <w:tab w:val="left" w:pos="3310"/>
        </w:tabs>
      </w:pPr>
    </w:p>
    <w:p w14:paraId="65DC710B" w14:textId="77777777" w:rsidR="008D545E" w:rsidRDefault="008D545E" w:rsidP="005A470A">
      <w:pPr>
        <w:tabs>
          <w:tab w:val="left" w:pos="3310"/>
        </w:tabs>
      </w:pPr>
    </w:p>
    <w:p w14:paraId="54E9A6D6" w14:textId="77777777" w:rsidR="008D545E" w:rsidRDefault="008D545E" w:rsidP="005A470A">
      <w:pPr>
        <w:tabs>
          <w:tab w:val="left" w:pos="3310"/>
        </w:tabs>
      </w:pPr>
    </w:p>
    <w:p w14:paraId="22B2328A" w14:textId="77777777" w:rsidR="008D545E" w:rsidRDefault="008D545E" w:rsidP="005A470A">
      <w:pPr>
        <w:tabs>
          <w:tab w:val="left" w:pos="3310"/>
        </w:tabs>
      </w:pPr>
    </w:p>
    <w:p w14:paraId="2949A6F6" w14:textId="77777777" w:rsidR="008D545E" w:rsidRDefault="008D545E" w:rsidP="005A470A">
      <w:pPr>
        <w:tabs>
          <w:tab w:val="left" w:pos="3310"/>
        </w:tabs>
      </w:pPr>
    </w:p>
    <w:p w14:paraId="0996E225" w14:textId="77777777" w:rsidR="008D545E" w:rsidRDefault="008D545E" w:rsidP="005A470A">
      <w:pPr>
        <w:tabs>
          <w:tab w:val="left" w:pos="3310"/>
        </w:tabs>
      </w:pPr>
    </w:p>
    <w:p w14:paraId="7C6E5072" w14:textId="77777777" w:rsidR="008D545E" w:rsidRDefault="008D545E" w:rsidP="005A470A">
      <w:pPr>
        <w:tabs>
          <w:tab w:val="left" w:pos="3310"/>
        </w:tabs>
      </w:pPr>
    </w:p>
    <w:p w14:paraId="2F112FA8" w14:textId="77777777" w:rsidR="008D545E" w:rsidRDefault="008D545E" w:rsidP="005A470A">
      <w:pPr>
        <w:tabs>
          <w:tab w:val="left" w:pos="3310"/>
        </w:tabs>
      </w:pPr>
    </w:p>
    <w:p w14:paraId="415E1ED1" w14:textId="77777777" w:rsidR="008D545E" w:rsidRDefault="008D545E" w:rsidP="005A470A">
      <w:pPr>
        <w:tabs>
          <w:tab w:val="left" w:pos="3310"/>
        </w:tabs>
      </w:pPr>
    </w:p>
    <w:p w14:paraId="52D10926" w14:textId="77777777" w:rsidR="008D545E" w:rsidRDefault="008D545E" w:rsidP="005A470A">
      <w:pPr>
        <w:tabs>
          <w:tab w:val="left" w:pos="3310"/>
        </w:tabs>
      </w:pPr>
    </w:p>
    <w:p w14:paraId="3858CCC0" w14:textId="77777777" w:rsidR="008D545E" w:rsidRDefault="008D545E" w:rsidP="005A470A">
      <w:pPr>
        <w:tabs>
          <w:tab w:val="left" w:pos="3310"/>
        </w:tabs>
      </w:pPr>
    </w:p>
    <w:p w14:paraId="41B3A257" w14:textId="77777777" w:rsidR="008D545E" w:rsidRDefault="008D545E" w:rsidP="005A470A">
      <w:pPr>
        <w:tabs>
          <w:tab w:val="left" w:pos="3310"/>
        </w:tabs>
      </w:pPr>
    </w:p>
    <w:p w14:paraId="2367AD1D" w14:textId="77777777" w:rsidR="008D545E" w:rsidRDefault="008D545E" w:rsidP="005A470A">
      <w:pPr>
        <w:tabs>
          <w:tab w:val="left" w:pos="3310"/>
        </w:tabs>
      </w:pPr>
    </w:p>
    <w:p w14:paraId="633D4937" w14:textId="695B8417" w:rsidR="008D545E" w:rsidRDefault="008D545E">
      <w:pPr>
        <w:spacing w:after="160" w:line="259" w:lineRule="auto"/>
      </w:pPr>
    </w:p>
    <w:p w14:paraId="412EB2A0" w14:textId="77777777" w:rsidR="008D545E" w:rsidRDefault="008D545E" w:rsidP="008D545E">
      <w:pPr>
        <w:jc w:val="center"/>
        <w:rPr>
          <w:rFonts w:eastAsia="Times New Roman" w:cs="Times New Roman"/>
          <w:b/>
          <w:bCs/>
          <w:color w:val="000000"/>
          <w:sz w:val="36"/>
          <w:szCs w:val="36"/>
          <w:lang w:val="vi-VN"/>
        </w:rPr>
      </w:pPr>
      <w:r>
        <w:rPr>
          <w:rFonts w:eastAsia="Times New Roman" w:cs="Times New Roman"/>
          <w:b/>
          <w:bCs/>
          <w:color w:val="000000"/>
          <w:sz w:val="36"/>
          <w:szCs w:val="36"/>
          <w:lang w:val="vi-VN"/>
        </w:rPr>
        <w:lastRenderedPageBreak/>
        <w:t>LỜI CẢM ƠN</w:t>
      </w:r>
    </w:p>
    <w:p w14:paraId="37877054" w14:textId="77777777" w:rsidR="008D545E" w:rsidRDefault="008D545E" w:rsidP="005A470A">
      <w:pPr>
        <w:tabs>
          <w:tab w:val="left" w:pos="3310"/>
        </w:tabs>
      </w:pPr>
    </w:p>
    <w:p w14:paraId="61ED15F0" w14:textId="77777777" w:rsidR="008D545E" w:rsidRDefault="008D545E" w:rsidP="005A470A">
      <w:pPr>
        <w:tabs>
          <w:tab w:val="left" w:pos="3310"/>
        </w:tabs>
      </w:pPr>
    </w:p>
    <w:p w14:paraId="5F6F86B5" w14:textId="77777777" w:rsidR="008D545E" w:rsidRDefault="008D545E" w:rsidP="005A470A">
      <w:pPr>
        <w:tabs>
          <w:tab w:val="left" w:pos="3310"/>
        </w:tabs>
      </w:pPr>
    </w:p>
    <w:p w14:paraId="548FA485" w14:textId="77777777" w:rsidR="008D545E" w:rsidRDefault="008D545E" w:rsidP="005A470A">
      <w:pPr>
        <w:tabs>
          <w:tab w:val="left" w:pos="3310"/>
        </w:tabs>
      </w:pPr>
    </w:p>
    <w:p w14:paraId="25A76932" w14:textId="77777777" w:rsidR="008D545E" w:rsidRDefault="008D545E" w:rsidP="005A470A">
      <w:pPr>
        <w:tabs>
          <w:tab w:val="left" w:pos="3310"/>
        </w:tabs>
      </w:pPr>
    </w:p>
    <w:p w14:paraId="227B65B4" w14:textId="77777777" w:rsidR="008D545E" w:rsidRDefault="008D545E" w:rsidP="005A470A">
      <w:pPr>
        <w:tabs>
          <w:tab w:val="left" w:pos="3310"/>
        </w:tabs>
      </w:pPr>
    </w:p>
    <w:p w14:paraId="72F96941" w14:textId="77777777" w:rsidR="008D545E" w:rsidRDefault="008D545E" w:rsidP="005A470A">
      <w:pPr>
        <w:tabs>
          <w:tab w:val="left" w:pos="3310"/>
        </w:tabs>
      </w:pPr>
    </w:p>
    <w:p w14:paraId="6547CBA9" w14:textId="77777777" w:rsidR="008D545E" w:rsidRDefault="008D545E" w:rsidP="005A470A">
      <w:pPr>
        <w:tabs>
          <w:tab w:val="left" w:pos="3310"/>
        </w:tabs>
      </w:pPr>
    </w:p>
    <w:p w14:paraId="0E5D05B6" w14:textId="77777777" w:rsidR="008D545E" w:rsidRDefault="008D545E" w:rsidP="005A470A">
      <w:pPr>
        <w:tabs>
          <w:tab w:val="left" w:pos="3310"/>
        </w:tabs>
      </w:pPr>
    </w:p>
    <w:p w14:paraId="21B0DF80" w14:textId="77777777" w:rsidR="008D545E" w:rsidRDefault="008D545E" w:rsidP="005A470A">
      <w:pPr>
        <w:tabs>
          <w:tab w:val="left" w:pos="3310"/>
        </w:tabs>
      </w:pPr>
    </w:p>
    <w:tbl>
      <w:tblPr>
        <w:tblStyle w:val="TableGrid"/>
        <w:tblW w:w="9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2721"/>
        <w:gridCol w:w="2722"/>
      </w:tblGrid>
      <w:tr w:rsidR="006936A3" w14:paraId="505B5924" w14:textId="77777777" w:rsidTr="007E72F2">
        <w:trPr>
          <w:trHeight w:val="340"/>
        </w:trPr>
        <w:tc>
          <w:tcPr>
            <w:tcW w:w="3686" w:type="dxa"/>
          </w:tcPr>
          <w:p w14:paraId="197AF6D0" w14:textId="77777777" w:rsidR="006936A3" w:rsidRDefault="006936A3" w:rsidP="006936A3">
            <w:pPr>
              <w:tabs>
                <w:tab w:val="left" w:pos="3310"/>
              </w:tabs>
              <w:jc w:val="center"/>
              <w:rPr>
                <w:lang w:val="vi-VN"/>
              </w:rPr>
            </w:pPr>
          </w:p>
        </w:tc>
        <w:tc>
          <w:tcPr>
            <w:tcW w:w="5443" w:type="dxa"/>
            <w:gridSpan w:val="2"/>
          </w:tcPr>
          <w:p w14:paraId="1D5B3DB7" w14:textId="77777777" w:rsidR="006936A3" w:rsidRPr="006936A3" w:rsidRDefault="006936A3" w:rsidP="006936A3">
            <w:pPr>
              <w:tabs>
                <w:tab w:val="left" w:pos="3310"/>
              </w:tabs>
              <w:jc w:val="center"/>
              <w:rPr>
                <w:b/>
                <w:bCs/>
                <w:lang w:val="vi-VN"/>
              </w:rPr>
            </w:pPr>
            <w:r>
              <w:rPr>
                <w:b/>
                <w:bCs/>
              </w:rPr>
              <w:t>Người</w:t>
            </w:r>
            <w:r>
              <w:rPr>
                <w:b/>
                <w:bCs/>
                <w:lang w:val="vi-VN"/>
              </w:rPr>
              <w:t xml:space="preserve"> thực hiện đề tài</w:t>
            </w:r>
          </w:p>
        </w:tc>
      </w:tr>
      <w:tr w:rsidR="006936A3" w14:paraId="1E0B296C" w14:textId="77777777" w:rsidTr="007E72F2">
        <w:trPr>
          <w:trHeight w:val="340"/>
        </w:trPr>
        <w:tc>
          <w:tcPr>
            <w:tcW w:w="3686" w:type="dxa"/>
          </w:tcPr>
          <w:p w14:paraId="5B7794BD" w14:textId="77777777" w:rsidR="006936A3" w:rsidRDefault="006936A3" w:rsidP="006936A3">
            <w:pPr>
              <w:tabs>
                <w:tab w:val="left" w:pos="3310"/>
              </w:tabs>
              <w:jc w:val="center"/>
              <w:rPr>
                <w:lang w:val="vi-VN"/>
              </w:rPr>
            </w:pPr>
          </w:p>
        </w:tc>
        <w:tc>
          <w:tcPr>
            <w:tcW w:w="2721" w:type="dxa"/>
          </w:tcPr>
          <w:p w14:paraId="15920EA0" w14:textId="3C237083" w:rsidR="006936A3" w:rsidRDefault="0063289E" w:rsidP="006936A3">
            <w:pPr>
              <w:tabs>
                <w:tab w:val="left" w:pos="3310"/>
              </w:tabs>
              <w:jc w:val="center"/>
              <w:rPr>
                <w:lang w:val="vi-VN"/>
              </w:rPr>
            </w:pPr>
            <w:r>
              <w:rPr>
                <w:szCs w:val="26"/>
                <w:lang w:val="vi-VN"/>
              </w:rPr>
              <w:t>Nguyễn Phúc Toàn</w:t>
            </w:r>
          </w:p>
        </w:tc>
        <w:tc>
          <w:tcPr>
            <w:tcW w:w="2721" w:type="dxa"/>
          </w:tcPr>
          <w:p w14:paraId="1F47BC2F" w14:textId="2B8546F4" w:rsidR="006936A3" w:rsidRDefault="0063289E" w:rsidP="006936A3">
            <w:pPr>
              <w:tabs>
                <w:tab w:val="left" w:pos="3310"/>
              </w:tabs>
              <w:jc w:val="center"/>
              <w:rPr>
                <w:lang w:val="vi-VN"/>
              </w:rPr>
            </w:pPr>
            <w:r>
              <w:t>Vũ</w:t>
            </w:r>
            <w:r>
              <w:rPr>
                <w:lang w:val="vi-VN"/>
              </w:rPr>
              <w:t xml:space="preserve"> Thùy Phương Trinh</w:t>
            </w:r>
          </w:p>
        </w:tc>
      </w:tr>
    </w:tbl>
    <w:p w14:paraId="2D40DF9D" w14:textId="77777777" w:rsidR="008D545E" w:rsidRPr="008D545E" w:rsidRDefault="008D545E" w:rsidP="006936A3">
      <w:pPr>
        <w:tabs>
          <w:tab w:val="left" w:pos="3310"/>
        </w:tabs>
        <w:rPr>
          <w:lang w:val="vi-VN"/>
        </w:rPr>
      </w:pPr>
    </w:p>
    <w:p w14:paraId="2CCF5989" w14:textId="77777777" w:rsidR="008D545E" w:rsidRDefault="008D545E" w:rsidP="005A470A">
      <w:pPr>
        <w:tabs>
          <w:tab w:val="left" w:pos="3310"/>
        </w:tabs>
      </w:pPr>
    </w:p>
    <w:p w14:paraId="29AAABE5" w14:textId="77777777" w:rsidR="008D545E" w:rsidRDefault="008D545E" w:rsidP="005A470A">
      <w:pPr>
        <w:tabs>
          <w:tab w:val="left" w:pos="3310"/>
        </w:tabs>
      </w:pPr>
    </w:p>
    <w:p w14:paraId="139142D7" w14:textId="77777777" w:rsidR="008D545E" w:rsidRDefault="008D545E" w:rsidP="005A470A">
      <w:pPr>
        <w:tabs>
          <w:tab w:val="left" w:pos="3310"/>
        </w:tabs>
      </w:pPr>
    </w:p>
    <w:p w14:paraId="46BDF2FE" w14:textId="77777777" w:rsidR="008D545E" w:rsidRDefault="008D545E" w:rsidP="005A470A">
      <w:pPr>
        <w:tabs>
          <w:tab w:val="left" w:pos="3310"/>
        </w:tabs>
      </w:pPr>
    </w:p>
    <w:p w14:paraId="001FDFA8" w14:textId="77777777" w:rsidR="008D545E" w:rsidRDefault="008D545E" w:rsidP="005A470A">
      <w:pPr>
        <w:tabs>
          <w:tab w:val="left" w:pos="3310"/>
        </w:tabs>
      </w:pPr>
    </w:p>
    <w:p w14:paraId="61D3DA4A" w14:textId="77777777" w:rsidR="008D545E" w:rsidRDefault="008D545E" w:rsidP="005A470A">
      <w:pPr>
        <w:tabs>
          <w:tab w:val="left" w:pos="3310"/>
        </w:tabs>
      </w:pPr>
    </w:p>
    <w:p w14:paraId="176A33CF" w14:textId="77777777" w:rsidR="008D545E" w:rsidRDefault="008D545E" w:rsidP="005A470A">
      <w:pPr>
        <w:tabs>
          <w:tab w:val="left" w:pos="3310"/>
        </w:tabs>
      </w:pPr>
    </w:p>
    <w:p w14:paraId="605255C7" w14:textId="77777777" w:rsidR="008D545E" w:rsidRDefault="008D545E" w:rsidP="005A470A">
      <w:pPr>
        <w:tabs>
          <w:tab w:val="left" w:pos="3310"/>
        </w:tabs>
      </w:pPr>
    </w:p>
    <w:p w14:paraId="51B19B5E" w14:textId="77777777" w:rsidR="008D545E" w:rsidRDefault="008D545E" w:rsidP="005A470A">
      <w:pPr>
        <w:tabs>
          <w:tab w:val="left" w:pos="3310"/>
        </w:tabs>
      </w:pPr>
    </w:p>
    <w:p w14:paraId="25A24A74" w14:textId="77777777" w:rsidR="008D545E" w:rsidRDefault="008D545E" w:rsidP="005A470A">
      <w:pPr>
        <w:tabs>
          <w:tab w:val="left" w:pos="3310"/>
        </w:tabs>
      </w:pPr>
    </w:p>
    <w:p w14:paraId="5E0F0DCB" w14:textId="77777777" w:rsidR="008D545E" w:rsidRDefault="008D545E" w:rsidP="005A470A">
      <w:pPr>
        <w:tabs>
          <w:tab w:val="left" w:pos="3310"/>
        </w:tabs>
      </w:pPr>
    </w:p>
    <w:p w14:paraId="029113CB" w14:textId="77777777" w:rsidR="008D545E" w:rsidRDefault="008D545E" w:rsidP="005A470A">
      <w:pPr>
        <w:tabs>
          <w:tab w:val="left" w:pos="3310"/>
        </w:tabs>
      </w:pPr>
    </w:p>
    <w:p w14:paraId="12B10D91" w14:textId="77777777" w:rsidR="008D545E" w:rsidRDefault="008D545E" w:rsidP="005A470A">
      <w:pPr>
        <w:tabs>
          <w:tab w:val="left" w:pos="3310"/>
        </w:tabs>
      </w:pPr>
    </w:p>
    <w:p w14:paraId="2D623DB5" w14:textId="77777777" w:rsidR="008D545E" w:rsidRDefault="008D545E" w:rsidP="005A470A">
      <w:pPr>
        <w:tabs>
          <w:tab w:val="left" w:pos="3310"/>
        </w:tabs>
      </w:pPr>
    </w:p>
    <w:p w14:paraId="2CE624EB" w14:textId="77777777" w:rsidR="008D545E" w:rsidRDefault="008D545E" w:rsidP="005A470A">
      <w:pPr>
        <w:tabs>
          <w:tab w:val="left" w:pos="3310"/>
        </w:tabs>
      </w:pPr>
    </w:p>
    <w:p w14:paraId="14230EE2" w14:textId="77777777" w:rsidR="008D545E" w:rsidRDefault="008D545E" w:rsidP="005A470A">
      <w:pPr>
        <w:tabs>
          <w:tab w:val="left" w:pos="3310"/>
        </w:tabs>
      </w:pPr>
    </w:p>
    <w:p w14:paraId="1FFEC0D5" w14:textId="77777777" w:rsidR="008D545E" w:rsidRDefault="008D545E" w:rsidP="005A470A">
      <w:pPr>
        <w:tabs>
          <w:tab w:val="left" w:pos="3310"/>
        </w:tabs>
      </w:pPr>
    </w:p>
    <w:p w14:paraId="0B385EDC" w14:textId="77777777" w:rsidR="008D545E" w:rsidRDefault="008D545E" w:rsidP="005A470A">
      <w:pPr>
        <w:tabs>
          <w:tab w:val="left" w:pos="3310"/>
        </w:tabs>
      </w:pPr>
    </w:p>
    <w:p w14:paraId="0C9BC93C" w14:textId="77777777" w:rsidR="008D545E" w:rsidRDefault="008D545E" w:rsidP="005A470A">
      <w:pPr>
        <w:tabs>
          <w:tab w:val="left" w:pos="3310"/>
        </w:tabs>
      </w:pPr>
    </w:p>
    <w:p w14:paraId="4F83B5D3" w14:textId="77777777" w:rsidR="008D545E" w:rsidRDefault="008D545E" w:rsidP="005A470A">
      <w:pPr>
        <w:tabs>
          <w:tab w:val="left" w:pos="3310"/>
        </w:tabs>
      </w:pPr>
    </w:p>
    <w:p w14:paraId="0AE32DE2" w14:textId="77777777" w:rsidR="008D545E" w:rsidRDefault="008D545E" w:rsidP="005A470A">
      <w:pPr>
        <w:tabs>
          <w:tab w:val="left" w:pos="3310"/>
        </w:tabs>
      </w:pPr>
    </w:p>
    <w:p w14:paraId="4863DC7E" w14:textId="77777777" w:rsidR="008D545E" w:rsidRDefault="008D545E" w:rsidP="005A470A">
      <w:pPr>
        <w:tabs>
          <w:tab w:val="left" w:pos="3310"/>
        </w:tabs>
      </w:pPr>
    </w:p>
    <w:p w14:paraId="3A0E99C0" w14:textId="77777777" w:rsidR="008D545E" w:rsidRDefault="008D545E" w:rsidP="005A470A">
      <w:pPr>
        <w:tabs>
          <w:tab w:val="left" w:pos="3310"/>
        </w:tabs>
      </w:pPr>
    </w:p>
    <w:p w14:paraId="5D2D3BA1" w14:textId="77777777" w:rsidR="008D545E" w:rsidRDefault="008D545E" w:rsidP="005A470A">
      <w:pPr>
        <w:tabs>
          <w:tab w:val="left" w:pos="3310"/>
        </w:tabs>
      </w:pPr>
    </w:p>
    <w:p w14:paraId="2B558A5F" w14:textId="77777777" w:rsidR="008D545E" w:rsidRDefault="008D545E" w:rsidP="005A470A">
      <w:pPr>
        <w:tabs>
          <w:tab w:val="left" w:pos="3310"/>
        </w:tabs>
      </w:pPr>
    </w:p>
    <w:p w14:paraId="0BAA3429" w14:textId="77777777" w:rsidR="008D545E" w:rsidRDefault="008D545E" w:rsidP="005A470A">
      <w:pPr>
        <w:tabs>
          <w:tab w:val="left" w:pos="3310"/>
        </w:tabs>
      </w:pPr>
    </w:p>
    <w:p w14:paraId="1B9FAD9D" w14:textId="77777777" w:rsidR="008D545E" w:rsidRDefault="008D545E" w:rsidP="005A470A">
      <w:pPr>
        <w:tabs>
          <w:tab w:val="left" w:pos="3310"/>
        </w:tabs>
      </w:pPr>
    </w:p>
    <w:p w14:paraId="57D413A9" w14:textId="77777777" w:rsidR="008D545E" w:rsidRDefault="008D545E" w:rsidP="005A470A">
      <w:pPr>
        <w:tabs>
          <w:tab w:val="left" w:pos="3310"/>
        </w:tabs>
      </w:pPr>
    </w:p>
    <w:p w14:paraId="7E031A00" w14:textId="77777777" w:rsidR="008D545E" w:rsidRDefault="008D545E" w:rsidP="005A470A">
      <w:pPr>
        <w:tabs>
          <w:tab w:val="left" w:pos="3310"/>
        </w:tabs>
      </w:pPr>
    </w:p>
    <w:p w14:paraId="58096982" w14:textId="77777777" w:rsidR="008D545E" w:rsidRDefault="008D545E" w:rsidP="005A470A">
      <w:pPr>
        <w:tabs>
          <w:tab w:val="left" w:pos="3310"/>
        </w:tabs>
      </w:pPr>
    </w:p>
    <w:p w14:paraId="7C2195A3" w14:textId="77777777" w:rsidR="008D545E" w:rsidRDefault="008D545E" w:rsidP="005A470A">
      <w:pPr>
        <w:tabs>
          <w:tab w:val="left" w:pos="3310"/>
        </w:tabs>
      </w:pPr>
    </w:p>
    <w:p w14:paraId="2F768042" w14:textId="77777777" w:rsidR="008D545E" w:rsidRDefault="008D545E" w:rsidP="005A470A">
      <w:pPr>
        <w:tabs>
          <w:tab w:val="left" w:pos="3310"/>
        </w:tabs>
      </w:pPr>
    </w:p>
    <w:p w14:paraId="70232922" w14:textId="77777777" w:rsidR="008D545E" w:rsidRDefault="008D545E" w:rsidP="005A470A">
      <w:pPr>
        <w:tabs>
          <w:tab w:val="left" w:pos="3310"/>
        </w:tabs>
      </w:pPr>
    </w:p>
    <w:p w14:paraId="0FEDF04B" w14:textId="77777777" w:rsidR="008D545E" w:rsidRDefault="008D545E" w:rsidP="005A470A">
      <w:pPr>
        <w:tabs>
          <w:tab w:val="left" w:pos="3310"/>
        </w:tabs>
      </w:pPr>
    </w:p>
    <w:p w14:paraId="3628394D" w14:textId="77777777" w:rsidR="008D545E" w:rsidRDefault="008D545E" w:rsidP="005A470A">
      <w:pPr>
        <w:tabs>
          <w:tab w:val="left" w:pos="3310"/>
        </w:tabs>
      </w:pPr>
    </w:p>
    <w:p w14:paraId="402B0076" w14:textId="77777777" w:rsidR="008D545E" w:rsidRDefault="008D545E" w:rsidP="005A470A">
      <w:pPr>
        <w:tabs>
          <w:tab w:val="left" w:pos="3310"/>
        </w:tabs>
      </w:pPr>
    </w:p>
    <w:p w14:paraId="4CBD7F44" w14:textId="77777777" w:rsidR="008D545E" w:rsidRDefault="008D545E" w:rsidP="005A470A">
      <w:pPr>
        <w:tabs>
          <w:tab w:val="left" w:pos="3310"/>
        </w:tabs>
      </w:pPr>
    </w:p>
    <w:p w14:paraId="1CC829B9" w14:textId="77777777" w:rsidR="008D545E" w:rsidRDefault="008D545E" w:rsidP="005A470A">
      <w:pPr>
        <w:tabs>
          <w:tab w:val="left" w:pos="3310"/>
        </w:tabs>
      </w:pPr>
    </w:p>
    <w:p w14:paraId="45F565C3" w14:textId="77777777" w:rsidR="008D545E" w:rsidRDefault="008D545E" w:rsidP="005A470A">
      <w:pPr>
        <w:tabs>
          <w:tab w:val="left" w:pos="3310"/>
        </w:tabs>
      </w:pPr>
    </w:p>
    <w:p w14:paraId="724DD595" w14:textId="77777777" w:rsidR="008D545E" w:rsidRDefault="008D545E" w:rsidP="005A470A">
      <w:pPr>
        <w:tabs>
          <w:tab w:val="left" w:pos="3310"/>
        </w:tabs>
      </w:pPr>
    </w:p>
    <w:p w14:paraId="2F07BCFA" w14:textId="77777777" w:rsidR="006936A3" w:rsidRDefault="006936A3">
      <w:pPr>
        <w:spacing w:after="160" w:line="259" w:lineRule="auto"/>
        <w:rPr>
          <w:rFonts w:eastAsia="Times New Roman" w:cs="Times New Roman"/>
          <w:b/>
          <w:bCs/>
          <w:color w:val="000000"/>
          <w:sz w:val="36"/>
          <w:szCs w:val="36"/>
          <w:lang w:val="vi-VN"/>
        </w:rPr>
      </w:pPr>
      <w:r>
        <w:rPr>
          <w:rFonts w:eastAsia="Times New Roman" w:cs="Times New Roman"/>
          <w:b/>
          <w:bCs/>
          <w:color w:val="000000"/>
          <w:sz w:val="36"/>
          <w:szCs w:val="36"/>
          <w:lang w:val="vi-VN"/>
        </w:rPr>
        <w:br w:type="page"/>
      </w:r>
    </w:p>
    <w:p w14:paraId="56E9826F" w14:textId="77777777" w:rsidR="008D545E" w:rsidRDefault="008D545E" w:rsidP="008D545E">
      <w:pPr>
        <w:jc w:val="center"/>
        <w:rPr>
          <w:rFonts w:eastAsia="Times New Roman" w:cs="Times New Roman"/>
          <w:b/>
          <w:bCs/>
          <w:color w:val="000000"/>
          <w:sz w:val="36"/>
          <w:szCs w:val="36"/>
          <w:lang w:val="vi-VN"/>
        </w:rPr>
      </w:pPr>
      <w:r>
        <w:rPr>
          <w:rFonts w:eastAsia="Times New Roman" w:cs="Times New Roman"/>
          <w:b/>
          <w:bCs/>
          <w:color w:val="000000"/>
          <w:sz w:val="36"/>
          <w:szCs w:val="36"/>
          <w:lang w:val="vi-VN"/>
        </w:rPr>
        <w:lastRenderedPageBreak/>
        <w:t>MỤC LỤC</w:t>
      </w:r>
    </w:p>
    <w:sdt>
      <w:sdtPr>
        <w:rPr>
          <w:rFonts w:eastAsiaTheme="minorHAnsi" w:cstheme="minorBidi"/>
          <w:b w:val="0"/>
          <w:sz w:val="22"/>
          <w:szCs w:val="22"/>
        </w:rPr>
        <w:id w:val="1106227868"/>
        <w:docPartObj>
          <w:docPartGallery w:val="Table of Contents"/>
          <w:docPartUnique/>
        </w:docPartObj>
      </w:sdtPr>
      <w:sdtEndPr>
        <w:rPr>
          <w:bCs/>
          <w:noProof/>
        </w:rPr>
      </w:sdtEndPr>
      <w:sdtContent>
        <w:p w14:paraId="573DBE54" w14:textId="0E15F622" w:rsidR="007D0B25" w:rsidRPr="0063289E" w:rsidRDefault="007D0B25">
          <w:pPr>
            <w:pStyle w:val="TOCHeading"/>
            <w:rPr>
              <w:sz w:val="22"/>
              <w:szCs w:val="18"/>
            </w:rPr>
          </w:pPr>
        </w:p>
        <w:p w14:paraId="69B15E41" w14:textId="4FED7E4E" w:rsidR="00E176E5" w:rsidRDefault="007D0B25">
          <w:pPr>
            <w:pStyle w:val="TOC1"/>
            <w:tabs>
              <w:tab w:val="right" w:leader="dot" w:pos="9061"/>
            </w:tabs>
            <w:rPr>
              <w:rFonts w:asciiTheme="minorHAnsi" w:eastAsiaTheme="minorEastAsia" w:hAnsiTheme="minorHAnsi"/>
              <w:noProof/>
            </w:rPr>
          </w:pPr>
          <w:r>
            <w:fldChar w:fldCharType="begin"/>
          </w:r>
          <w:r>
            <w:instrText xml:space="preserve"> TOC \o "1-3" \h \z \u </w:instrText>
          </w:r>
          <w:r>
            <w:fldChar w:fldCharType="separate"/>
          </w:r>
          <w:hyperlink w:anchor="_Toc183694982" w:history="1">
            <w:r w:rsidR="00E176E5" w:rsidRPr="00850238">
              <w:rPr>
                <w:rStyle w:val="Hyperlink"/>
                <w:noProof/>
                <w:lang w:val="vi-VN"/>
              </w:rPr>
              <w:t>LỜI MỞ DẦU</w:t>
            </w:r>
            <w:r w:rsidR="00E176E5">
              <w:rPr>
                <w:noProof/>
                <w:webHidden/>
              </w:rPr>
              <w:tab/>
            </w:r>
            <w:r w:rsidR="00E176E5">
              <w:rPr>
                <w:noProof/>
                <w:webHidden/>
              </w:rPr>
              <w:fldChar w:fldCharType="begin"/>
            </w:r>
            <w:r w:rsidR="00E176E5">
              <w:rPr>
                <w:noProof/>
                <w:webHidden/>
              </w:rPr>
              <w:instrText xml:space="preserve"> PAGEREF _Toc183694982 \h </w:instrText>
            </w:r>
            <w:r w:rsidR="00E176E5">
              <w:rPr>
                <w:noProof/>
                <w:webHidden/>
              </w:rPr>
            </w:r>
            <w:r w:rsidR="00E176E5">
              <w:rPr>
                <w:noProof/>
                <w:webHidden/>
              </w:rPr>
              <w:fldChar w:fldCharType="separate"/>
            </w:r>
            <w:r w:rsidR="00E176E5">
              <w:rPr>
                <w:noProof/>
                <w:webHidden/>
              </w:rPr>
              <w:t>v</w:t>
            </w:r>
            <w:r w:rsidR="00E176E5">
              <w:rPr>
                <w:noProof/>
                <w:webHidden/>
              </w:rPr>
              <w:fldChar w:fldCharType="end"/>
            </w:r>
          </w:hyperlink>
        </w:p>
        <w:p w14:paraId="5479D760" w14:textId="38BA8988" w:rsidR="00E176E5" w:rsidRDefault="00E176E5">
          <w:pPr>
            <w:pStyle w:val="TOC1"/>
            <w:tabs>
              <w:tab w:val="right" w:leader="dot" w:pos="9061"/>
            </w:tabs>
            <w:rPr>
              <w:rFonts w:asciiTheme="minorHAnsi" w:eastAsiaTheme="minorEastAsia" w:hAnsiTheme="minorHAnsi"/>
              <w:noProof/>
            </w:rPr>
          </w:pPr>
          <w:hyperlink w:anchor="_Toc183694983" w:history="1">
            <w:r w:rsidRPr="00850238">
              <w:rPr>
                <w:rStyle w:val="Hyperlink"/>
                <w:noProof/>
              </w:rPr>
              <w:t>DANH MỤC HÌNH</w:t>
            </w:r>
            <w:r>
              <w:rPr>
                <w:noProof/>
                <w:webHidden/>
              </w:rPr>
              <w:tab/>
            </w:r>
            <w:r>
              <w:rPr>
                <w:noProof/>
                <w:webHidden/>
              </w:rPr>
              <w:fldChar w:fldCharType="begin"/>
            </w:r>
            <w:r>
              <w:rPr>
                <w:noProof/>
                <w:webHidden/>
              </w:rPr>
              <w:instrText xml:space="preserve"> PAGEREF _Toc183694983 \h </w:instrText>
            </w:r>
            <w:r>
              <w:rPr>
                <w:noProof/>
                <w:webHidden/>
              </w:rPr>
            </w:r>
            <w:r>
              <w:rPr>
                <w:noProof/>
                <w:webHidden/>
              </w:rPr>
              <w:fldChar w:fldCharType="separate"/>
            </w:r>
            <w:r>
              <w:rPr>
                <w:noProof/>
                <w:webHidden/>
              </w:rPr>
              <w:t>vii</w:t>
            </w:r>
            <w:r>
              <w:rPr>
                <w:noProof/>
                <w:webHidden/>
              </w:rPr>
              <w:fldChar w:fldCharType="end"/>
            </w:r>
          </w:hyperlink>
        </w:p>
        <w:p w14:paraId="61487010" w14:textId="7E5FFDEB" w:rsidR="00E176E5" w:rsidRDefault="00E176E5">
          <w:pPr>
            <w:pStyle w:val="TOC1"/>
            <w:tabs>
              <w:tab w:val="right" w:leader="dot" w:pos="9061"/>
            </w:tabs>
            <w:rPr>
              <w:rFonts w:asciiTheme="minorHAnsi" w:eastAsiaTheme="minorEastAsia" w:hAnsiTheme="minorHAnsi"/>
              <w:noProof/>
            </w:rPr>
          </w:pPr>
          <w:hyperlink w:anchor="_Toc183694984" w:history="1">
            <w:r w:rsidRPr="00850238">
              <w:rPr>
                <w:rStyle w:val="Hyperlink"/>
                <w:noProof/>
              </w:rPr>
              <w:t>DANH MỤC BẢNG</w:t>
            </w:r>
            <w:r>
              <w:rPr>
                <w:noProof/>
                <w:webHidden/>
              </w:rPr>
              <w:tab/>
            </w:r>
            <w:r>
              <w:rPr>
                <w:noProof/>
                <w:webHidden/>
              </w:rPr>
              <w:fldChar w:fldCharType="begin"/>
            </w:r>
            <w:r>
              <w:rPr>
                <w:noProof/>
                <w:webHidden/>
              </w:rPr>
              <w:instrText xml:space="preserve"> PAGEREF _Toc183694984 \h </w:instrText>
            </w:r>
            <w:r>
              <w:rPr>
                <w:noProof/>
                <w:webHidden/>
              </w:rPr>
            </w:r>
            <w:r>
              <w:rPr>
                <w:noProof/>
                <w:webHidden/>
              </w:rPr>
              <w:fldChar w:fldCharType="separate"/>
            </w:r>
            <w:r>
              <w:rPr>
                <w:noProof/>
                <w:webHidden/>
              </w:rPr>
              <w:t>ix</w:t>
            </w:r>
            <w:r>
              <w:rPr>
                <w:noProof/>
                <w:webHidden/>
              </w:rPr>
              <w:fldChar w:fldCharType="end"/>
            </w:r>
          </w:hyperlink>
        </w:p>
        <w:p w14:paraId="33000F1F" w14:textId="25F750F4" w:rsidR="00E176E5" w:rsidRDefault="00E176E5">
          <w:pPr>
            <w:pStyle w:val="TOC1"/>
            <w:tabs>
              <w:tab w:val="right" w:leader="dot" w:pos="9061"/>
            </w:tabs>
            <w:rPr>
              <w:rFonts w:asciiTheme="minorHAnsi" w:eastAsiaTheme="minorEastAsia" w:hAnsiTheme="minorHAnsi"/>
              <w:noProof/>
            </w:rPr>
          </w:pPr>
          <w:hyperlink w:anchor="_Toc183694985" w:history="1">
            <w:r w:rsidRPr="00850238">
              <w:rPr>
                <w:rStyle w:val="Hyperlink"/>
                <w:noProof/>
                <w:lang w:val="vi-VN"/>
              </w:rPr>
              <w:t>DANH MỤC TỪ VIẾT TẮT VÀ THUẬT NGỮ</w:t>
            </w:r>
            <w:r>
              <w:rPr>
                <w:noProof/>
                <w:webHidden/>
              </w:rPr>
              <w:tab/>
            </w:r>
            <w:r>
              <w:rPr>
                <w:noProof/>
                <w:webHidden/>
              </w:rPr>
              <w:fldChar w:fldCharType="begin"/>
            </w:r>
            <w:r>
              <w:rPr>
                <w:noProof/>
                <w:webHidden/>
              </w:rPr>
              <w:instrText xml:space="preserve"> PAGEREF _Toc183694985 \h </w:instrText>
            </w:r>
            <w:r>
              <w:rPr>
                <w:noProof/>
                <w:webHidden/>
              </w:rPr>
            </w:r>
            <w:r>
              <w:rPr>
                <w:noProof/>
                <w:webHidden/>
              </w:rPr>
              <w:fldChar w:fldCharType="separate"/>
            </w:r>
            <w:r>
              <w:rPr>
                <w:noProof/>
                <w:webHidden/>
              </w:rPr>
              <w:t>x</w:t>
            </w:r>
            <w:r>
              <w:rPr>
                <w:noProof/>
                <w:webHidden/>
              </w:rPr>
              <w:fldChar w:fldCharType="end"/>
            </w:r>
          </w:hyperlink>
        </w:p>
        <w:p w14:paraId="2450F506" w14:textId="66ED16CF" w:rsidR="00E176E5" w:rsidRDefault="00E176E5">
          <w:pPr>
            <w:pStyle w:val="TOC1"/>
            <w:tabs>
              <w:tab w:val="right" w:leader="dot" w:pos="9061"/>
            </w:tabs>
            <w:rPr>
              <w:rFonts w:asciiTheme="minorHAnsi" w:eastAsiaTheme="minorEastAsia" w:hAnsiTheme="minorHAnsi"/>
              <w:noProof/>
            </w:rPr>
          </w:pPr>
          <w:hyperlink w:anchor="_Toc183694986" w:history="1">
            <w:r w:rsidRPr="00850238">
              <w:rPr>
                <w:rStyle w:val="Hyperlink"/>
                <w:noProof/>
                <w:lang w:val="vi-VN"/>
              </w:rPr>
              <w:t>CHƯƠNG 1 TỔNG QUAN</w:t>
            </w:r>
            <w:r>
              <w:rPr>
                <w:noProof/>
                <w:webHidden/>
              </w:rPr>
              <w:tab/>
            </w:r>
            <w:r>
              <w:rPr>
                <w:noProof/>
                <w:webHidden/>
              </w:rPr>
              <w:fldChar w:fldCharType="begin"/>
            </w:r>
            <w:r>
              <w:rPr>
                <w:noProof/>
                <w:webHidden/>
              </w:rPr>
              <w:instrText xml:space="preserve"> PAGEREF _Toc183694986 \h </w:instrText>
            </w:r>
            <w:r>
              <w:rPr>
                <w:noProof/>
                <w:webHidden/>
              </w:rPr>
            </w:r>
            <w:r>
              <w:rPr>
                <w:noProof/>
                <w:webHidden/>
              </w:rPr>
              <w:fldChar w:fldCharType="separate"/>
            </w:r>
            <w:r>
              <w:rPr>
                <w:noProof/>
                <w:webHidden/>
              </w:rPr>
              <w:t>1</w:t>
            </w:r>
            <w:r>
              <w:rPr>
                <w:noProof/>
                <w:webHidden/>
              </w:rPr>
              <w:fldChar w:fldCharType="end"/>
            </w:r>
          </w:hyperlink>
        </w:p>
        <w:p w14:paraId="50D4BC13" w14:textId="6ED15091" w:rsidR="00E176E5" w:rsidRDefault="00E176E5">
          <w:pPr>
            <w:pStyle w:val="TOC2"/>
            <w:tabs>
              <w:tab w:val="left" w:pos="880"/>
              <w:tab w:val="right" w:leader="dot" w:pos="9061"/>
            </w:tabs>
            <w:rPr>
              <w:rFonts w:asciiTheme="minorHAnsi" w:eastAsiaTheme="minorEastAsia" w:hAnsiTheme="minorHAnsi"/>
              <w:noProof/>
            </w:rPr>
          </w:pPr>
          <w:hyperlink w:anchor="_Toc183694987" w:history="1">
            <w:r w:rsidRPr="00850238">
              <w:rPr>
                <w:rStyle w:val="Hyperlink"/>
                <w:noProof/>
              </w:rPr>
              <w:t>1.1.</w:t>
            </w:r>
            <w:r>
              <w:rPr>
                <w:rFonts w:asciiTheme="minorHAnsi" w:eastAsiaTheme="minorEastAsia" w:hAnsiTheme="minorHAnsi"/>
                <w:noProof/>
              </w:rPr>
              <w:tab/>
            </w:r>
            <w:r w:rsidRPr="00850238">
              <w:rPr>
                <w:rStyle w:val="Hyperlink"/>
                <w:noProof/>
              </w:rPr>
              <w:t>ĐẶT VẤN ĐỀ</w:t>
            </w:r>
            <w:r>
              <w:rPr>
                <w:noProof/>
                <w:webHidden/>
              </w:rPr>
              <w:tab/>
            </w:r>
            <w:r>
              <w:rPr>
                <w:noProof/>
                <w:webHidden/>
              </w:rPr>
              <w:fldChar w:fldCharType="begin"/>
            </w:r>
            <w:r>
              <w:rPr>
                <w:noProof/>
                <w:webHidden/>
              </w:rPr>
              <w:instrText xml:space="preserve"> PAGEREF _Toc183694987 \h </w:instrText>
            </w:r>
            <w:r>
              <w:rPr>
                <w:noProof/>
                <w:webHidden/>
              </w:rPr>
            </w:r>
            <w:r>
              <w:rPr>
                <w:noProof/>
                <w:webHidden/>
              </w:rPr>
              <w:fldChar w:fldCharType="separate"/>
            </w:r>
            <w:r>
              <w:rPr>
                <w:noProof/>
                <w:webHidden/>
              </w:rPr>
              <w:t>1</w:t>
            </w:r>
            <w:r>
              <w:rPr>
                <w:noProof/>
                <w:webHidden/>
              </w:rPr>
              <w:fldChar w:fldCharType="end"/>
            </w:r>
          </w:hyperlink>
        </w:p>
        <w:p w14:paraId="0C3FF707" w14:textId="4994BF91" w:rsidR="00E176E5" w:rsidRDefault="00E176E5">
          <w:pPr>
            <w:pStyle w:val="TOC2"/>
            <w:tabs>
              <w:tab w:val="left" w:pos="880"/>
              <w:tab w:val="right" w:leader="dot" w:pos="9061"/>
            </w:tabs>
            <w:rPr>
              <w:rFonts w:asciiTheme="minorHAnsi" w:eastAsiaTheme="minorEastAsia" w:hAnsiTheme="minorHAnsi"/>
              <w:noProof/>
            </w:rPr>
          </w:pPr>
          <w:hyperlink w:anchor="_Toc183694988" w:history="1">
            <w:r w:rsidRPr="00850238">
              <w:rPr>
                <w:rStyle w:val="Hyperlink"/>
                <w:noProof/>
                <w:lang w:val="vi-VN"/>
              </w:rPr>
              <w:t>1.2.</w:t>
            </w:r>
            <w:r>
              <w:rPr>
                <w:rFonts w:asciiTheme="minorHAnsi" w:eastAsiaTheme="minorEastAsia" w:hAnsiTheme="minorHAnsi"/>
                <w:noProof/>
              </w:rPr>
              <w:tab/>
            </w:r>
            <w:r w:rsidRPr="00850238">
              <w:rPr>
                <w:rStyle w:val="Hyperlink"/>
                <w:noProof/>
                <w:lang w:val="vi-VN"/>
              </w:rPr>
              <w:t>MỤC TIÊU</w:t>
            </w:r>
            <w:r>
              <w:rPr>
                <w:noProof/>
                <w:webHidden/>
              </w:rPr>
              <w:tab/>
            </w:r>
            <w:r>
              <w:rPr>
                <w:noProof/>
                <w:webHidden/>
              </w:rPr>
              <w:fldChar w:fldCharType="begin"/>
            </w:r>
            <w:r>
              <w:rPr>
                <w:noProof/>
                <w:webHidden/>
              </w:rPr>
              <w:instrText xml:space="preserve"> PAGEREF _Toc183694988 \h </w:instrText>
            </w:r>
            <w:r>
              <w:rPr>
                <w:noProof/>
                <w:webHidden/>
              </w:rPr>
            </w:r>
            <w:r>
              <w:rPr>
                <w:noProof/>
                <w:webHidden/>
              </w:rPr>
              <w:fldChar w:fldCharType="separate"/>
            </w:r>
            <w:r>
              <w:rPr>
                <w:noProof/>
                <w:webHidden/>
              </w:rPr>
              <w:t>1</w:t>
            </w:r>
            <w:r>
              <w:rPr>
                <w:noProof/>
                <w:webHidden/>
              </w:rPr>
              <w:fldChar w:fldCharType="end"/>
            </w:r>
          </w:hyperlink>
        </w:p>
        <w:p w14:paraId="0CF47E05" w14:textId="19EC19CA" w:rsidR="00E176E5" w:rsidRDefault="00E176E5">
          <w:pPr>
            <w:pStyle w:val="TOC2"/>
            <w:tabs>
              <w:tab w:val="left" w:pos="880"/>
              <w:tab w:val="right" w:leader="dot" w:pos="9061"/>
            </w:tabs>
            <w:rPr>
              <w:rFonts w:asciiTheme="minorHAnsi" w:eastAsiaTheme="minorEastAsia" w:hAnsiTheme="minorHAnsi"/>
              <w:noProof/>
            </w:rPr>
          </w:pPr>
          <w:hyperlink w:anchor="_Toc183694989" w:history="1">
            <w:r w:rsidRPr="00850238">
              <w:rPr>
                <w:rStyle w:val="Hyperlink"/>
                <w:noProof/>
                <w:lang w:val="vi-VN"/>
              </w:rPr>
              <w:t>1.3.</w:t>
            </w:r>
            <w:r>
              <w:rPr>
                <w:rFonts w:asciiTheme="minorHAnsi" w:eastAsiaTheme="minorEastAsia" w:hAnsiTheme="minorHAnsi"/>
                <w:noProof/>
              </w:rPr>
              <w:tab/>
            </w:r>
            <w:r w:rsidRPr="00850238">
              <w:rPr>
                <w:rStyle w:val="Hyperlink"/>
                <w:noProof/>
                <w:lang w:val="vi-VN"/>
              </w:rPr>
              <w:t>NỘI DUNG NGHIÊN CỨU</w:t>
            </w:r>
            <w:r>
              <w:rPr>
                <w:noProof/>
                <w:webHidden/>
              </w:rPr>
              <w:tab/>
            </w:r>
            <w:r>
              <w:rPr>
                <w:noProof/>
                <w:webHidden/>
              </w:rPr>
              <w:fldChar w:fldCharType="begin"/>
            </w:r>
            <w:r>
              <w:rPr>
                <w:noProof/>
                <w:webHidden/>
              </w:rPr>
              <w:instrText xml:space="preserve"> PAGEREF _Toc183694989 \h </w:instrText>
            </w:r>
            <w:r>
              <w:rPr>
                <w:noProof/>
                <w:webHidden/>
              </w:rPr>
            </w:r>
            <w:r>
              <w:rPr>
                <w:noProof/>
                <w:webHidden/>
              </w:rPr>
              <w:fldChar w:fldCharType="separate"/>
            </w:r>
            <w:r>
              <w:rPr>
                <w:noProof/>
                <w:webHidden/>
              </w:rPr>
              <w:t>1</w:t>
            </w:r>
            <w:r>
              <w:rPr>
                <w:noProof/>
                <w:webHidden/>
              </w:rPr>
              <w:fldChar w:fldCharType="end"/>
            </w:r>
          </w:hyperlink>
        </w:p>
        <w:p w14:paraId="1A933B51" w14:textId="7B8DC0E7" w:rsidR="00E176E5" w:rsidRDefault="00E176E5">
          <w:pPr>
            <w:pStyle w:val="TOC2"/>
            <w:tabs>
              <w:tab w:val="left" w:pos="880"/>
              <w:tab w:val="right" w:leader="dot" w:pos="9061"/>
            </w:tabs>
            <w:rPr>
              <w:rFonts w:asciiTheme="minorHAnsi" w:eastAsiaTheme="minorEastAsia" w:hAnsiTheme="minorHAnsi"/>
              <w:noProof/>
            </w:rPr>
          </w:pPr>
          <w:hyperlink w:anchor="_Toc183694990" w:history="1">
            <w:r w:rsidRPr="00850238">
              <w:rPr>
                <w:rStyle w:val="Hyperlink"/>
                <w:noProof/>
                <w:lang w:val="vi-VN"/>
              </w:rPr>
              <w:t>1.4.</w:t>
            </w:r>
            <w:r>
              <w:rPr>
                <w:rFonts w:asciiTheme="minorHAnsi" w:eastAsiaTheme="minorEastAsia" w:hAnsiTheme="minorHAnsi"/>
                <w:noProof/>
              </w:rPr>
              <w:tab/>
            </w:r>
            <w:r w:rsidRPr="00850238">
              <w:rPr>
                <w:rStyle w:val="Hyperlink"/>
                <w:noProof/>
                <w:lang w:val="vi-VN"/>
              </w:rPr>
              <w:t>GIỚI HẠN ĐỀ TÀI</w:t>
            </w:r>
            <w:r>
              <w:rPr>
                <w:noProof/>
                <w:webHidden/>
              </w:rPr>
              <w:tab/>
            </w:r>
            <w:r>
              <w:rPr>
                <w:noProof/>
                <w:webHidden/>
              </w:rPr>
              <w:fldChar w:fldCharType="begin"/>
            </w:r>
            <w:r>
              <w:rPr>
                <w:noProof/>
                <w:webHidden/>
              </w:rPr>
              <w:instrText xml:space="preserve"> PAGEREF _Toc183694990 \h </w:instrText>
            </w:r>
            <w:r>
              <w:rPr>
                <w:noProof/>
                <w:webHidden/>
              </w:rPr>
            </w:r>
            <w:r>
              <w:rPr>
                <w:noProof/>
                <w:webHidden/>
              </w:rPr>
              <w:fldChar w:fldCharType="separate"/>
            </w:r>
            <w:r>
              <w:rPr>
                <w:noProof/>
                <w:webHidden/>
              </w:rPr>
              <w:t>1</w:t>
            </w:r>
            <w:r>
              <w:rPr>
                <w:noProof/>
                <w:webHidden/>
              </w:rPr>
              <w:fldChar w:fldCharType="end"/>
            </w:r>
          </w:hyperlink>
        </w:p>
        <w:p w14:paraId="1D57606E" w14:textId="24CB5850" w:rsidR="00E176E5" w:rsidRDefault="00E176E5">
          <w:pPr>
            <w:pStyle w:val="TOC2"/>
            <w:tabs>
              <w:tab w:val="left" w:pos="880"/>
              <w:tab w:val="right" w:leader="dot" w:pos="9061"/>
            </w:tabs>
            <w:rPr>
              <w:rFonts w:asciiTheme="minorHAnsi" w:eastAsiaTheme="minorEastAsia" w:hAnsiTheme="minorHAnsi"/>
              <w:noProof/>
            </w:rPr>
          </w:pPr>
          <w:hyperlink w:anchor="_Toc183694991" w:history="1">
            <w:r w:rsidRPr="00850238">
              <w:rPr>
                <w:rStyle w:val="Hyperlink"/>
                <w:noProof/>
                <w:lang w:val="vi-VN"/>
              </w:rPr>
              <w:t>1.5.</w:t>
            </w:r>
            <w:r>
              <w:rPr>
                <w:rFonts w:asciiTheme="minorHAnsi" w:eastAsiaTheme="minorEastAsia" w:hAnsiTheme="minorHAnsi"/>
                <w:noProof/>
              </w:rPr>
              <w:tab/>
            </w:r>
            <w:r w:rsidRPr="00850238">
              <w:rPr>
                <w:rStyle w:val="Hyperlink"/>
                <w:noProof/>
                <w:lang w:val="vi-VN"/>
              </w:rPr>
              <w:t>BỐ CỤC</w:t>
            </w:r>
            <w:r>
              <w:rPr>
                <w:noProof/>
                <w:webHidden/>
              </w:rPr>
              <w:tab/>
            </w:r>
            <w:r>
              <w:rPr>
                <w:noProof/>
                <w:webHidden/>
              </w:rPr>
              <w:fldChar w:fldCharType="begin"/>
            </w:r>
            <w:r>
              <w:rPr>
                <w:noProof/>
                <w:webHidden/>
              </w:rPr>
              <w:instrText xml:space="preserve"> PAGEREF _Toc183694991 \h </w:instrText>
            </w:r>
            <w:r>
              <w:rPr>
                <w:noProof/>
                <w:webHidden/>
              </w:rPr>
            </w:r>
            <w:r>
              <w:rPr>
                <w:noProof/>
                <w:webHidden/>
              </w:rPr>
              <w:fldChar w:fldCharType="separate"/>
            </w:r>
            <w:r>
              <w:rPr>
                <w:noProof/>
                <w:webHidden/>
              </w:rPr>
              <w:t>1</w:t>
            </w:r>
            <w:r>
              <w:rPr>
                <w:noProof/>
                <w:webHidden/>
              </w:rPr>
              <w:fldChar w:fldCharType="end"/>
            </w:r>
          </w:hyperlink>
        </w:p>
        <w:p w14:paraId="3C1B12CF" w14:textId="4A24D5CC" w:rsidR="00E176E5" w:rsidRDefault="00E176E5">
          <w:pPr>
            <w:pStyle w:val="TOC1"/>
            <w:tabs>
              <w:tab w:val="right" w:leader="dot" w:pos="9061"/>
            </w:tabs>
            <w:rPr>
              <w:rFonts w:asciiTheme="minorHAnsi" w:eastAsiaTheme="minorEastAsia" w:hAnsiTheme="minorHAnsi"/>
              <w:noProof/>
            </w:rPr>
          </w:pPr>
          <w:hyperlink w:anchor="_Toc183694992" w:history="1">
            <w:r w:rsidRPr="00850238">
              <w:rPr>
                <w:rStyle w:val="Hyperlink"/>
                <w:noProof/>
                <w:lang w:val="vi-VN"/>
              </w:rPr>
              <w:t>CHƯƠNG 2 CƠ SỞ LÝ THUYẾT</w:t>
            </w:r>
            <w:r>
              <w:rPr>
                <w:noProof/>
                <w:webHidden/>
              </w:rPr>
              <w:tab/>
            </w:r>
            <w:r>
              <w:rPr>
                <w:noProof/>
                <w:webHidden/>
              </w:rPr>
              <w:fldChar w:fldCharType="begin"/>
            </w:r>
            <w:r>
              <w:rPr>
                <w:noProof/>
                <w:webHidden/>
              </w:rPr>
              <w:instrText xml:space="preserve"> PAGEREF _Toc183694992 \h </w:instrText>
            </w:r>
            <w:r>
              <w:rPr>
                <w:noProof/>
                <w:webHidden/>
              </w:rPr>
            </w:r>
            <w:r>
              <w:rPr>
                <w:noProof/>
                <w:webHidden/>
              </w:rPr>
              <w:fldChar w:fldCharType="separate"/>
            </w:r>
            <w:r>
              <w:rPr>
                <w:noProof/>
                <w:webHidden/>
              </w:rPr>
              <w:t>3</w:t>
            </w:r>
            <w:r>
              <w:rPr>
                <w:noProof/>
                <w:webHidden/>
              </w:rPr>
              <w:fldChar w:fldCharType="end"/>
            </w:r>
          </w:hyperlink>
        </w:p>
        <w:p w14:paraId="75AD6789" w14:textId="124F8E6E" w:rsidR="00E176E5" w:rsidRDefault="00E176E5">
          <w:pPr>
            <w:pStyle w:val="TOC2"/>
            <w:tabs>
              <w:tab w:val="left" w:pos="880"/>
              <w:tab w:val="right" w:leader="dot" w:pos="9061"/>
            </w:tabs>
            <w:rPr>
              <w:rFonts w:asciiTheme="minorHAnsi" w:eastAsiaTheme="minorEastAsia" w:hAnsiTheme="minorHAnsi"/>
              <w:noProof/>
            </w:rPr>
          </w:pPr>
          <w:hyperlink w:anchor="_Toc183694993" w:history="1">
            <w:r w:rsidRPr="00850238">
              <w:rPr>
                <w:rStyle w:val="Hyperlink"/>
                <w:noProof/>
                <w:lang w:val="vi-VN"/>
              </w:rPr>
              <w:t>2.1.</w:t>
            </w:r>
            <w:r>
              <w:rPr>
                <w:rFonts w:asciiTheme="minorHAnsi" w:eastAsiaTheme="minorEastAsia" w:hAnsiTheme="minorHAnsi"/>
                <w:noProof/>
              </w:rPr>
              <w:tab/>
            </w:r>
            <w:r w:rsidRPr="00850238">
              <w:rPr>
                <w:rStyle w:val="Hyperlink"/>
                <w:noProof/>
              </w:rPr>
              <w:t>TỔNG</w:t>
            </w:r>
            <w:r w:rsidRPr="00850238">
              <w:rPr>
                <w:rStyle w:val="Hyperlink"/>
                <w:noProof/>
                <w:lang w:val="vi-VN"/>
              </w:rPr>
              <w:t xml:space="preserve"> QUAN VỀ XE TỰ HÀNH</w:t>
            </w:r>
            <w:r>
              <w:rPr>
                <w:noProof/>
                <w:webHidden/>
              </w:rPr>
              <w:tab/>
            </w:r>
            <w:r>
              <w:rPr>
                <w:noProof/>
                <w:webHidden/>
              </w:rPr>
              <w:fldChar w:fldCharType="begin"/>
            </w:r>
            <w:r>
              <w:rPr>
                <w:noProof/>
                <w:webHidden/>
              </w:rPr>
              <w:instrText xml:space="preserve"> PAGEREF _Toc183694993 \h </w:instrText>
            </w:r>
            <w:r>
              <w:rPr>
                <w:noProof/>
                <w:webHidden/>
              </w:rPr>
            </w:r>
            <w:r>
              <w:rPr>
                <w:noProof/>
                <w:webHidden/>
              </w:rPr>
              <w:fldChar w:fldCharType="separate"/>
            </w:r>
            <w:r>
              <w:rPr>
                <w:noProof/>
                <w:webHidden/>
              </w:rPr>
              <w:t>3</w:t>
            </w:r>
            <w:r>
              <w:rPr>
                <w:noProof/>
                <w:webHidden/>
              </w:rPr>
              <w:fldChar w:fldCharType="end"/>
            </w:r>
          </w:hyperlink>
        </w:p>
        <w:p w14:paraId="1869F8E5" w14:textId="449B2005" w:rsidR="00E176E5" w:rsidRDefault="00E176E5">
          <w:pPr>
            <w:pStyle w:val="TOC2"/>
            <w:tabs>
              <w:tab w:val="left" w:pos="880"/>
              <w:tab w:val="right" w:leader="dot" w:pos="9061"/>
            </w:tabs>
            <w:rPr>
              <w:rFonts w:asciiTheme="minorHAnsi" w:eastAsiaTheme="minorEastAsia" w:hAnsiTheme="minorHAnsi"/>
              <w:noProof/>
            </w:rPr>
          </w:pPr>
          <w:hyperlink w:anchor="_Toc183694994" w:history="1">
            <w:r w:rsidRPr="00850238">
              <w:rPr>
                <w:rStyle w:val="Hyperlink"/>
                <w:noProof/>
                <w:lang w:val="vi-VN"/>
              </w:rPr>
              <w:t>2.2.</w:t>
            </w:r>
            <w:r>
              <w:rPr>
                <w:rFonts w:asciiTheme="minorHAnsi" w:eastAsiaTheme="minorEastAsia" w:hAnsiTheme="minorHAnsi"/>
                <w:noProof/>
              </w:rPr>
              <w:tab/>
            </w:r>
            <w:r w:rsidRPr="00850238">
              <w:rPr>
                <w:rStyle w:val="Hyperlink"/>
                <w:noProof/>
              </w:rPr>
              <w:t>TỔNG</w:t>
            </w:r>
            <w:r w:rsidRPr="00850238">
              <w:rPr>
                <w:rStyle w:val="Hyperlink"/>
                <w:noProof/>
                <w:lang w:val="vi-VN"/>
              </w:rPr>
              <w:t xml:space="preserve"> QUAN VỀ LIDAR VÀ ỨNG DỤNG</w:t>
            </w:r>
            <w:r>
              <w:rPr>
                <w:noProof/>
                <w:webHidden/>
              </w:rPr>
              <w:tab/>
            </w:r>
            <w:r>
              <w:rPr>
                <w:noProof/>
                <w:webHidden/>
              </w:rPr>
              <w:fldChar w:fldCharType="begin"/>
            </w:r>
            <w:r>
              <w:rPr>
                <w:noProof/>
                <w:webHidden/>
              </w:rPr>
              <w:instrText xml:space="preserve"> PAGEREF _Toc183694994 \h </w:instrText>
            </w:r>
            <w:r>
              <w:rPr>
                <w:noProof/>
                <w:webHidden/>
              </w:rPr>
            </w:r>
            <w:r>
              <w:rPr>
                <w:noProof/>
                <w:webHidden/>
              </w:rPr>
              <w:fldChar w:fldCharType="separate"/>
            </w:r>
            <w:r>
              <w:rPr>
                <w:noProof/>
                <w:webHidden/>
              </w:rPr>
              <w:t>3</w:t>
            </w:r>
            <w:r>
              <w:rPr>
                <w:noProof/>
                <w:webHidden/>
              </w:rPr>
              <w:fldChar w:fldCharType="end"/>
            </w:r>
          </w:hyperlink>
        </w:p>
        <w:p w14:paraId="347E2210" w14:textId="77C94BC1" w:rsidR="00E176E5" w:rsidRDefault="00E176E5">
          <w:pPr>
            <w:pStyle w:val="TOC2"/>
            <w:tabs>
              <w:tab w:val="left" w:pos="880"/>
              <w:tab w:val="right" w:leader="dot" w:pos="9061"/>
            </w:tabs>
            <w:rPr>
              <w:rFonts w:asciiTheme="minorHAnsi" w:eastAsiaTheme="minorEastAsia" w:hAnsiTheme="minorHAnsi"/>
              <w:noProof/>
            </w:rPr>
          </w:pPr>
          <w:hyperlink w:anchor="_Toc183694995" w:history="1">
            <w:r w:rsidRPr="00850238">
              <w:rPr>
                <w:rStyle w:val="Hyperlink"/>
                <w:noProof/>
              </w:rPr>
              <w:t>2.3.</w:t>
            </w:r>
            <w:r>
              <w:rPr>
                <w:rFonts w:asciiTheme="minorHAnsi" w:eastAsiaTheme="minorEastAsia" w:hAnsiTheme="minorHAnsi"/>
                <w:noProof/>
              </w:rPr>
              <w:tab/>
            </w:r>
            <w:r w:rsidRPr="00850238">
              <w:rPr>
                <w:rStyle w:val="Hyperlink"/>
                <w:noProof/>
              </w:rPr>
              <w:t>TỔNG</w:t>
            </w:r>
            <w:r w:rsidRPr="00850238">
              <w:rPr>
                <w:rStyle w:val="Hyperlink"/>
                <w:noProof/>
                <w:lang w:val="vi-VN"/>
              </w:rPr>
              <w:t xml:space="preserve"> QUAN VỀ THUẬT TOÁN SFM</w:t>
            </w:r>
            <w:r>
              <w:rPr>
                <w:noProof/>
                <w:webHidden/>
              </w:rPr>
              <w:tab/>
            </w:r>
            <w:r>
              <w:rPr>
                <w:noProof/>
                <w:webHidden/>
              </w:rPr>
              <w:fldChar w:fldCharType="begin"/>
            </w:r>
            <w:r>
              <w:rPr>
                <w:noProof/>
                <w:webHidden/>
              </w:rPr>
              <w:instrText xml:space="preserve"> PAGEREF _Toc183694995 \h </w:instrText>
            </w:r>
            <w:r>
              <w:rPr>
                <w:noProof/>
                <w:webHidden/>
              </w:rPr>
            </w:r>
            <w:r>
              <w:rPr>
                <w:noProof/>
                <w:webHidden/>
              </w:rPr>
              <w:fldChar w:fldCharType="separate"/>
            </w:r>
            <w:r>
              <w:rPr>
                <w:noProof/>
                <w:webHidden/>
              </w:rPr>
              <w:t>3</w:t>
            </w:r>
            <w:r>
              <w:rPr>
                <w:noProof/>
                <w:webHidden/>
              </w:rPr>
              <w:fldChar w:fldCharType="end"/>
            </w:r>
          </w:hyperlink>
        </w:p>
        <w:p w14:paraId="65ED947B" w14:textId="2A38A903" w:rsidR="00E176E5" w:rsidRDefault="00E176E5">
          <w:pPr>
            <w:pStyle w:val="TOC3"/>
            <w:tabs>
              <w:tab w:val="left" w:pos="1320"/>
              <w:tab w:val="right" w:leader="dot" w:pos="9061"/>
            </w:tabs>
            <w:rPr>
              <w:rFonts w:asciiTheme="minorHAnsi" w:eastAsiaTheme="minorEastAsia" w:hAnsiTheme="minorHAnsi"/>
              <w:noProof/>
            </w:rPr>
          </w:pPr>
          <w:hyperlink w:anchor="_Toc183694996" w:history="1">
            <w:r w:rsidRPr="00850238">
              <w:rPr>
                <w:rStyle w:val="Hyperlink"/>
                <w:noProof/>
                <w:lang w:val="vi-VN"/>
              </w:rPr>
              <w:t>2.3.1.</w:t>
            </w:r>
            <w:r>
              <w:rPr>
                <w:rFonts w:asciiTheme="minorHAnsi" w:eastAsiaTheme="minorEastAsia" w:hAnsiTheme="minorHAnsi"/>
                <w:noProof/>
              </w:rPr>
              <w:tab/>
            </w:r>
            <w:r w:rsidRPr="00850238">
              <w:rPr>
                <w:rStyle w:val="Hyperlink"/>
                <w:noProof/>
                <w:lang w:val="vi-VN"/>
              </w:rPr>
              <w:t>Giới thiệu chung</w:t>
            </w:r>
            <w:r>
              <w:rPr>
                <w:noProof/>
                <w:webHidden/>
              </w:rPr>
              <w:tab/>
            </w:r>
            <w:r>
              <w:rPr>
                <w:noProof/>
                <w:webHidden/>
              </w:rPr>
              <w:fldChar w:fldCharType="begin"/>
            </w:r>
            <w:r>
              <w:rPr>
                <w:noProof/>
                <w:webHidden/>
              </w:rPr>
              <w:instrText xml:space="preserve"> PAGEREF _Toc183694996 \h </w:instrText>
            </w:r>
            <w:r>
              <w:rPr>
                <w:noProof/>
                <w:webHidden/>
              </w:rPr>
            </w:r>
            <w:r>
              <w:rPr>
                <w:noProof/>
                <w:webHidden/>
              </w:rPr>
              <w:fldChar w:fldCharType="separate"/>
            </w:r>
            <w:r>
              <w:rPr>
                <w:noProof/>
                <w:webHidden/>
              </w:rPr>
              <w:t>3</w:t>
            </w:r>
            <w:r>
              <w:rPr>
                <w:noProof/>
                <w:webHidden/>
              </w:rPr>
              <w:fldChar w:fldCharType="end"/>
            </w:r>
          </w:hyperlink>
        </w:p>
        <w:p w14:paraId="66661643" w14:textId="451962F9" w:rsidR="00E176E5" w:rsidRDefault="00E176E5">
          <w:pPr>
            <w:pStyle w:val="TOC3"/>
            <w:tabs>
              <w:tab w:val="left" w:pos="1320"/>
              <w:tab w:val="right" w:leader="dot" w:pos="9061"/>
            </w:tabs>
            <w:rPr>
              <w:rFonts w:asciiTheme="minorHAnsi" w:eastAsiaTheme="minorEastAsia" w:hAnsiTheme="minorHAnsi"/>
              <w:noProof/>
            </w:rPr>
          </w:pPr>
          <w:hyperlink w:anchor="_Toc183694997" w:history="1">
            <w:r w:rsidRPr="00850238">
              <w:rPr>
                <w:rStyle w:val="Hyperlink"/>
                <w:noProof/>
                <w:lang w:val="vi-VN"/>
              </w:rPr>
              <w:t xml:space="preserve">2.3.2 </w:t>
            </w:r>
            <w:r>
              <w:rPr>
                <w:rFonts w:asciiTheme="minorHAnsi" w:eastAsiaTheme="minorEastAsia" w:hAnsiTheme="minorHAnsi"/>
                <w:noProof/>
              </w:rPr>
              <w:tab/>
            </w:r>
            <w:r w:rsidRPr="00850238">
              <w:rPr>
                <w:rStyle w:val="Hyperlink"/>
                <w:noProof/>
                <w:lang w:val="vi-VN"/>
              </w:rPr>
              <w:t>Ứng dụng</w:t>
            </w:r>
            <w:r>
              <w:rPr>
                <w:noProof/>
                <w:webHidden/>
              </w:rPr>
              <w:tab/>
            </w:r>
            <w:r>
              <w:rPr>
                <w:noProof/>
                <w:webHidden/>
              </w:rPr>
              <w:fldChar w:fldCharType="begin"/>
            </w:r>
            <w:r>
              <w:rPr>
                <w:noProof/>
                <w:webHidden/>
              </w:rPr>
              <w:instrText xml:space="preserve"> PAGEREF _Toc183694997 \h </w:instrText>
            </w:r>
            <w:r>
              <w:rPr>
                <w:noProof/>
                <w:webHidden/>
              </w:rPr>
            </w:r>
            <w:r>
              <w:rPr>
                <w:noProof/>
                <w:webHidden/>
              </w:rPr>
              <w:fldChar w:fldCharType="separate"/>
            </w:r>
            <w:r>
              <w:rPr>
                <w:noProof/>
                <w:webHidden/>
              </w:rPr>
              <w:t>3</w:t>
            </w:r>
            <w:r>
              <w:rPr>
                <w:noProof/>
                <w:webHidden/>
              </w:rPr>
              <w:fldChar w:fldCharType="end"/>
            </w:r>
          </w:hyperlink>
        </w:p>
        <w:p w14:paraId="7570F189" w14:textId="3C0290D3" w:rsidR="00E176E5" w:rsidRDefault="00E176E5">
          <w:pPr>
            <w:pStyle w:val="TOC2"/>
            <w:tabs>
              <w:tab w:val="left" w:pos="880"/>
              <w:tab w:val="right" w:leader="dot" w:pos="9061"/>
            </w:tabs>
            <w:rPr>
              <w:rFonts w:asciiTheme="minorHAnsi" w:eastAsiaTheme="minorEastAsia" w:hAnsiTheme="minorHAnsi"/>
              <w:noProof/>
            </w:rPr>
          </w:pPr>
          <w:hyperlink w:anchor="_Toc183694998" w:history="1">
            <w:r w:rsidRPr="00850238">
              <w:rPr>
                <w:rStyle w:val="Hyperlink"/>
                <w:noProof/>
                <w:lang w:val="vi-VN"/>
              </w:rPr>
              <w:t>2.4.</w:t>
            </w:r>
            <w:r>
              <w:rPr>
                <w:rFonts w:asciiTheme="minorHAnsi" w:eastAsiaTheme="minorEastAsia" w:hAnsiTheme="minorHAnsi"/>
                <w:noProof/>
              </w:rPr>
              <w:tab/>
            </w:r>
            <w:r w:rsidRPr="00850238">
              <w:rPr>
                <w:rStyle w:val="Hyperlink"/>
                <w:noProof/>
              </w:rPr>
              <w:t>TỔNG</w:t>
            </w:r>
            <w:r w:rsidRPr="00850238">
              <w:rPr>
                <w:rStyle w:val="Hyperlink"/>
                <w:noProof/>
                <w:lang w:val="vi-VN"/>
              </w:rPr>
              <w:t xml:space="preserve"> QUAN VỀ THUẬT TOÁN SLAM</w:t>
            </w:r>
            <w:r>
              <w:rPr>
                <w:noProof/>
                <w:webHidden/>
              </w:rPr>
              <w:tab/>
            </w:r>
            <w:r>
              <w:rPr>
                <w:noProof/>
                <w:webHidden/>
              </w:rPr>
              <w:fldChar w:fldCharType="begin"/>
            </w:r>
            <w:r>
              <w:rPr>
                <w:noProof/>
                <w:webHidden/>
              </w:rPr>
              <w:instrText xml:space="preserve"> PAGEREF _Toc183694998 \h </w:instrText>
            </w:r>
            <w:r>
              <w:rPr>
                <w:noProof/>
                <w:webHidden/>
              </w:rPr>
            </w:r>
            <w:r>
              <w:rPr>
                <w:noProof/>
                <w:webHidden/>
              </w:rPr>
              <w:fldChar w:fldCharType="separate"/>
            </w:r>
            <w:r>
              <w:rPr>
                <w:noProof/>
                <w:webHidden/>
              </w:rPr>
              <w:t>4</w:t>
            </w:r>
            <w:r>
              <w:rPr>
                <w:noProof/>
                <w:webHidden/>
              </w:rPr>
              <w:fldChar w:fldCharType="end"/>
            </w:r>
          </w:hyperlink>
        </w:p>
        <w:p w14:paraId="08EF15E0" w14:textId="19FAF109" w:rsidR="00E176E5" w:rsidRDefault="00E176E5">
          <w:pPr>
            <w:pStyle w:val="TOC3"/>
            <w:tabs>
              <w:tab w:val="left" w:pos="1320"/>
              <w:tab w:val="right" w:leader="dot" w:pos="9061"/>
            </w:tabs>
            <w:rPr>
              <w:rFonts w:asciiTheme="minorHAnsi" w:eastAsiaTheme="minorEastAsia" w:hAnsiTheme="minorHAnsi"/>
              <w:noProof/>
            </w:rPr>
          </w:pPr>
          <w:hyperlink w:anchor="_Toc183694999" w:history="1">
            <w:r w:rsidRPr="00850238">
              <w:rPr>
                <w:rStyle w:val="Hyperlink"/>
                <w:noProof/>
              </w:rPr>
              <w:t>2.4.1</w:t>
            </w:r>
            <w:r w:rsidRPr="00850238">
              <w:rPr>
                <w:rStyle w:val="Hyperlink"/>
                <w:noProof/>
                <w:lang w:val="vi-VN"/>
              </w:rPr>
              <w:t>.</w:t>
            </w:r>
            <w:r w:rsidRPr="00850238">
              <w:rPr>
                <w:rStyle w:val="Hyperlink"/>
                <w:noProof/>
              </w:rPr>
              <w:t xml:space="preserve"> </w:t>
            </w:r>
            <w:r>
              <w:rPr>
                <w:rFonts w:asciiTheme="minorHAnsi" w:eastAsiaTheme="minorEastAsia" w:hAnsiTheme="minorHAnsi"/>
                <w:noProof/>
              </w:rPr>
              <w:tab/>
            </w:r>
            <w:r w:rsidRPr="00850238">
              <w:rPr>
                <w:rStyle w:val="Hyperlink"/>
                <w:noProof/>
              </w:rPr>
              <w:t>Khái niệm</w:t>
            </w:r>
            <w:r>
              <w:rPr>
                <w:noProof/>
                <w:webHidden/>
              </w:rPr>
              <w:tab/>
            </w:r>
            <w:r>
              <w:rPr>
                <w:noProof/>
                <w:webHidden/>
              </w:rPr>
              <w:fldChar w:fldCharType="begin"/>
            </w:r>
            <w:r>
              <w:rPr>
                <w:noProof/>
                <w:webHidden/>
              </w:rPr>
              <w:instrText xml:space="preserve"> PAGEREF _Toc183694999 \h </w:instrText>
            </w:r>
            <w:r>
              <w:rPr>
                <w:noProof/>
                <w:webHidden/>
              </w:rPr>
            </w:r>
            <w:r>
              <w:rPr>
                <w:noProof/>
                <w:webHidden/>
              </w:rPr>
              <w:fldChar w:fldCharType="separate"/>
            </w:r>
            <w:r>
              <w:rPr>
                <w:noProof/>
                <w:webHidden/>
              </w:rPr>
              <w:t>4</w:t>
            </w:r>
            <w:r>
              <w:rPr>
                <w:noProof/>
                <w:webHidden/>
              </w:rPr>
              <w:fldChar w:fldCharType="end"/>
            </w:r>
          </w:hyperlink>
        </w:p>
        <w:p w14:paraId="5726E4A7" w14:textId="1A9279FA" w:rsidR="00E176E5" w:rsidRDefault="00E176E5">
          <w:pPr>
            <w:pStyle w:val="TOC3"/>
            <w:tabs>
              <w:tab w:val="left" w:pos="1320"/>
              <w:tab w:val="right" w:leader="dot" w:pos="9061"/>
            </w:tabs>
            <w:rPr>
              <w:rFonts w:asciiTheme="minorHAnsi" w:eastAsiaTheme="minorEastAsia" w:hAnsiTheme="minorHAnsi"/>
              <w:noProof/>
            </w:rPr>
          </w:pPr>
          <w:hyperlink w:anchor="_Toc183695000" w:history="1">
            <w:r w:rsidRPr="00850238">
              <w:rPr>
                <w:rStyle w:val="Hyperlink"/>
                <w:noProof/>
              </w:rPr>
              <w:t>2.4.2</w:t>
            </w:r>
            <w:r w:rsidRPr="00850238">
              <w:rPr>
                <w:rStyle w:val="Hyperlink"/>
                <w:noProof/>
                <w:lang w:val="vi-VN"/>
              </w:rPr>
              <w:t>.</w:t>
            </w:r>
            <w:r>
              <w:rPr>
                <w:rFonts w:asciiTheme="minorHAnsi" w:eastAsiaTheme="minorEastAsia" w:hAnsiTheme="minorHAnsi"/>
                <w:noProof/>
              </w:rPr>
              <w:tab/>
            </w:r>
            <w:r w:rsidRPr="00850238">
              <w:rPr>
                <w:rStyle w:val="Hyperlink"/>
                <w:noProof/>
              </w:rPr>
              <w:t>Các biến</w:t>
            </w:r>
            <w:r w:rsidRPr="00850238">
              <w:rPr>
                <w:rStyle w:val="Hyperlink"/>
                <w:noProof/>
                <w:lang w:val="vi-VN"/>
              </w:rPr>
              <w:t xml:space="preserve"> thể </w:t>
            </w:r>
            <w:r w:rsidRPr="00850238">
              <w:rPr>
                <w:rStyle w:val="Hyperlink"/>
                <w:noProof/>
              </w:rPr>
              <w:t>SLAM</w:t>
            </w:r>
            <w:r>
              <w:rPr>
                <w:noProof/>
                <w:webHidden/>
              </w:rPr>
              <w:tab/>
            </w:r>
            <w:r>
              <w:rPr>
                <w:noProof/>
                <w:webHidden/>
              </w:rPr>
              <w:fldChar w:fldCharType="begin"/>
            </w:r>
            <w:r>
              <w:rPr>
                <w:noProof/>
                <w:webHidden/>
              </w:rPr>
              <w:instrText xml:space="preserve"> PAGEREF _Toc183695000 \h </w:instrText>
            </w:r>
            <w:r>
              <w:rPr>
                <w:noProof/>
                <w:webHidden/>
              </w:rPr>
            </w:r>
            <w:r>
              <w:rPr>
                <w:noProof/>
                <w:webHidden/>
              </w:rPr>
              <w:fldChar w:fldCharType="separate"/>
            </w:r>
            <w:r>
              <w:rPr>
                <w:noProof/>
                <w:webHidden/>
              </w:rPr>
              <w:t>4</w:t>
            </w:r>
            <w:r>
              <w:rPr>
                <w:noProof/>
                <w:webHidden/>
              </w:rPr>
              <w:fldChar w:fldCharType="end"/>
            </w:r>
          </w:hyperlink>
        </w:p>
        <w:p w14:paraId="0A1EAFF1" w14:textId="310BCA48" w:rsidR="00E176E5" w:rsidRDefault="00E176E5">
          <w:pPr>
            <w:pStyle w:val="TOC1"/>
            <w:tabs>
              <w:tab w:val="right" w:leader="dot" w:pos="9061"/>
            </w:tabs>
            <w:rPr>
              <w:rFonts w:asciiTheme="minorHAnsi" w:eastAsiaTheme="minorEastAsia" w:hAnsiTheme="minorHAnsi"/>
              <w:noProof/>
            </w:rPr>
          </w:pPr>
          <w:hyperlink w:anchor="_Toc183695001" w:history="1">
            <w:r w:rsidRPr="00850238">
              <w:rPr>
                <w:rStyle w:val="Hyperlink"/>
                <w:noProof/>
                <w:lang w:val="vi-VN"/>
              </w:rPr>
              <w:t>CHƯƠNG 3 THIẾT KẾ XE TỰ HÀNH</w:t>
            </w:r>
            <w:r>
              <w:rPr>
                <w:noProof/>
                <w:webHidden/>
              </w:rPr>
              <w:tab/>
            </w:r>
            <w:r>
              <w:rPr>
                <w:noProof/>
                <w:webHidden/>
              </w:rPr>
              <w:fldChar w:fldCharType="begin"/>
            </w:r>
            <w:r>
              <w:rPr>
                <w:noProof/>
                <w:webHidden/>
              </w:rPr>
              <w:instrText xml:space="preserve"> PAGEREF _Toc183695001 \h </w:instrText>
            </w:r>
            <w:r>
              <w:rPr>
                <w:noProof/>
                <w:webHidden/>
              </w:rPr>
            </w:r>
            <w:r>
              <w:rPr>
                <w:noProof/>
                <w:webHidden/>
              </w:rPr>
              <w:fldChar w:fldCharType="separate"/>
            </w:r>
            <w:r>
              <w:rPr>
                <w:noProof/>
                <w:webHidden/>
              </w:rPr>
              <w:t>6</w:t>
            </w:r>
            <w:r>
              <w:rPr>
                <w:noProof/>
                <w:webHidden/>
              </w:rPr>
              <w:fldChar w:fldCharType="end"/>
            </w:r>
          </w:hyperlink>
        </w:p>
        <w:p w14:paraId="565058C9" w14:textId="3C92F160" w:rsidR="00E176E5" w:rsidRDefault="00E176E5">
          <w:pPr>
            <w:pStyle w:val="TOC1"/>
            <w:tabs>
              <w:tab w:val="right" w:leader="dot" w:pos="9061"/>
            </w:tabs>
            <w:rPr>
              <w:rFonts w:asciiTheme="minorHAnsi" w:eastAsiaTheme="minorEastAsia" w:hAnsiTheme="minorHAnsi"/>
              <w:noProof/>
            </w:rPr>
          </w:pPr>
          <w:hyperlink w:anchor="_Toc183695002" w:history="1">
            <w:r w:rsidRPr="00850238">
              <w:rPr>
                <w:rStyle w:val="Hyperlink"/>
                <w:noProof/>
                <w:lang w:val="vi-VN"/>
              </w:rPr>
              <w:t>CHƯƠNG 4 THUẬT TOÁN QUÉT 2D</w:t>
            </w:r>
            <w:r>
              <w:rPr>
                <w:noProof/>
                <w:webHidden/>
              </w:rPr>
              <w:tab/>
            </w:r>
            <w:r>
              <w:rPr>
                <w:noProof/>
                <w:webHidden/>
              </w:rPr>
              <w:fldChar w:fldCharType="begin"/>
            </w:r>
            <w:r>
              <w:rPr>
                <w:noProof/>
                <w:webHidden/>
              </w:rPr>
              <w:instrText xml:space="preserve"> PAGEREF _Toc183695002 \h </w:instrText>
            </w:r>
            <w:r>
              <w:rPr>
                <w:noProof/>
                <w:webHidden/>
              </w:rPr>
            </w:r>
            <w:r>
              <w:rPr>
                <w:noProof/>
                <w:webHidden/>
              </w:rPr>
              <w:fldChar w:fldCharType="separate"/>
            </w:r>
            <w:r>
              <w:rPr>
                <w:noProof/>
                <w:webHidden/>
              </w:rPr>
              <w:t>7</w:t>
            </w:r>
            <w:r>
              <w:rPr>
                <w:noProof/>
                <w:webHidden/>
              </w:rPr>
              <w:fldChar w:fldCharType="end"/>
            </w:r>
          </w:hyperlink>
        </w:p>
        <w:p w14:paraId="636B059D" w14:textId="7EA06124" w:rsidR="00E176E5" w:rsidRDefault="00E176E5">
          <w:pPr>
            <w:pStyle w:val="TOC1"/>
            <w:tabs>
              <w:tab w:val="right" w:leader="dot" w:pos="9061"/>
            </w:tabs>
            <w:rPr>
              <w:rFonts w:asciiTheme="minorHAnsi" w:eastAsiaTheme="minorEastAsia" w:hAnsiTheme="minorHAnsi"/>
              <w:noProof/>
            </w:rPr>
          </w:pPr>
          <w:hyperlink w:anchor="_Toc183695003" w:history="1">
            <w:r w:rsidRPr="00850238">
              <w:rPr>
                <w:rStyle w:val="Hyperlink"/>
                <w:noProof/>
                <w:lang w:val="vi-VN"/>
              </w:rPr>
              <w:t xml:space="preserve">CHƯƠNG 5 </w:t>
            </w:r>
            <w:r w:rsidRPr="00850238">
              <w:rPr>
                <w:rStyle w:val="Hyperlink"/>
                <w:noProof/>
              </w:rPr>
              <w:t>KIỂM</w:t>
            </w:r>
            <w:r w:rsidRPr="00850238">
              <w:rPr>
                <w:rStyle w:val="Hyperlink"/>
                <w:noProof/>
                <w:lang w:val="vi-VN"/>
              </w:rPr>
              <w:t xml:space="preserve"> TRA VÀ ĐÁNH GIÁ</w:t>
            </w:r>
            <w:r>
              <w:rPr>
                <w:noProof/>
                <w:webHidden/>
              </w:rPr>
              <w:tab/>
            </w:r>
            <w:r>
              <w:rPr>
                <w:noProof/>
                <w:webHidden/>
              </w:rPr>
              <w:fldChar w:fldCharType="begin"/>
            </w:r>
            <w:r>
              <w:rPr>
                <w:noProof/>
                <w:webHidden/>
              </w:rPr>
              <w:instrText xml:space="preserve"> PAGEREF _Toc183695003 \h </w:instrText>
            </w:r>
            <w:r>
              <w:rPr>
                <w:noProof/>
                <w:webHidden/>
              </w:rPr>
            </w:r>
            <w:r>
              <w:rPr>
                <w:noProof/>
                <w:webHidden/>
              </w:rPr>
              <w:fldChar w:fldCharType="separate"/>
            </w:r>
            <w:r>
              <w:rPr>
                <w:noProof/>
                <w:webHidden/>
              </w:rPr>
              <w:t>8</w:t>
            </w:r>
            <w:r>
              <w:rPr>
                <w:noProof/>
                <w:webHidden/>
              </w:rPr>
              <w:fldChar w:fldCharType="end"/>
            </w:r>
          </w:hyperlink>
        </w:p>
        <w:p w14:paraId="1BC335C6" w14:textId="19BA6BF2" w:rsidR="00E176E5" w:rsidRDefault="00E176E5">
          <w:pPr>
            <w:pStyle w:val="TOC1"/>
            <w:tabs>
              <w:tab w:val="right" w:leader="dot" w:pos="9061"/>
            </w:tabs>
            <w:rPr>
              <w:rFonts w:asciiTheme="minorHAnsi" w:eastAsiaTheme="minorEastAsia" w:hAnsiTheme="minorHAnsi"/>
              <w:noProof/>
            </w:rPr>
          </w:pPr>
          <w:hyperlink w:anchor="_Toc183695004" w:history="1">
            <w:r w:rsidRPr="00850238">
              <w:rPr>
                <w:rStyle w:val="Hyperlink"/>
                <w:noProof/>
                <w:lang w:val="vi-VN"/>
              </w:rPr>
              <w:t xml:space="preserve">CHƯƠNG 6 </w:t>
            </w:r>
            <w:r w:rsidRPr="00850238">
              <w:rPr>
                <w:rStyle w:val="Hyperlink"/>
                <w:noProof/>
              </w:rPr>
              <w:t>HƯỚNG</w:t>
            </w:r>
            <w:r w:rsidRPr="00850238">
              <w:rPr>
                <w:rStyle w:val="Hyperlink"/>
                <w:noProof/>
                <w:lang w:val="vi-VN"/>
              </w:rPr>
              <w:t xml:space="preserve"> PHÁT TRIỂN</w:t>
            </w:r>
            <w:r>
              <w:rPr>
                <w:noProof/>
                <w:webHidden/>
              </w:rPr>
              <w:tab/>
            </w:r>
            <w:r>
              <w:rPr>
                <w:noProof/>
                <w:webHidden/>
              </w:rPr>
              <w:fldChar w:fldCharType="begin"/>
            </w:r>
            <w:r>
              <w:rPr>
                <w:noProof/>
                <w:webHidden/>
              </w:rPr>
              <w:instrText xml:space="preserve"> PAGEREF _Toc183695004 \h </w:instrText>
            </w:r>
            <w:r>
              <w:rPr>
                <w:noProof/>
                <w:webHidden/>
              </w:rPr>
            </w:r>
            <w:r>
              <w:rPr>
                <w:noProof/>
                <w:webHidden/>
              </w:rPr>
              <w:fldChar w:fldCharType="separate"/>
            </w:r>
            <w:r>
              <w:rPr>
                <w:noProof/>
                <w:webHidden/>
              </w:rPr>
              <w:t>9</w:t>
            </w:r>
            <w:r>
              <w:rPr>
                <w:noProof/>
                <w:webHidden/>
              </w:rPr>
              <w:fldChar w:fldCharType="end"/>
            </w:r>
          </w:hyperlink>
        </w:p>
        <w:p w14:paraId="2AF2A953" w14:textId="49D4A05F" w:rsidR="00E176E5" w:rsidRDefault="00E176E5">
          <w:pPr>
            <w:pStyle w:val="TOC1"/>
            <w:tabs>
              <w:tab w:val="right" w:leader="dot" w:pos="9061"/>
            </w:tabs>
            <w:rPr>
              <w:rFonts w:asciiTheme="minorHAnsi" w:eastAsiaTheme="minorEastAsia" w:hAnsiTheme="minorHAnsi"/>
              <w:noProof/>
            </w:rPr>
          </w:pPr>
          <w:hyperlink w:anchor="_Toc183695005" w:history="1">
            <w:r w:rsidRPr="00850238">
              <w:rPr>
                <w:rStyle w:val="Hyperlink"/>
                <w:noProof/>
                <w:lang w:val="vi-VN"/>
              </w:rPr>
              <w:t>TÀI LIỆU KHAM KHẢO</w:t>
            </w:r>
            <w:r>
              <w:rPr>
                <w:noProof/>
                <w:webHidden/>
              </w:rPr>
              <w:tab/>
            </w:r>
            <w:r>
              <w:rPr>
                <w:noProof/>
                <w:webHidden/>
              </w:rPr>
              <w:fldChar w:fldCharType="begin"/>
            </w:r>
            <w:r>
              <w:rPr>
                <w:noProof/>
                <w:webHidden/>
              </w:rPr>
              <w:instrText xml:space="preserve"> PAGEREF _Toc183695005 \h </w:instrText>
            </w:r>
            <w:r>
              <w:rPr>
                <w:noProof/>
                <w:webHidden/>
              </w:rPr>
            </w:r>
            <w:r>
              <w:rPr>
                <w:noProof/>
                <w:webHidden/>
              </w:rPr>
              <w:fldChar w:fldCharType="separate"/>
            </w:r>
            <w:r>
              <w:rPr>
                <w:noProof/>
                <w:webHidden/>
              </w:rPr>
              <w:t>10</w:t>
            </w:r>
            <w:r>
              <w:rPr>
                <w:noProof/>
                <w:webHidden/>
              </w:rPr>
              <w:fldChar w:fldCharType="end"/>
            </w:r>
          </w:hyperlink>
        </w:p>
        <w:p w14:paraId="3A569810" w14:textId="7164375E" w:rsidR="00E176E5" w:rsidRDefault="00E176E5">
          <w:pPr>
            <w:pStyle w:val="TOC1"/>
            <w:tabs>
              <w:tab w:val="right" w:leader="dot" w:pos="9061"/>
            </w:tabs>
            <w:rPr>
              <w:rFonts w:asciiTheme="minorHAnsi" w:eastAsiaTheme="minorEastAsia" w:hAnsiTheme="minorHAnsi"/>
              <w:noProof/>
            </w:rPr>
          </w:pPr>
          <w:hyperlink w:anchor="_Toc183695006" w:history="1">
            <w:r w:rsidRPr="00850238">
              <w:rPr>
                <w:rStyle w:val="Hyperlink"/>
                <w:noProof/>
                <w:lang w:val="vi-VN"/>
              </w:rPr>
              <w:t>TRÍCH DẪN</w:t>
            </w:r>
            <w:r>
              <w:rPr>
                <w:noProof/>
                <w:webHidden/>
              </w:rPr>
              <w:tab/>
            </w:r>
            <w:r>
              <w:rPr>
                <w:noProof/>
                <w:webHidden/>
              </w:rPr>
              <w:fldChar w:fldCharType="begin"/>
            </w:r>
            <w:r>
              <w:rPr>
                <w:noProof/>
                <w:webHidden/>
              </w:rPr>
              <w:instrText xml:space="preserve"> PAGEREF _Toc183695006 \h </w:instrText>
            </w:r>
            <w:r>
              <w:rPr>
                <w:noProof/>
                <w:webHidden/>
              </w:rPr>
            </w:r>
            <w:r>
              <w:rPr>
                <w:noProof/>
                <w:webHidden/>
              </w:rPr>
              <w:fldChar w:fldCharType="separate"/>
            </w:r>
            <w:r>
              <w:rPr>
                <w:noProof/>
                <w:webHidden/>
              </w:rPr>
              <w:t>11</w:t>
            </w:r>
            <w:r>
              <w:rPr>
                <w:noProof/>
                <w:webHidden/>
              </w:rPr>
              <w:fldChar w:fldCharType="end"/>
            </w:r>
          </w:hyperlink>
        </w:p>
        <w:p w14:paraId="774674ED" w14:textId="27147F85" w:rsidR="007D0B25" w:rsidRDefault="007D0B25">
          <w:r>
            <w:rPr>
              <w:b/>
              <w:bCs/>
              <w:noProof/>
            </w:rPr>
            <w:fldChar w:fldCharType="end"/>
          </w:r>
        </w:p>
      </w:sdtContent>
    </w:sdt>
    <w:p w14:paraId="65009C3C" w14:textId="77777777" w:rsidR="008D545E" w:rsidRDefault="008D545E" w:rsidP="005A470A">
      <w:pPr>
        <w:tabs>
          <w:tab w:val="left" w:pos="3310"/>
        </w:tabs>
      </w:pPr>
    </w:p>
    <w:p w14:paraId="6376989D" w14:textId="77777777" w:rsidR="008D545E" w:rsidRDefault="008D545E" w:rsidP="005A470A">
      <w:pPr>
        <w:tabs>
          <w:tab w:val="left" w:pos="3310"/>
        </w:tabs>
      </w:pPr>
    </w:p>
    <w:p w14:paraId="57C9B1AD" w14:textId="77777777" w:rsidR="008D545E" w:rsidRDefault="008D545E" w:rsidP="005A470A">
      <w:pPr>
        <w:tabs>
          <w:tab w:val="left" w:pos="3310"/>
        </w:tabs>
      </w:pPr>
    </w:p>
    <w:p w14:paraId="6FB2103D" w14:textId="77777777" w:rsidR="008D545E" w:rsidRDefault="008D545E" w:rsidP="005A470A">
      <w:pPr>
        <w:tabs>
          <w:tab w:val="left" w:pos="3310"/>
        </w:tabs>
      </w:pPr>
    </w:p>
    <w:p w14:paraId="1D25DE90" w14:textId="77777777" w:rsidR="008D545E" w:rsidRDefault="008D545E" w:rsidP="005A470A">
      <w:pPr>
        <w:tabs>
          <w:tab w:val="left" w:pos="3310"/>
        </w:tabs>
      </w:pPr>
    </w:p>
    <w:p w14:paraId="50D7EB17" w14:textId="77777777" w:rsidR="008D545E" w:rsidRDefault="008D545E" w:rsidP="005A470A">
      <w:pPr>
        <w:tabs>
          <w:tab w:val="left" w:pos="3310"/>
        </w:tabs>
      </w:pPr>
    </w:p>
    <w:p w14:paraId="0662B4B7" w14:textId="77777777" w:rsidR="008D545E" w:rsidRDefault="008D545E" w:rsidP="005A470A">
      <w:pPr>
        <w:tabs>
          <w:tab w:val="left" w:pos="3310"/>
        </w:tabs>
      </w:pPr>
    </w:p>
    <w:p w14:paraId="13BB7E6A" w14:textId="77777777" w:rsidR="008D545E" w:rsidRDefault="008D545E" w:rsidP="005A470A">
      <w:pPr>
        <w:tabs>
          <w:tab w:val="left" w:pos="3310"/>
        </w:tabs>
      </w:pPr>
    </w:p>
    <w:p w14:paraId="1AED6940" w14:textId="77777777" w:rsidR="008D545E" w:rsidRDefault="008D545E" w:rsidP="005A470A">
      <w:pPr>
        <w:tabs>
          <w:tab w:val="left" w:pos="3310"/>
        </w:tabs>
      </w:pPr>
    </w:p>
    <w:p w14:paraId="20EB6D55" w14:textId="77777777" w:rsidR="008D545E" w:rsidRDefault="008D545E" w:rsidP="005A470A">
      <w:pPr>
        <w:tabs>
          <w:tab w:val="left" w:pos="3310"/>
        </w:tabs>
      </w:pPr>
    </w:p>
    <w:p w14:paraId="4ED3B3BF" w14:textId="32BD64E9" w:rsidR="0024544F" w:rsidRDefault="0024544F">
      <w:pPr>
        <w:spacing w:after="160" w:line="259" w:lineRule="auto"/>
        <w:rPr>
          <w:rFonts w:eastAsiaTheme="majorEastAsia" w:cstheme="majorBidi"/>
          <w:b/>
          <w:sz w:val="40"/>
          <w:szCs w:val="32"/>
          <w:lang w:val="vi-VN"/>
        </w:rPr>
      </w:pPr>
    </w:p>
    <w:p w14:paraId="3E8236CE" w14:textId="77777777" w:rsidR="00E176E5" w:rsidRDefault="00E176E5">
      <w:pPr>
        <w:spacing w:after="160" w:line="259" w:lineRule="auto"/>
      </w:pPr>
      <w:bookmarkStart w:id="2" w:name="_Toc183694983"/>
      <w:r>
        <w:br w:type="page"/>
      </w:r>
    </w:p>
    <w:p w14:paraId="2AA386BF" w14:textId="0A92D857" w:rsidR="008D545E" w:rsidRPr="000A3BBE" w:rsidRDefault="008D545E" w:rsidP="00E176E5">
      <w:pPr>
        <w:pStyle w:val="Heading1"/>
      </w:pPr>
      <w:r w:rsidRPr="000A3BBE">
        <w:lastRenderedPageBreak/>
        <w:t xml:space="preserve">DANH MỤC </w:t>
      </w:r>
      <w:r w:rsidR="00427B28">
        <w:t>HÌNH</w:t>
      </w:r>
      <w:bookmarkEnd w:id="2"/>
    </w:p>
    <w:p w14:paraId="31A55482" w14:textId="256D60EF" w:rsidR="00055B7A" w:rsidRDefault="00427B28">
      <w:pPr>
        <w:pStyle w:val="TableofFigures"/>
        <w:tabs>
          <w:tab w:val="right" w:leader="dot" w:pos="9061"/>
        </w:tabs>
        <w:rPr>
          <w:rFonts w:asciiTheme="minorHAnsi" w:eastAsiaTheme="minorEastAsia" w:hAnsiTheme="minorHAnsi"/>
          <w:noProof/>
        </w:rPr>
      </w:pPr>
      <w:r>
        <w:rPr>
          <w:rFonts w:eastAsia="Times New Roman" w:cs="Times New Roman"/>
          <w:b/>
          <w:bCs/>
          <w:color w:val="000000"/>
        </w:rPr>
        <w:fldChar w:fldCharType="begin"/>
      </w:r>
      <w:r>
        <w:rPr>
          <w:rFonts w:eastAsia="Times New Roman" w:cs="Times New Roman"/>
          <w:b/>
          <w:bCs/>
          <w:color w:val="000000"/>
        </w:rPr>
        <w:instrText xml:space="preserve"> TOC \h \z \t "Heading 5,Hình *.*,Figure *" \c </w:instrText>
      </w:r>
      <w:r>
        <w:rPr>
          <w:rFonts w:eastAsia="Times New Roman" w:cs="Times New Roman"/>
          <w:b/>
          <w:bCs/>
          <w:color w:val="000000"/>
        </w:rPr>
        <w:fldChar w:fldCharType="separate"/>
      </w:r>
      <w:hyperlink w:anchor="_Toc181476399" w:history="1">
        <w:r w:rsidR="00055B7A" w:rsidRPr="0072241D">
          <w:rPr>
            <w:rStyle w:val="Hyperlink"/>
            <w:noProof/>
          </w:rPr>
          <w:t>Hình</w:t>
        </w:r>
        <w:r w:rsidR="00055B7A" w:rsidRPr="0072241D">
          <w:rPr>
            <w:rStyle w:val="Hyperlink"/>
            <w:noProof/>
            <w:lang w:val="vi-VN"/>
          </w:rPr>
          <w:t xml:space="preserve"> *.*: **************</w:t>
        </w:r>
        <w:r w:rsidR="00055B7A">
          <w:rPr>
            <w:noProof/>
            <w:webHidden/>
          </w:rPr>
          <w:tab/>
        </w:r>
        <w:r w:rsidR="00055B7A">
          <w:rPr>
            <w:noProof/>
            <w:webHidden/>
          </w:rPr>
          <w:fldChar w:fldCharType="begin"/>
        </w:r>
        <w:r w:rsidR="00055B7A">
          <w:rPr>
            <w:noProof/>
            <w:webHidden/>
          </w:rPr>
          <w:instrText xml:space="preserve"> PAGEREF _Toc181476399 \h </w:instrText>
        </w:r>
        <w:r w:rsidR="00055B7A">
          <w:rPr>
            <w:noProof/>
            <w:webHidden/>
          </w:rPr>
        </w:r>
        <w:r w:rsidR="00055B7A">
          <w:rPr>
            <w:noProof/>
            <w:webHidden/>
          </w:rPr>
          <w:fldChar w:fldCharType="separate"/>
        </w:r>
        <w:r w:rsidR="00055B7A">
          <w:rPr>
            <w:noProof/>
            <w:webHidden/>
          </w:rPr>
          <w:t>2</w:t>
        </w:r>
        <w:r w:rsidR="00055B7A">
          <w:rPr>
            <w:noProof/>
            <w:webHidden/>
          </w:rPr>
          <w:fldChar w:fldCharType="end"/>
        </w:r>
      </w:hyperlink>
    </w:p>
    <w:p w14:paraId="2EA7BE2B" w14:textId="43DE5D0E" w:rsidR="00055B7A" w:rsidRDefault="00000000">
      <w:pPr>
        <w:pStyle w:val="TableofFigures"/>
        <w:tabs>
          <w:tab w:val="right" w:leader="dot" w:pos="9061"/>
        </w:tabs>
        <w:rPr>
          <w:rFonts w:asciiTheme="minorHAnsi" w:eastAsiaTheme="minorEastAsia" w:hAnsiTheme="minorHAnsi"/>
          <w:noProof/>
        </w:rPr>
      </w:pPr>
      <w:hyperlink w:anchor="_Toc181476400" w:history="1">
        <w:r w:rsidR="00055B7A" w:rsidRPr="0072241D">
          <w:rPr>
            <w:rStyle w:val="Hyperlink"/>
            <w:noProof/>
          </w:rPr>
          <w:t>Hình 2.1 Minh họa thuật toán SfM</w:t>
        </w:r>
        <w:r w:rsidR="00055B7A">
          <w:rPr>
            <w:noProof/>
            <w:webHidden/>
          </w:rPr>
          <w:tab/>
        </w:r>
        <w:r w:rsidR="00055B7A">
          <w:rPr>
            <w:noProof/>
            <w:webHidden/>
          </w:rPr>
          <w:fldChar w:fldCharType="begin"/>
        </w:r>
        <w:r w:rsidR="00055B7A">
          <w:rPr>
            <w:noProof/>
            <w:webHidden/>
          </w:rPr>
          <w:instrText xml:space="preserve"> PAGEREF _Toc181476400 \h </w:instrText>
        </w:r>
        <w:r w:rsidR="00055B7A">
          <w:rPr>
            <w:noProof/>
            <w:webHidden/>
          </w:rPr>
        </w:r>
        <w:r w:rsidR="00055B7A">
          <w:rPr>
            <w:noProof/>
            <w:webHidden/>
          </w:rPr>
          <w:fldChar w:fldCharType="separate"/>
        </w:r>
        <w:r w:rsidR="00055B7A">
          <w:rPr>
            <w:noProof/>
            <w:webHidden/>
          </w:rPr>
          <w:t>2</w:t>
        </w:r>
        <w:r w:rsidR="00055B7A">
          <w:rPr>
            <w:noProof/>
            <w:webHidden/>
          </w:rPr>
          <w:fldChar w:fldCharType="end"/>
        </w:r>
      </w:hyperlink>
    </w:p>
    <w:p w14:paraId="4D1308E6" w14:textId="74374146" w:rsidR="008D545E" w:rsidRPr="000A3BBE" w:rsidRDefault="00427B28" w:rsidP="008D545E">
      <w:pPr>
        <w:tabs>
          <w:tab w:val="left" w:pos="3310"/>
        </w:tabs>
        <w:rPr>
          <w:rFonts w:eastAsia="Times New Roman" w:cs="Times New Roman"/>
          <w:b/>
          <w:bCs/>
          <w:color w:val="000000"/>
        </w:rPr>
      </w:pPr>
      <w:r>
        <w:rPr>
          <w:rFonts w:eastAsia="Times New Roman" w:cs="Times New Roman"/>
          <w:b/>
          <w:bCs/>
          <w:color w:val="000000"/>
        </w:rPr>
        <w:fldChar w:fldCharType="end"/>
      </w:r>
    </w:p>
    <w:p w14:paraId="6E494E5F" w14:textId="77777777" w:rsidR="008D545E" w:rsidRDefault="008D545E" w:rsidP="008D545E">
      <w:pPr>
        <w:tabs>
          <w:tab w:val="left" w:pos="3310"/>
        </w:tabs>
        <w:rPr>
          <w:rFonts w:eastAsia="Times New Roman" w:cs="Times New Roman"/>
          <w:b/>
          <w:bCs/>
          <w:color w:val="000000"/>
          <w:sz w:val="36"/>
          <w:szCs w:val="36"/>
          <w:lang w:val="vi-VN"/>
        </w:rPr>
      </w:pPr>
    </w:p>
    <w:p w14:paraId="0D508528" w14:textId="77777777" w:rsidR="008D545E" w:rsidRDefault="008D545E" w:rsidP="008D545E">
      <w:pPr>
        <w:tabs>
          <w:tab w:val="left" w:pos="3310"/>
        </w:tabs>
        <w:rPr>
          <w:rFonts w:eastAsia="Times New Roman" w:cs="Times New Roman"/>
          <w:b/>
          <w:bCs/>
          <w:color w:val="000000"/>
          <w:sz w:val="36"/>
          <w:szCs w:val="36"/>
          <w:lang w:val="vi-VN"/>
        </w:rPr>
      </w:pPr>
    </w:p>
    <w:p w14:paraId="6510FFB5" w14:textId="77777777" w:rsidR="008D545E" w:rsidRDefault="008D545E" w:rsidP="008D545E">
      <w:pPr>
        <w:tabs>
          <w:tab w:val="left" w:pos="3310"/>
        </w:tabs>
        <w:rPr>
          <w:rFonts w:eastAsia="Times New Roman" w:cs="Times New Roman"/>
          <w:b/>
          <w:bCs/>
          <w:color w:val="000000"/>
          <w:sz w:val="36"/>
          <w:szCs w:val="36"/>
          <w:lang w:val="vi-VN"/>
        </w:rPr>
      </w:pPr>
    </w:p>
    <w:p w14:paraId="582EBB16" w14:textId="77777777" w:rsidR="008D545E" w:rsidRDefault="008D545E" w:rsidP="008D545E">
      <w:pPr>
        <w:tabs>
          <w:tab w:val="left" w:pos="3310"/>
        </w:tabs>
        <w:rPr>
          <w:rFonts w:eastAsia="Times New Roman" w:cs="Times New Roman"/>
          <w:b/>
          <w:bCs/>
          <w:color w:val="000000"/>
          <w:sz w:val="36"/>
          <w:szCs w:val="36"/>
          <w:lang w:val="vi-VN"/>
        </w:rPr>
      </w:pPr>
    </w:p>
    <w:p w14:paraId="13CC3042" w14:textId="77777777" w:rsidR="008D545E" w:rsidRDefault="008D545E" w:rsidP="008D545E">
      <w:pPr>
        <w:tabs>
          <w:tab w:val="left" w:pos="3310"/>
        </w:tabs>
        <w:rPr>
          <w:rFonts w:eastAsia="Times New Roman" w:cs="Times New Roman"/>
          <w:b/>
          <w:bCs/>
          <w:color w:val="000000"/>
          <w:sz w:val="36"/>
          <w:szCs w:val="36"/>
          <w:lang w:val="vi-VN"/>
        </w:rPr>
      </w:pPr>
    </w:p>
    <w:p w14:paraId="1B6411B8" w14:textId="77777777" w:rsidR="008D545E" w:rsidRDefault="008D545E" w:rsidP="008D545E">
      <w:pPr>
        <w:tabs>
          <w:tab w:val="left" w:pos="3310"/>
        </w:tabs>
        <w:rPr>
          <w:rFonts w:eastAsia="Times New Roman" w:cs="Times New Roman"/>
          <w:b/>
          <w:bCs/>
          <w:color w:val="000000"/>
          <w:sz w:val="36"/>
          <w:szCs w:val="36"/>
          <w:lang w:val="vi-VN"/>
        </w:rPr>
      </w:pPr>
    </w:p>
    <w:p w14:paraId="69088D18" w14:textId="77777777" w:rsidR="008D545E" w:rsidRDefault="008D545E" w:rsidP="008D545E">
      <w:pPr>
        <w:tabs>
          <w:tab w:val="left" w:pos="3310"/>
        </w:tabs>
        <w:rPr>
          <w:rFonts w:eastAsia="Times New Roman" w:cs="Times New Roman"/>
          <w:b/>
          <w:bCs/>
          <w:color w:val="000000"/>
          <w:sz w:val="36"/>
          <w:szCs w:val="36"/>
          <w:lang w:val="vi-VN"/>
        </w:rPr>
      </w:pPr>
    </w:p>
    <w:p w14:paraId="0819B5FA" w14:textId="77777777" w:rsidR="008D545E" w:rsidRDefault="008D545E" w:rsidP="008D545E">
      <w:pPr>
        <w:tabs>
          <w:tab w:val="left" w:pos="3310"/>
        </w:tabs>
        <w:rPr>
          <w:rFonts w:eastAsia="Times New Roman" w:cs="Times New Roman"/>
          <w:b/>
          <w:bCs/>
          <w:color w:val="000000"/>
          <w:sz w:val="36"/>
          <w:szCs w:val="36"/>
          <w:lang w:val="vi-VN"/>
        </w:rPr>
      </w:pPr>
    </w:p>
    <w:p w14:paraId="5D66ECA5" w14:textId="77777777" w:rsidR="008D545E" w:rsidRDefault="008D545E" w:rsidP="008D545E">
      <w:pPr>
        <w:tabs>
          <w:tab w:val="left" w:pos="3310"/>
        </w:tabs>
        <w:rPr>
          <w:rFonts w:eastAsia="Times New Roman" w:cs="Times New Roman"/>
          <w:b/>
          <w:bCs/>
          <w:color w:val="000000"/>
          <w:sz w:val="36"/>
          <w:szCs w:val="36"/>
          <w:lang w:val="vi-VN"/>
        </w:rPr>
      </w:pPr>
    </w:p>
    <w:p w14:paraId="509151F4" w14:textId="77777777" w:rsidR="008D545E" w:rsidRDefault="008D545E" w:rsidP="008D545E">
      <w:pPr>
        <w:tabs>
          <w:tab w:val="left" w:pos="3310"/>
        </w:tabs>
        <w:rPr>
          <w:rFonts w:eastAsia="Times New Roman" w:cs="Times New Roman"/>
          <w:b/>
          <w:bCs/>
          <w:color w:val="000000"/>
          <w:sz w:val="36"/>
          <w:szCs w:val="36"/>
          <w:lang w:val="vi-VN"/>
        </w:rPr>
      </w:pPr>
    </w:p>
    <w:p w14:paraId="7201D993" w14:textId="77777777" w:rsidR="008D545E" w:rsidRDefault="008D545E" w:rsidP="008D545E">
      <w:pPr>
        <w:tabs>
          <w:tab w:val="left" w:pos="3310"/>
        </w:tabs>
        <w:rPr>
          <w:rFonts w:eastAsia="Times New Roman" w:cs="Times New Roman"/>
          <w:b/>
          <w:bCs/>
          <w:color w:val="000000"/>
          <w:sz w:val="36"/>
          <w:szCs w:val="36"/>
          <w:lang w:val="vi-VN"/>
        </w:rPr>
      </w:pPr>
    </w:p>
    <w:p w14:paraId="4C04D7BC" w14:textId="77777777" w:rsidR="008D545E" w:rsidRDefault="008D545E" w:rsidP="008D545E">
      <w:pPr>
        <w:tabs>
          <w:tab w:val="left" w:pos="3310"/>
        </w:tabs>
        <w:rPr>
          <w:rFonts w:eastAsia="Times New Roman" w:cs="Times New Roman"/>
          <w:b/>
          <w:bCs/>
          <w:color w:val="000000"/>
          <w:sz w:val="36"/>
          <w:szCs w:val="36"/>
          <w:lang w:val="vi-VN"/>
        </w:rPr>
      </w:pPr>
    </w:p>
    <w:p w14:paraId="70D52089" w14:textId="77777777" w:rsidR="008D545E" w:rsidRDefault="008D545E" w:rsidP="008D545E">
      <w:pPr>
        <w:tabs>
          <w:tab w:val="left" w:pos="3310"/>
        </w:tabs>
        <w:rPr>
          <w:rFonts w:eastAsia="Times New Roman" w:cs="Times New Roman"/>
          <w:b/>
          <w:bCs/>
          <w:color w:val="000000"/>
          <w:sz w:val="36"/>
          <w:szCs w:val="36"/>
          <w:lang w:val="vi-VN"/>
        </w:rPr>
      </w:pPr>
    </w:p>
    <w:p w14:paraId="3B4E0E6C" w14:textId="77777777" w:rsidR="008D545E" w:rsidRDefault="008D545E" w:rsidP="008D545E">
      <w:pPr>
        <w:tabs>
          <w:tab w:val="left" w:pos="3310"/>
        </w:tabs>
        <w:rPr>
          <w:rFonts w:eastAsia="Times New Roman" w:cs="Times New Roman"/>
          <w:b/>
          <w:bCs/>
          <w:color w:val="000000"/>
          <w:sz w:val="36"/>
          <w:szCs w:val="36"/>
          <w:lang w:val="vi-VN"/>
        </w:rPr>
      </w:pPr>
    </w:p>
    <w:p w14:paraId="3C8C1961" w14:textId="77777777" w:rsidR="008D545E" w:rsidRDefault="008D545E" w:rsidP="008D545E">
      <w:pPr>
        <w:tabs>
          <w:tab w:val="left" w:pos="3310"/>
        </w:tabs>
        <w:rPr>
          <w:rFonts w:eastAsia="Times New Roman" w:cs="Times New Roman"/>
          <w:b/>
          <w:bCs/>
          <w:color w:val="000000"/>
          <w:sz w:val="36"/>
          <w:szCs w:val="36"/>
          <w:lang w:val="vi-VN"/>
        </w:rPr>
      </w:pPr>
    </w:p>
    <w:p w14:paraId="65B67767" w14:textId="77777777" w:rsidR="008D545E" w:rsidRDefault="008D545E" w:rsidP="008D545E">
      <w:pPr>
        <w:tabs>
          <w:tab w:val="left" w:pos="3310"/>
        </w:tabs>
        <w:rPr>
          <w:rFonts w:eastAsia="Times New Roman" w:cs="Times New Roman"/>
          <w:b/>
          <w:bCs/>
          <w:color w:val="000000"/>
          <w:sz w:val="36"/>
          <w:szCs w:val="36"/>
          <w:lang w:val="vi-VN"/>
        </w:rPr>
      </w:pPr>
    </w:p>
    <w:p w14:paraId="240F8A1A" w14:textId="77777777" w:rsidR="008D545E" w:rsidRDefault="008D545E" w:rsidP="008D545E">
      <w:pPr>
        <w:tabs>
          <w:tab w:val="left" w:pos="3310"/>
        </w:tabs>
        <w:rPr>
          <w:rFonts w:eastAsia="Times New Roman" w:cs="Times New Roman"/>
          <w:b/>
          <w:bCs/>
          <w:color w:val="000000"/>
          <w:sz w:val="36"/>
          <w:szCs w:val="36"/>
          <w:lang w:val="vi-VN"/>
        </w:rPr>
      </w:pPr>
    </w:p>
    <w:p w14:paraId="0331DF91" w14:textId="77777777" w:rsidR="008D545E" w:rsidRDefault="008D545E" w:rsidP="008D545E">
      <w:pPr>
        <w:tabs>
          <w:tab w:val="left" w:pos="3310"/>
        </w:tabs>
        <w:rPr>
          <w:rFonts w:eastAsia="Times New Roman" w:cs="Times New Roman"/>
          <w:b/>
          <w:bCs/>
          <w:color w:val="000000"/>
          <w:sz w:val="36"/>
          <w:szCs w:val="36"/>
          <w:lang w:val="vi-VN"/>
        </w:rPr>
      </w:pPr>
    </w:p>
    <w:p w14:paraId="2B5A622B" w14:textId="77777777" w:rsidR="008D545E" w:rsidRDefault="008D545E" w:rsidP="008D545E">
      <w:pPr>
        <w:tabs>
          <w:tab w:val="left" w:pos="3310"/>
        </w:tabs>
        <w:rPr>
          <w:rFonts w:eastAsia="Times New Roman" w:cs="Times New Roman"/>
          <w:b/>
          <w:bCs/>
          <w:color w:val="000000"/>
          <w:sz w:val="36"/>
          <w:szCs w:val="36"/>
          <w:lang w:val="vi-VN"/>
        </w:rPr>
      </w:pPr>
    </w:p>
    <w:p w14:paraId="4574D0B5" w14:textId="77777777" w:rsidR="008D545E" w:rsidRDefault="008D545E" w:rsidP="008D545E">
      <w:pPr>
        <w:tabs>
          <w:tab w:val="left" w:pos="3310"/>
        </w:tabs>
        <w:rPr>
          <w:rFonts w:eastAsia="Times New Roman" w:cs="Times New Roman"/>
          <w:b/>
          <w:bCs/>
          <w:color w:val="000000"/>
          <w:sz w:val="36"/>
          <w:szCs w:val="36"/>
          <w:lang w:val="vi-VN"/>
        </w:rPr>
      </w:pPr>
    </w:p>
    <w:p w14:paraId="2D778C5E" w14:textId="77777777" w:rsidR="008D545E" w:rsidRDefault="008D545E" w:rsidP="008D545E">
      <w:pPr>
        <w:tabs>
          <w:tab w:val="left" w:pos="3310"/>
        </w:tabs>
        <w:rPr>
          <w:rFonts w:eastAsia="Times New Roman" w:cs="Times New Roman"/>
          <w:b/>
          <w:bCs/>
          <w:color w:val="000000"/>
          <w:sz w:val="36"/>
          <w:szCs w:val="36"/>
          <w:lang w:val="vi-VN"/>
        </w:rPr>
      </w:pPr>
    </w:p>
    <w:p w14:paraId="5E50B91B" w14:textId="77777777" w:rsidR="008D545E" w:rsidRDefault="008D545E" w:rsidP="008D545E">
      <w:pPr>
        <w:tabs>
          <w:tab w:val="left" w:pos="3310"/>
        </w:tabs>
        <w:rPr>
          <w:rFonts w:eastAsia="Times New Roman" w:cs="Times New Roman"/>
          <w:b/>
          <w:bCs/>
          <w:color w:val="000000"/>
          <w:sz w:val="36"/>
          <w:szCs w:val="36"/>
          <w:lang w:val="vi-VN"/>
        </w:rPr>
      </w:pPr>
    </w:p>
    <w:p w14:paraId="59DA1B2C" w14:textId="77777777" w:rsidR="008D545E" w:rsidRDefault="008D545E" w:rsidP="008D545E">
      <w:pPr>
        <w:tabs>
          <w:tab w:val="left" w:pos="3310"/>
        </w:tabs>
        <w:rPr>
          <w:rFonts w:eastAsia="Times New Roman" w:cs="Times New Roman"/>
          <w:b/>
          <w:bCs/>
          <w:color w:val="000000"/>
          <w:sz w:val="36"/>
          <w:szCs w:val="36"/>
          <w:lang w:val="vi-VN"/>
        </w:rPr>
      </w:pPr>
    </w:p>
    <w:p w14:paraId="1F514313" w14:textId="77777777" w:rsidR="008D545E" w:rsidRDefault="008D545E" w:rsidP="008D545E">
      <w:pPr>
        <w:tabs>
          <w:tab w:val="left" w:pos="3310"/>
        </w:tabs>
        <w:rPr>
          <w:rFonts w:eastAsia="Times New Roman" w:cs="Times New Roman"/>
          <w:b/>
          <w:bCs/>
          <w:color w:val="000000"/>
          <w:sz w:val="36"/>
          <w:szCs w:val="36"/>
          <w:lang w:val="vi-VN"/>
        </w:rPr>
      </w:pPr>
    </w:p>
    <w:p w14:paraId="0B86EC73" w14:textId="77777777" w:rsidR="008D545E" w:rsidRDefault="008D545E" w:rsidP="008D545E">
      <w:pPr>
        <w:tabs>
          <w:tab w:val="left" w:pos="3310"/>
        </w:tabs>
        <w:rPr>
          <w:rFonts w:eastAsia="Times New Roman" w:cs="Times New Roman"/>
          <w:b/>
          <w:bCs/>
          <w:color w:val="000000"/>
          <w:sz w:val="36"/>
          <w:szCs w:val="36"/>
          <w:lang w:val="vi-VN"/>
        </w:rPr>
      </w:pPr>
    </w:p>
    <w:p w14:paraId="5229A243" w14:textId="77777777" w:rsidR="008D545E" w:rsidRDefault="008D545E" w:rsidP="008D545E">
      <w:pPr>
        <w:tabs>
          <w:tab w:val="left" w:pos="3310"/>
        </w:tabs>
        <w:rPr>
          <w:rFonts w:eastAsia="Times New Roman" w:cs="Times New Roman"/>
          <w:b/>
          <w:bCs/>
          <w:color w:val="000000"/>
          <w:sz w:val="36"/>
          <w:szCs w:val="36"/>
          <w:lang w:val="vi-VN"/>
        </w:rPr>
      </w:pPr>
    </w:p>
    <w:p w14:paraId="2242BDCE" w14:textId="77777777" w:rsidR="008D545E" w:rsidRDefault="008D545E" w:rsidP="008D545E">
      <w:pPr>
        <w:tabs>
          <w:tab w:val="left" w:pos="3310"/>
        </w:tabs>
        <w:rPr>
          <w:rFonts w:eastAsia="Times New Roman" w:cs="Times New Roman"/>
          <w:b/>
          <w:bCs/>
          <w:color w:val="000000"/>
          <w:sz w:val="36"/>
          <w:szCs w:val="36"/>
          <w:lang w:val="vi-VN"/>
        </w:rPr>
      </w:pPr>
    </w:p>
    <w:p w14:paraId="75785D07" w14:textId="77777777" w:rsidR="008D545E" w:rsidRDefault="008D545E" w:rsidP="008D545E">
      <w:pPr>
        <w:tabs>
          <w:tab w:val="left" w:pos="3310"/>
        </w:tabs>
        <w:rPr>
          <w:rFonts w:eastAsia="Times New Roman" w:cs="Times New Roman"/>
          <w:b/>
          <w:bCs/>
          <w:color w:val="000000"/>
          <w:sz w:val="36"/>
          <w:szCs w:val="36"/>
          <w:lang w:val="vi-VN"/>
        </w:rPr>
      </w:pPr>
    </w:p>
    <w:p w14:paraId="2595C38A" w14:textId="77777777" w:rsidR="008D545E" w:rsidRDefault="008D545E" w:rsidP="008D545E">
      <w:pPr>
        <w:tabs>
          <w:tab w:val="left" w:pos="3310"/>
        </w:tabs>
        <w:rPr>
          <w:rFonts w:eastAsia="Times New Roman" w:cs="Times New Roman"/>
          <w:b/>
          <w:bCs/>
          <w:color w:val="000000"/>
          <w:sz w:val="36"/>
          <w:szCs w:val="36"/>
          <w:lang w:val="vi-VN"/>
        </w:rPr>
      </w:pPr>
    </w:p>
    <w:p w14:paraId="7D7B517B" w14:textId="77777777" w:rsidR="008D545E" w:rsidRDefault="008D545E" w:rsidP="008D545E">
      <w:pPr>
        <w:tabs>
          <w:tab w:val="left" w:pos="3310"/>
        </w:tabs>
        <w:rPr>
          <w:rFonts w:eastAsia="Times New Roman" w:cs="Times New Roman"/>
          <w:b/>
          <w:bCs/>
          <w:color w:val="000000"/>
          <w:sz w:val="36"/>
          <w:szCs w:val="36"/>
          <w:lang w:val="vi-VN"/>
        </w:rPr>
      </w:pPr>
    </w:p>
    <w:p w14:paraId="20147F36" w14:textId="77777777" w:rsidR="006936A3" w:rsidRDefault="006936A3">
      <w:pPr>
        <w:spacing w:after="160" w:line="259" w:lineRule="auto"/>
        <w:rPr>
          <w:rFonts w:eastAsia="Times New Roman" w:cs="Times New Roman"/>
          <w:b/>
          <w:bCs/>
          <w:color w:val="000000"/>
          <w:sz w:val="36"/>
          <w:szCs w:val="36"/>
          <w:lang w:val="vi-VN"/>
        </w:rPr>
      </w:pPr>
      <w:r>
        <w:rPr>
          <w:rFonts w:eastAsia="Times New Roman" w:cs="Times New Roman"/>
          <w:b/>
          <w:bCs/>
          <w:color w:val="000000"/>
          <w:sz w:val="36"/>
          <w:szCs w:val="36"/>
          <w:lang w:val="vi-VN"/>
        </w:rPr>
        <w:br w:type="page"/>
      </w:r>
    </w:p>
    <w:p w14:paraId="4D60F9C8" w14:textId="2D065AA1" w:rsidR="008D545E" w:rsidRPr="006C756B" w:rsidRDefault="008D545E" w:rsidP="006C756B">
      <w:pPr>
        <w:pStyle w:val="Heading1"/>
      </w:pPr>
      <w:bookmarkStart w:id="3" w:name="_Toc183694984"/>
      <w:r>
        <w:lastRenderedPageBreak/>
        <w:t xml:space="preserve">DANH MỤC </w:t>
      </w:r>
      <w:r w:rsidR="00427B28">
        <w:t>BẢNG</w:t>
      </w:r>
      <w:bookmarkEnd w:id="3"/>
    </w:p>
    <w:p w14:paraId="6A074CF3" w14:textId="367BE938" w:rsidR="00427B28" w:rsidRDefault="00427B28">
      <w:pPr>
        <w:pStyle w:val="TableofFigures"/>
        <w:tabs>
          <w:tab w:val="right" w:leader="dot" w:pos="9061"/>
        </w:tabs>
        <w:rPr>
          <w:rFonts w:asciiTheme="minorHAnsi" w:eastAsiaTheme="minorEastAsia" w:hAnsiTheme="minorHAnsi"/>
          <w:noProof/>
        </w:rPr>
      </w:pPr>
      <w:r>
        <w:fldChar w:fldCharType="begin"/>
      </w:r>
      <w:r>
        <w:instrText xml:space="preserve"> TOC \f F \h \z \t "Heading 6,Bảng *,Table *" \c </w:instrText>
      </w:r>
      <w:r>
        <w:fldChar w:fldCharType="separate"/>
      </w:r>
      <w:hyperlink w:anchor="_Toc180072399" w:history="1">
        <w:r w:rsidRPr="00AC0DA0">
          <w:rPr>
            <w:rStyle w:val="Hyperlink"/>
            <w:noProof/>
          </w:rPr>
          <w:t>Bảng *: ********************</w:t>
        </w:r>
        <w:r>
          <w:rPr>
            <w:noProof/>
            <w:webHidden/>
          </w:rPr>
          <w:tab/>
        </w:r>
        <w:r>
          <w:rPr>
            <w:noProof/>
            <w:webHidden/>
          </w:rPr>
          <w:fldChar w:fldCharType="begin"/>
        </w:r>
        <w:r>
          <w:rPr>
            <w:noProof/>
            <w:webHidden/>
          </w:rPr>
          <w:instrText xml:space="preserve"> PAGEREF _Toc180072399 \h </w:instrText>
        </w:r>
        <w:r>
          <w:rPr>
            <w:noProof/>
            <w:webHidden/>
          </w:rPr>
        </w:r>
        <w:r>
          <w:rPr>
            <w:noProof/>
            <w:webHidden/>
          </w:rPr>
          <w:fldChar w:fldCharType="separate"/>
        </w:r>
        <w:r w:rsidR="006B4B54">
          <w:rPr>
            <w:noProof/>
            <w:webHidden/>
          </w:rPr>
          <w:t>2</w:t>
        </w:r>
        <w:r>
          <w:rPr>
            <w:noProof/>
            <w:webHidden/>
          </w:rPr>
          <w:fldChar w:fldCharType="end"/>
        </w:r>
      </w:hyperlink>
    </w:p>
    <w:p w14:paraId="7587BCA8" w14:textId="351FF3D3" w:rsidR="008D545E" w:rsidRDefault="00427B28" w:rsidP="008D545E">
      <w:pPr>
        <w:tabs>
          <w:tab w:val="left" w:pos="3310"/>
        </w:tabs>
      </w:pPr>
      <w:r>
        <w:fldChar w:fldCharType="end"/>
      </w:r>
    </w:p>
    <w:p w14:paraId="735D81B3" w14:textId="77777777" w:rsidR="008D545E" w:rsidRDefault="008D545E" w:rsidP="008D545E">
      <w:pPr>
        <w:tabs>
          <w:tab w:val="left" w:pos="3310"/>
        </w:tabs>
      </w:pPr>
    </w:p>
    <w:p w14:paraId="654595DA" w14:textId="77777777" w:rsidR="008D545E" w:rsidRDefault="008D545E" w:rsidP="008D545E">
      <w:pPr>
        <w:tabs>
          <w:tab w:val="left" w:pos="3310"/>
        </w:tabs>
      </w:pPr>
    </w:p>
    <w:p w14:paraId="3992C6B4" w14:textId="77777777" w:rsidR="008D545E" w:rsidRDefault="008D545E" w:rsidP="008D545E">
      <w:pPr>
        <w:tabs>
          <w:tab w:val="left" w:pos="3310"/>
        </w:tabs>
      </w:pPr>
    </w:p>
    <w:p w14:paraId="4EDDC08E" w14:textId="77777777" w:rsidR="008D545E" w:rsidRDefault="008D545E" w:rsidP="008D545E">
      <w:pPr>
        <w:tabs>
          <w:tab w:val="left" w:pos="3310"/>
        </w:tabs>
      </w:pPr>
    </w:p>
    <w:p w14:paraId="2C30E745" w14:textId="77777777" w:rsidR="008D545E" w:rsidRDefault="008D545E" w:rsidP="008D545E">
      <w:pPr>
        <w:tabs>
          <w:tab w:val="left" w:pos="3310"/>
        </w:tabs>
      </w:pPr>
    </w:p>
    <w:p w14:paraId="6B251A2E" w14:textId="77777777" w:rsidR="008D545E" w:rsidRDefault="008D545E" w:rsidP="008D545E">
      <w:pPr>
        <w:tabs>
          <w:tab w:val="left" w:pos="3310"/>
        </w:tabs>
      </w:pPr>
    </w:p>
    <w:p w14:paraId="096A47EE" w14:textId="77777777" w:rsidR="008D545E" w:rsidRDefault="008D545E" w:rsidP="008D545E">
      <w:pPr>
        <w:tabs>
          <w:tab w:val="left" w:pos="3310"/>
        </w:tabs>
      </w:pPr>
    </w:p>
    <w:p w14:paraId="4D563A9F" w14:textId="77777777" w:rsidR="008D545E" w:rsidRDefault="008D545E" w:rsidP="008D545E">
      <w:pPr>
        <w:tabs>
          <w:tab w:val="left" w:pos="3310"/>
        </w:tabs>
      </w:pPr>
    </w:p>
    <w:p w14:paraId="0013B258" w14:textId="77777777" w:rsidR="008D545E" w:rsidRDefault="008D545E" w:rsidP="008D545E">
      <w:pPr>
        <w:tabs>
          <w:tab w:val="left" w:pos="3310"/>
        </w:tabs>
      </w:pPr>
    </w:p>
    <w:p w14:paraId="0EAD7F83" w14:textId="77777777" w:rsidR="008D545E" w:rsidRDefault="008D545E" w:rsidP="008D545E">
      <w:pPr>
        <w:tabs>
          <w:tab w:val="left" w:pos="3310"/>
        </w:tabs>
      </w:pPr>
    </w:p>
    <w:p w14:paraId="31017825" w14:textId="77777777" w:rsidR="008D545E" w:rsidRDefault="008D545E" w:rsidP="008D545E">
      <w:pPr>
        <w:tabs>
          <w:tab w:val="left" w:pos="3310"/>
        </w:tabs>
      </w:pPr>
    </w:p>
    <w:p w14:paraId="206AE360" w14:textId="77777777" w:rsidR="008D545E" w:rsidRDefault="008D545E" w:rsidP="008D545E">
      <w:pPr>
        <w:tabs>
          <w:tab w:val="left" w:pos="3310"/>
        </w:tabs>
      </w:pPr>
    </w:p>
    <w:p w14:paraId="3FA1A986" w14:textId="77777777" w:rsidR="008D545E" w:rsidRDefault="008D545E" w:rsidP="008D545E">
      <w:pPr>
        <w:tabs>
          <w:tab w:val="left" w:pos="3310"/>
        </w:tabs>
      </w:pPr>
    </w:p>
    <w:p w14:paraId="37F156BE" w14:textId="77777777" w:rsidR="008D545E" w:rsidRDefault="008D545E" w:rsidP="008D545E">
      <w:pPr>
        <w:tabs>
          <w:tab w:val="left" w:pos="3310"/>
        </w:tabs>
      </w:pPr>
    </w:p>
    <w:p w14:paraId="4099816D" w14:textId="77777777" w:rsidR="008D545E" w:rsidRDefault="008D545E" w:rsidP="008D545E">
      <w:pPr>
        <w:tabs>
          <w:tab w:val="left" w:pos="3310"/>
        </w:tabs>
      </w:pPr>
    </w:p>
    <w:p w14:paraId="5C071A99" w14:textId="77777777" w:rsidR="008D545E" w:rsidRDefault="008D545E" w:rsidP="008D545E">
      <w:pPr>
        <w:tabs>
          <w:tab w:val="left" w:pos="3310"/>
        </w:tabs>
      </w:pPr>
    </w:p>
    <w:p w14:paraId="17943DEB" w14:textId="77777777" w:rsidR="008D545E" w:rsidRDefault="008D545E" w:rsidP="008D545E">
      <w:pPr>
        <w:tabs>
          <w:tab w:val="left" w:pos="3310"/>
        </w:tabs>
      </w:pPr>
    </w:p>
    <w:p w14:paraId="2D182E26" w14:textId="77777777" w:rsidR="008D545E" w:rsidRDefault="008D545E" w:rsidP="008D545E">
      <w:pPr>
        <w:tabs>
          <w:tab w:val="left" w:pos="3310"/>
        </w:tabs>
      </w:pPr>
    </w:p>
    <w:p w14:paraId="13AF301D" w14:textId="77777777" w:rsidR="008D545E" w:rsidRDefault="008D545E" w:rsidP="008D545E">
      <w:pPr>
        <w:tabs>
          <w:tab w:val="left" w:pos="3310"/>
        </w:tabs>
      </w:pPr>
    </w:p>
    <w:p w14:paraId="42D586E0" w14:textId="77777777" w:rsidR="008D545E" w:rsidRDefault="008D545E" w:rsidP="008D545E">
      <w:pPr>
        <w:tabs>
          <w:tab w:val="left" w:pos="3310"/>
        </w:tabs>
      </w:pPr>
    </w:p>
    <w:p w14:paraId="14A41E03" w14:textId="77777777" w:rsidR="008D545E" w:rsidRDefault="008D545E" w:rsidP="008D545E">
      <w:pPr>
        <w:tabs>
          <w:tab w:val="left" w:pos="3310"/>
        </w:tabs>
      </w:pPr>
    </w:p>
    <w:p w14:paraId="77201C5F" w14:textId="77777777" w:rsidR="008D545E" w:rsidRDefault="008D545E" w:rsidP="008D545E">
      <w:pPr>
        <w:tabs>
          <w:tab w:val="left" w:pos="3310"/>
        </w:tabs>
      </w:pPr>
    </w:p>
    <w:p w14:paraId="25ED6D10" w14:textId="77777777" w:rsidR="008D545E" w:rsidRDefault="008D545E" w:rsidP="008D545E">
      <w:pPr>
        <w:tabs>
          <w:tab w:val="left" w:pos="3310"/>
        </w:tabs>
      </w:pPr>
    </w:p>
    <w:p w14:paraId="207DBEBB" w14:textId="77777777" w:rsidR="008D545E" w:rsidRDefault="008D545E" w:rsidP="008D545E">
      <w:pPr>
        <w:tabs>
          <w:tab w:val="left" w:pos="3310"/>
        </w:tabs>
      </w:pPr>
    </w:p>
    <w:p w14:paraId="130ABD17" w14:textId="77777777" w:rsidR="008D545E" w:rsidRDefault="008D545E" w:rsidP="008D545E">
      <w:pPr>
        <w:tabs>
          <w:tab w:val="left" w:pos="3310"/>
        </w:tabs>
      </w:pPr>
    </w:p>
    <w:p w14:paraId="1E04D4D4" w14:textId="77777777" w:rsidR="008D545E" w:rsidRDefault="008D545E" w:rsidP="008D545E">
      <w:pPr>
        <w:tabs>
          <w:tab w:val="left" w:pos="3310"/>
        </w:tabs>
      </w:pPr>
    </w:p>
    <w:p w14:paraId="3A6588B5" w14:textId="77777777" w:rsidR="008D545E" w:rsidRDefault="008D545E" w:rsidP="008D545E">
      <w:pPr>
        <w:tabs>
          <w:tab w:val="left" w:pos="3310"/>
        </w:tabs>
      </w:pPr>
    </w:p>
    <w:p w14:paraId="643A4A5D" w14:textId="77777777" w:rsidR="008D545E" w:rsidRDefault="008D545E" w:rsidP="008D545E">
      <w:pPr>
        <w:tabs>
          <w:tab w:val="left" w:pos="3310"/>
        </w:tabs>
      </w:pPr>
    </w:p>
    <w:p w14:paraId="2B43BDFC" w14:textId="77777777" w:rsidR="008D545E" w:rsidRDefault="008D545E" w:rsidP="008D545E">
      <w:pPr>
        <w:tabs>
          <w:tab w:val="left" w:pos="3310"/>
        </w:tabs>
      </w:pPr>
    </w:p>
    <w:p w14:paraId="60DC2B1C" w14:textId="77777777" w:rsidR="008D545E" w:rsidRDefault="008D545E" w:rsidP="008D545E">
      <w:pPr>
        <w:tabs>
          <w:tab w:val="left" w:pos="3310"/>
        </w:tabs>
      </w:pPr>
    </w:p>
    <w:p w14:paraId="796EC4B5" w14:textId="77777777" w:rsidR="008D545E" w:rsidRDefault="008D545E" w:rsidP="008D545E">
      <w:pPr>
        <w:tabs>
          <w:tab w:val="left" w:pos="3310"/>
        </w:tabs>
      </w:pPr>
    </w:p>
    <w:p w14:paraId="297D5768" w14:textId="77777777" w:rsidR="008D545E" w:rsidRDefault="008D545E" w:rsidP="008D545E">
      <w:pPr>
        <w:tabs>
          <w:tab w:val="left" w:pos="3310"/>
        </w:tabs>
      </w:pPr>
    </w:p>
    <w:p w14:paraId="488EE9CD" w14:textId="77777777" w:rsidR="008D545E" w:rsidRDefault="008D545E" w:rsidP="008D545E">
      <w:pPr>
        <w:tabs>
          <w:tab w:val="left" w:pos="3310"/>
        </w:tabs>
      </w:pPr>
    </w:p>
    <w:p w14:paraId="2DAC4014" w14:textId="77777777" w:rsidR="008D545E" w:rsidRDefault="008D545E" w:rsidP="008D545E">
      <w:pPr>
        <w:tabs>
          <w:tab w:val="left" w:pos="3310"/>
        </w:tabs>
      </w:pPr>
    </w:p>
    <w:p w14:paraId="44231A9A" w14:textId="77777777" w:rsidR="008D545E" w:rsidRDefault="008D545E" w:rsidP="008D545E">
      <w:pPr>
        <w:tabs>
          <w:tab w:val="left" w:pos="3310"/>
        </w:tabs>
      </w:pPr>
    </w:p>
    <w:p w14:paraId="11C06FE6" w14:textId="77777777" w:rsidR="008D545E" w:rsidRDefault="008D545E" w:rsidP="008D545E">
      <w:pPr>
        <w:tabs>
          <w:tab w:val="left" w:pos="3310"/>
        </w:tabs>
      </w:pPr>
    </w:p>
    <w:p w14:paraId="1E9177E4" w14:textId="77777777" w:rsidR="008D545E" w:rsidRDefault="008D545E" w:rsidP="008D545E">
      <w:pPr>
        <w:tabs>
          <w:tab w:val="left" w:pos="3310"/>
        </w:tabs>
      </w:pPr>
    </w:p>
    <w:p w14:paraId="4DB1152F" w14:textId="77777777" w:rsidR="008D545E" w:rsidRDefault="008D545E" w:rsidP="008D545E">
      <w:pPr>
        <w:tabs>
          <w:tab w:val="left" w:pos="3310"/>
        </w:tabs>
      </w:pPr>
    </w:p>
    <w:p w14:paraId="1D867E20" w14:textId="77777777" w:rsidR="008D545E" w:rsidRDefault="008D545E" w:rsidP="008D545E">
      <w:pPr>
        <w:tabs>
          <w:tab w:val="left" w:pos="3310"/>
        </w:tabs>
      </w:pPr>
    </w:p>
    <w:p w14:paraId="4BA14121" w14:textId="77777777" w:rsidR="008D545E" w:rsidRDefault="008D545E" w:rsidP="008D545E">
      <w:pPr>
        <w:tabs>
          <w:tab w:val="left" w:pos="3310"/>
        </w:tabs>
      </w:pPr>
    </w:p>
    <w:p w14:paraId="044C6EFA" w14:textId="77777777" w:rsidR="008D545E" w:rsidRDefault="008D545E" w:rsidP="008D545E">
      <w:pPr>
        <w:tabs>
          <w:tab w:val="left" w:pos="3310"/>
        </w:tabs>
      </w:pPr>
    </w:p>
    <w:p w14:paraId="034A1416" w14:textId="77777777" w:rsidR="008D545E" w:rsidRDefault="008D545E" w:rsidP="008D545E">
      <w:pPr>
        <w:tabs>
          <w:tab w:val="left" w:pos="3310"/>
        </w:tabs>
      </w:pPr>
    </w:p>
    <w:p w14:paraId="4BF14A5C" w14:textId="77777777" w:rsidR="008D545E" w:rsidRDefault="008D545E" w:rsidP="008D545E">
      <w:pPr>
        <w:tabs>
          <w:tab w:val="left" w:pos="3310"/>
        </w:tabs>
      </w:pPr>
    </w:p>
    <w:p w14:paraId="02BE9860" w14:textId="77777777" w:rsidR="008D545E" w:rsidRDefault="008D545E" w:rsidP="008D545E">
      <w:pPr>
        <w:tabs>
          <w:tab w:val="left" w:pos="3310"/>
        </w:tabs>
      </w:pPr>
    </w:p>
    <w:p w14:paraId="64E84309" w14:textId="77777777" w:rsidR="008D545E" w:rsidRDefault="008D545E" w:rsidP="008D545E">
      <w:pPr>
        <w:tabs>
          <w:tab w:val="left" w:pos="3310"/>
        </w:tabs>
      </w:pPr>
    </w:p>
    <w:p w14:paraId="3D6097E6" w14:textId="77777777" w:rsidR="008D545E" w:rsidRDefault="008D545E" w:rsidP="008D545E">
      <w:pPr>
        <w:tabs>
          <w:tab w:val="left" w:pos="3310"/>
        </w:tabs>
      </w:pPr>
    </w:p>
    <w:p w14:paraId="3DB0250D" w14:textId="77777777" w:rsidR="008D545E" w:rsidRDefault="008D545E" w:rsidP="008D545E">
      <w:pPr>
        <w:tabs>
          <w:tab w:val="left" w:pos="3310"/>
        </w:tabs>
      </w:pPr>
    </w:p>
    <w:p w14:paraId="298A3D0A" w14:textId="77777777" w:rsidR="008D545E" w:rsidRDefault="008D545E" w:rsidP="008D545E">
      <w:pPr>
        <w:tabs>
          <w:tab w:val="left" w:pos="3310"/>
        </w:tabs>
      </w:pPr>
    </w:p>
    <w:p w14:paraId="37546FE4" w14:textId="77777777" w:rsidR="008D545E" w:rsidRDefault="008D545E" w:rsidP="008D545E">
      <w:pPr>
        <w:tabs>
          <w:tab w:val="left" w:pos="3310"/>
        </w:tabs>
      </w:pPr>
    </w:p>
    <w:p w14:paraId="3D554DB4" w14:textId="77777777" w:rsidR="008D545E" w:rsidRDefault="008D545E" w:rsidP="008D545E">
      <w:pPr>
        <w:tabs>
          <w:tab w:val="left" w:pos="3310"/>
        </w:tabs>
      </w:pPr>
    </w:p>
    <w:p w14:paraId="0C92BDFF" w14:textId="77777777" w:rsidR="008D545E" w:rsidRDefault="008D545E" w:rsidP="008D545E">
      <w:pPr>
        <w:tabs>
          <w:tab w:val="left" w:pos="3310"/>
        </w:tabs>
      </w:pPr>
    </w:p>
    <w:p w14:paraId="748F9DAD" w14:textId="77777777" w:rsidR="008D545E" w:rsidRDefault="008D545E">
      <w:pPr>
        <w:spacing w:after="160" w:line="259" w:lineRule="auto"/>
      </w:pPr>
      <w:r>
        <w:br w:type="page"/>
      </w:r>
    </w:p>
    <w:p w14:paraId="44A0DEF9" w14:textId="77777777" w:rsidR="008D545E" w:rsidRDefault="008D545E" w:rsidP="00A20226">
      <w:pPr>
        <w:pStyle w:val="Heading1"/>
        <w:rPr>
          <w:lang w:val="vi-VN"/>
        </w:rPr>
      </w:pPr>
      <w:bookmarkStart w:id="4" w:name="_Toc183694985"/>
      <w:r>
        <w:rPr>
          <w:lang w:val="vi-VN"/>
        </w:rPr>
        <w:lastRenderedPageBreak/>
        <w:t>DANH MỤC TỪ VIẾT TẮT VÀ THUẬT NGỮ</w:t>
      </w:r>
      <w:bookmarkEnd w:id="4"/>
    </w:p>
    <w:p w14:paraId="3CAD9147" w14:textId="7CC6FAEC" w:rsidR="007876E6" w:rsidRPr="00FF1A83" w:rsidRDefault="007876E6" w:rsidP="005841B1">
      <w:pPr>
        <w:rPr>
          <w:lang w:val="vi-VN"/>
        </w:rPr>
      </w:pPr>
      <w:r>
        <w:rPr>
          <w:b/>
          <w:bCs/>
        </w:rPr>
        <w:t>SLM</w:t>
      </w:r>
      <w:r>
        <w:t xml:space="preserve">: (Structure </w:t>
      </w:r>
      <w:proofErr w:type="gramStart"/>
      <w:r>
        <w:t>From</w:t>
      </w:r>
      <w:proofErr w:type="gramEnd"/>
      <w:r>
        <w:t xml:space="preserve"> Motion)</w:t>
      </w:r>
      <w:r w:rsidR="00FF1A83">
        <w:rPr>
          <w:lang w:val="vi-VN"/>
        </w:rPr>
        <w:t xml:space="preserve"> kỹ thuật sử lý ảnh để thực hiện tái dựng lại vật hay môi trường.</w:t>
      </w:r>
    </w:p>
    <w:p w14:paraId="6A96CA4D" w14:textId="3BAB7B7F" w:rsidR="008D545E" w:rsidRPr="007876E6" w:rsidRDefault="007876E6" w:rsidP="005841B1">
      <w:r w:rsidRPr="007876E6">
        <w:rPr>
          <w:b/>
          <w:bCs/>
        </w:rPr>
        <w:t>SLAM</w:t>
      </w:r>
      <w:r>
        <w:t>: (</w:t>
      </w:r>
      <w:r w:rsidRPr="007876E6">
        <w:t xml:space="preserve">Simultaneous Localization </w:t>
      </w:r>
      <w:proofErr w:type="gramStart"/>
      <w:r>
        <w:t>A</w:t>
      </w:r>
      <w:r w:rsidRPr="007876E6">
        <w:t>nd</w:t>
      </w:r>
      <w:proofErr w:type="gramEnd"/>
      <w:r w:rsidRPr="007876E6">
        <w:t xml:space="preserve"> Mapping</w:t>
      </w:r>
      <w:r>
        <w:t xml:space="preserve">) </w:t>
      </w:r>
    </w:p>
    <w:p w14:paraId="35DBCFA1" w14:textId="750E4723" w:rsidR="00DA219B" w:rsidRPr="007876E6" w:rsidRDefault="007876E6" w:rsidP="00DA219B">
      <w:r>
        <w:rPr>
          <w:b/>
          <w:bCs/>
        </w:rPr>
        <w:t xml:space="preserve">vSLAM: </w:t>
      </w:r>
      <w:r>
        <w:t>(vSLAM)</w:t>
      </w:r>
    </w:p>
    <w:p w14:paraId="0442EEEC" w14:textId="3FCC0B7E" w:rsidR="007876E6" w:rsidRPr="007876E6" w:rsidRDefault="007876E6" w:rsidP="00DA219B">
      <w:r>
        <w:rPr>
          <w:b/>
          <w:bCs/>
        </w:rPr>
        <w:t>Visual Odometry</w:t>
      </w:r>
      <w:r>
        <w:t>: (Visual Odometry)</w:t>
      </w:r>
    </w:p>
    <w:p w14:paraId="4CB91D4B" w14:textId="77777777" w:rsidR="00DA219B" w:rsidRPr="00DA219B" w:rsidRDefault="00DA219B" w:rsidP="00DA219B"/>
    <w:p w14:paraId="74A59CDC" w14:textId="77777777" w:rsidR="00DA219B" w:rsidRDefault="00DA219B" w:rsidP="00DA219B"/>
    <w:p w14:paraId="107FA33A" w14:textId="77777777" w:rsidR="00D82D9B" w:rsidRDefault="00D82D9B" w:rsidP="00DA219B"/>
    <w:p w14:paraId="0BA5B2ED" w14:textId="77777777" w:rsidR="00D82D9B" w:rsidRDefault="00D82D9B" w:rsidP="00DA219B"/>
    <w:p w14:paraId="6ECDF32E" w14:textId="77777777" w:rsidR="00D82D9B" w:rsidRDefault="00D82D9B" w:rsidP="00DA219B"/>
    <w:p w14:paraId="6DF717AE" w14:textId="77777777" w:rsidR="00D82D9B" w:rsidRDefault="00D82D9B" w:rsidP="00DA219B"/>
    <w:p w14:paraId="3B5464AC" w14:textId="77777777" w:rsidR="00D82D9B" w:rsidRDefault="00D82D9B" w:rsidP="00DA219B"/>
    <w:p w14:paraId="2FA6FB11" w14:textId="77777777" w:rsidR="00D82D9B" w:rsidRDefault="00D82D9B" w:rsidP="00DA219B"/>
    <w:p w14:paraId="33FA9A30" w14:textId="77777777" w:rsidR="00D82D9B" w:rsidRDefault="00D82D9B" w:rsidP="00DA219B"/>
    <w:p w14:paraId="2FF9E334" w14:textId="77777777" w:rsidR="00D82D9B" w:rsidRDefault="00D82D9B" w:rsidP="00DA219B"/>
    <w:p w14:paraId="208E0B79" w14:textId="77777777" w:rsidR="00D82D9B" w:rsidRDefault="00D82D9B" w:rsidP="00DA219B"/>
    <w:p w14:paraId="045AE2AC" w14:textId="77777777" w:rsidR="00D82D9B" w:rsidRDefault="00D82D9B" w:rsidP="00DA219B"/>
    <w:p w14:paraId="2DB69F6D" w14:textId="77777777" w:rsidR="00D82D9B" w:rsidRDefault="00D82D9B" w:rsidP="00DA219B"/>
    <w:p w14:paraId="520EE240" w14:textId="77777777" w:rsidR="00D82D9B" w:rsidRDefault="00D82D9B" w:rsidP="00DA219B"/>
    <w:p w14:paraId="200AA04C" w14:textId="77777777" w:rsidR="00D82D9B" w:rsidRDefault="00D82D9B" w:rsidP="00DA219B"/>
    <w:p w14:paraId="52B43E6D" w14:textId="77777777" w:rsidR="00D82D9B" w:rsidRDefault="00D82D9B" w:rsidP="00DA219B"/>
    <w:p w14:paraId="67CBCBFD" w14:textId="77777777" w:rsidR="00D82D9B" w:rsidRDefault="00D82D9B" w:rsidP="00DA219B"/>
    <w:p w14:paraId="105D946F" w14:textId="77777777" w:rsidR="00D82D9B" w:rsidRDefault="00D82D9B" w:rsidP="00DA219B"/>
    <w:p w14:paraId="711432E6" w14:textId="77777777" w:rsidR="00D82D9B" w:rsidRDefault="00D82D9B" w:rsidP="00DA219B"/>
    <w:p w14:paraId="2EF193D2" w14:textId="77777777" w:rsidR="00D82D9B" w:rsidRDefault="00D82D9B" w:rsidP="00DA219B"/>
    <w:p w14:paraId="04C0B948" w14:textId="77777777" w:rsidR="00D82D9B" w:rsidRDefault="00D82D9B" w:rsidP="00DA219B"/>
    <w:p w14:paraId="7090B866" w14:textId="77777777" w:rsidR="00D82D9B" w:rsidRDefault="00D82D9B" w:rsidP="00DA219B"/>
    <w:p w14:paraId="7AFF1890" w14:textId="77777777" w:rsidR="00D82D9B" w:rsidRDefault="00D82D9B" w:rsidP="00DA219B"/>
    <w:p w14:paraId="275E41BA" w14:textId="77777777" w:rsidR="00D82D9B" w:rsidRDefault="00D82D9B" w:rsidP="00DA219B"/>
    <w:p w14:paraId="660C4852" w14:textId="77777777" w:rsidR="00D82D9B" w:rsidRDefault="00D82D9B" w:rsidP="00DA219B"/>
    <w:p w14:paraId="003F6422" w14:textId="77777777" w:rsidR="00D82D9B" w:rsidRDefault="00D82D9B" w:rsidP="00DA219B"/>
    <w:p w14:paraId="1AF126E0" w14:textId="77777777" w:rsidR="00D82D9B" w:rsidRDefault="00D82D9B" w:rsidP="00DA219B"/>
    <w:p w14:paraId="306D0D89" w14:textId="77777777" w:rsidR="00D82D9B" w:rsidRDefault="00D82D9B" w:rsidP="00DA219B"/>
    <w:p w14:paraId="62ACFE6F" w14:textId="77777777" w:rsidR="00D82D9B" w:rsidRDefault="00D82D9B" w:rsidP="00DA219B"/>
    <w:p w14:paraId="21A9D4F9" w14:textId="77777777" w:rsidR="00D82D9B" w:rsidRDefault="00D82D9B" w:rsidP="00DA219B"/>
    <w:p w14:paraId="0B5C1679" w14:textId="77777777" w:rsidR="00D82D9B" w:rsidRDefault="00D82D9B" w:rsidP="00DA219B"/>
    <w:p w14:paraId="66D6D468" w14:textId="77777777" w:rsidR="00D82D9B" w:rsidRDefault="00D82D9B" w:rsidP="00DA219B"/>
    <w:p w14:paraId="5A9F7950" w14:textId="77777777" w:rsidR="00D82D9B" w:rsidRDefault="00D82D9B" w:rsidP="00DA219B"/>
    <w:p w14:paraId="32FDE29B" w14:textId="77777777" w:rsidR="00D82D9B" w:rsidRDefault="00D82D9B" w:rsidP="00DA219B"/>
    <w:p w14:paraId="50EB2767" w14:textId="77777777" w:rsidR="00D82D9B" w:rsidRDefault="00D82D9B" w:rsidP="00DA219B"/>
    <w:p w14:paraId="6853851D" w14:textId="77777777" w:rsidR="00D82D9B" w:rsidRDefault="00D82D9B" w:rsidP="00DA219B"/>
    <w:p w14:paraId="67269C8C" w14:textId="77777777" w:rsidR="00D82D9B" w:rsidRDefault="00D82D9B">
      <w:pPr>
        <w:spacing w:after="160" w:line="259" w:lineRule="auto"/>
      </w:pPr>
      <w:r>
        <w:br w:type="page"/>
      </w:r>
    </w:p>
    <w:p w14:paraId="4F50A018" w14:textId="77777777" w:rsidR="00D82D9B" w:rsidRDefault="00D82D9B" w:rsidP="00D82D9B">
      <w:pPr>
        <w:spacing w:after="160" w:line="259" w:lineRule="auto"/>
        <w:sectPr w:rsidR="00D82D9B" w:rsidSect="00AC05F3">
          <w:footerReference w:type="default" r:id="rId11"/>
          <w:type w:val="continuous"/>
          <w:pgSz w:w="11906" w:h="16838" w:code="9"/>
          <w:pgMar w:top="1134" w:right="1134" w:bottom="1134" w:left="1701" w:header="720" w:footer="720" w:gutter="0"/>
          <w:pgNumType w:fmt="lowerRoman" w:start="1"/>
          <w:cols w:space="720"/>
          <w:docGrid w:linePitch="360"/>
        </w:sectPr>
      </w:pPr>
    </w:p>
    <w:p w14:paraId="631A8E83" w14:textId="77777777" w:rsidR="00D82D9B" w:rsidRPr="00D82D9B" w:rsidRDefault="00D82D9B" w:rsidP="00A20226">
      <w:pPr>
        <w:pStyle w:val="Heading1"/>
        <w:rPr>
          <w:lang w:val="vi-VN"/>
        </w:rPr>
      </w:pPr>
      <w:bookmarkStart w:id="5" w:name="_Toc183694986"/>
      <w:r w:rsidRPr="00D82D9B">
        <w:rPr>
          <w:lang w:val="vi-VN"/>
        </w:rPr>
        <w:lastRenderedPageBreak/>
        <w:t>CHƯƠNG 1 TỔNG QUAN</w:t>
      </w:r>
      <w:bookmarkEnd w:id="5"/>
    </w:p>
    <w:p w14:paraId="0CDA109C" w14:textId="625E7033" w:rsidR="00D82D9B" w:rsidRDefault="00D82D9B" w:rsidP="000D0213">
      <w:pPr>
        <w:pStyle w:val="Heading2"/>
        <w:numPr>
          <w:ilvl w:val="1"/>
          <w:numId w:val="4"/>
        </w:numPr>
      </w:pPr>
      <w:bookmarkStart w:id="6" w:name="_Toc183694987"/>
      <w:r w:rsidRPr="003730DA">
        <w:t>ĐẶT VẤN ĐỀ</w:t>
      </w:r>
      <w:bookmarkEnd w:id="6"/>
    </w:p>
    <w:p w14:paraId="367D923E" w14:textId="77777777" w:rsidR="006F5196" w:rsidRDefault="00954596" w:rsidP="006F5196">
      <w:pPr>
        <w:ind w:firstLine="720"/>
      </w:pPr>
      <w:r>
        <w:t>Tự động hóa vẫn luôn là chủ đề nghiên cứu thu hút nhiều sự quan tâm trong thời đại ngày nay.</w:t>
      </w:r>
      <w:r>
        <w:rPr>
          <w:lang w:val="vi-VN"/>
        </w:rPr>
        <w:t xml:space="preserve"> </w:t>
      </w:r>
      <w:r>
        <w:t xml:space="preserve">Những </w:t>
      </w:r>
      <w:r w:rsidR="006F5196">
        <w:t>Tự động hóa vẫn luôn là chủ đề nghiên cứu thu hút nhiều sự quan tâm trong thời đại ngày nay. Những chiếc xe hay robot tự điều khiển mà không cần đến tác động của con người. Đây cũng là đề tài có tiềm năng rất lớn trong nhiều lĩnh vực khác nhau, là tiền đề cho các thiết bị hỗ trợ trong sinh hoạt sống của con người. Nhóm thực hiện đã dựa vào đề tài này để đề xuất mục tiêu cho đồ án 2, đó là hệ thống xe tự hành sử dụng LiDAR.</w:t>
      </w:r>
    </w:p>
    <w:p w14:paraId="62C88FC7" w14:textId="0A6013C4" w:rsidR="000D0213" w:rsidRPr="000D0213" w:rsidRDefault="006F5196" w:rsidP="006F5196">
      <w:pPr>
        <w:ind w:firstLine="720"/>
      </w:pPr>
      <w:r>
        <w:t>Ý tưởng của đề tài chính là thiết kế một chiếc xe tự hành sử dụng cảm biến LiDAR. LiDAR (Light Detection and Ranging) là công nghệ đo khoảng cách bằng cách sử dụng laser để tạo ra bản đồ 3D của môi trường xung quanh. Thiết bị này có thể vẽ lại bản đồ của khu vực để xác định phương hướng thích hợp cho việc di chuyển, và nhờ sử dụng những chùm tia laser mà thiết bị có thể đo được khoảng cách đến chướng ngại vật để né vật cản một cách chủ động.</w:t>
      </w:r>
    </w:p>
    <w:p w14:paraId="24BBDC0F" w14:textId="2DF91FA4" w:rsidR="00D82D9B" w:rsidRDefault="00D82D9B" w:rsidP="00C83078">
      <w:pPr>
        <w:pStyle w:val="Heading2"/>
        <w:rPr>
          <w:lang w:val="vi-VN"/>
        </w:rPr>
      </w:pPr>
      <w:bookmarkStart w:id="7" w:name="_Toc183694988"/>
      <w:r w:rsidRPr="00D82D9B">
        <w:rPr>
          <w:lang w:val="vi-VN"/>
        </w:rPr>
        <w:t>1.2.</w:t>
      </w:r>
      <w:r w:rsidRPr="00D82D9B">
        <w:rPr>
          <w:lang w:val="vi-VN"/>
        </w:rPr>
        <w:tab/>
        <w:t>MỤC TIÊU</w:t>
      </w:r>
      <w:bookmarkEnd w:id="7"/>
    </w:p>
    <w:p w14:paraId="77602AE8" w14:textId="77777777" w:rsidR="001606EB" w:rsidRPr="001606EB" w:rsidRDefault="001606EB" w:rsidP="001606EB">
      <w:pPr>
        <w:rPr>
          <w:lang w:val="vi-VN"/>
        </w:rPr>
      </w:pPr>
      <w:r w:rsidRPr="001606EB">
        <w:rPr>
          <w:lang w:val="vi-VN"/>
        </w:rPr>
        <w:t>Mục tiêu nghiên cứu</w:t>
      </w:r>
    </w:p>
    <w:p w14:paraId="3F5B0DC1" w14:textId="77777777" w:rsidR="001606EB" w:rsidRPr="001606EB" w:rsidRDefault="001606EB" w:rsidP="001606EB">
      <w:pPr>
        <w:rPr>
          <w:lang w:val="vi-VN"/>
        </w:rPr>
      </w:pPr>
      <w:r w:rsidRPr="001606EB">
        <w:rPr>
          <w:lang w:val="vi-VN"/>
        </w:rPr>
        <w:t>Nghiên đối tượng nào</w:t>
      </w:r>
    </w:p>
    <w:p w14:paraId="232B682D" w14:textId="77777777" w:rsidR="001606EB" w:rsidRPr="001606EB" w:rsidRDefault="001606EB" w:rsidP="001606EB">
      <w:pPr>
        <w:rPr>
          <w:lang w:val="vi-VN"/>
        </w:rPr>
      </w:pPr>
      <w:r w:rsidRPr="001606EB">
        <w:rPr>
          <w:lang w:val="vi-VN"/>
        </w:rPr>
        <w:t>Kết quả (sản phẩm) sau khi nghiên cứu</w:t>
      </w:r>
    </w:p>
    <w:p w14:paraId="493FA268" w14:textId="53484FA0" w:rsidR="001606EB" w:rsidRPr="001606EB" w:rsidRDefault="001606EB" w:rsidP="001606EB">
      <w:pPr>
        <w:rPr>
          <w:lang w:val="vi-VN"/>
        </w:rPr>
      </w:pPr>
      <w:r w:rsidRPr="001606EB">
        <w:rPr>
          <w:lang w:val="vi-VN"/>
        </w:rPr>
        <w:t>Ứng dụng của sản phẩm</w:t>
      </w:r>
    </w:p>
    <w:p w14:paraId="565CE3F2" w14:textId="2D5F6348" w:rsidR="000D0213" w:rsidRPr="000D0213" w:rsidRDefault="00FA113A" w:rsidP="000D0213">
      <w:pPr>
        <w:rPr>
          <w:lang w:val="vi-VN"/>
        </w:rPr>
      </w:pPr>
      <w:r>
        <w:rPr>
          <w:lang w:val="vi-VN"/>
        </w:rPr>
        <w:tab/>
      </w:r>
      <w:r>
        <w:rPr>
          <w:color w:val="000000"/>
          <w:sz w:val="26"/>
          <w:szCs w:val="26"/>
        </w:rPr>
        <w:t>Sản phẩm hệ thống xe tự hành cần phải đạt được một số yêu cầu của người dùng cũng như yêu cầu hệ thống. Xe tự hành có thể vận hành tự động mà không cần điều khiển. Thực hiện quét xung quanh để tạo bản đồ của khu vực, và từ bản đồ đó di chuyển né các chướng ngại vật trên đường đi. Hệ thống cần đạt đến độ chính xác cao, thời gian quét môi trường thấp và tối ưu trong việc di chuyển.</w:t>
      </w:r>
    </w:p>
    <w:p w14:paraId="55F5E571" w14:textId="3ABF9B0E" w:rsidR="00D82D9B" w:rsidRDefault="00D82D9B" w:rsidP="00C83078">
      <w:pPr>
        <w:pStyle w:val="Heading2"/>
        <w:rPr>
          <w:lang w:val="vi-VN"/>
        </w:rPr>
      </w:pPr>
      <w:bookmarkStart w:id="8" w:name="_Toc183694989"/>
      <w:r w:rsidRPr="00D82D9B">
        <w:rPr>
          <w:lang w:val="vi-VN"/>
        </w:rPr>
        <w:t>1.3.</w:t>
      </w:r>
      <w:r w:rsidRPr="00D82D9B">
        <w:rPr>
          <w:lang w:val="vi-VN"/>
        </w:rPr>
        <w:tab/>
        <w:t>NỘI DUNG NGHIÊN CỨU</w:t>
      </w:r>
      <w:bookmarkEnd w:id="8"/>
    </w:p>
    <w:p w14:paraId="63AC3C61" w14:textId="77777777" w:rsidR="000D0213" w:rsidRPr="000D0213" w:rsidRDefault="000D0213" w:rsidP="000D0213">
      <w:pPr>
        <w:rPr>
          <w:lang w:val="vi-VN"/>
        </w:rPr>
      </w:pPr>
    </w:p>
    <w:p w14:paraId="55701084" w14:textId="22C75F20" w:rsidR="00D82D9B" w:rsidRDefault="00D82D9B" w:rsidP="00C83078">
      <w:pPr>
        <w:pStyle w:val="Heading2"/>
        <w:rPr>
          <w:lang w:val="vi-VN"/>
        </w:rPr>
      </w:pPr>
      <w:bookmarkStart w:id="9" w:name="_Toc183694990"/>
      <w:r w:rsidRPr="00D82D9B">
        <w:rPr>
          <w:lang w:val="vi-VN"/>
        </w:rPr>
        <w:t>1.4.</w:t>
      </w:r>
      <w:r w:rsidRPr="00D82D9B">
        <w:rPr>
          <w:lang w:val="vi-VN"/>
        </w:rPr>
        <w:tab/>
        <w:t>GIỚI HẠN ĐỀ TÀI</w:t>
      </w:r>
      <w:bookmarkEnd w:id="9"/>
    </w:p>
    <w:p w14:paraId="75C0660B" w14:textId="77777777" w:rsidR="001606EB" w:rsidRDefault="001606EB" w:rsidP="001606EB">
      <w:pPr>
        <w:rPr>
          <w:lang w:val="vi-VN"/>
        </w:rPr>
      </w:pPr>
      <w:r>
        <w:t>Từ</w:t>
      </w:r>
      <w:r>
        <w:rPr>
          <w:lang w:val="vi-VN"/>
        </w:rPr>
        <w:t xml:space="preserve"> mục đích nghiên cứu thì khả năng thực hiện có thể làm đến đâu</w:t>
      </w:r>
    </w:p>
    <w:p w14:paraId="7117A762" w14:textId="77777777" w:rsidR="001606EB" w:rsidRPr="009B29AA" w:rsidRDefault="001606EB" w:rsidP="001606EB">
      <w:pPr>
        <w:rPr>
          <w:lang w:val="vi-VN"/>
        </w:rPr>
      </w:pPr>
      <w:r>
        <w:rPr>
          <w:lang w:val="vi-VN"/>
        </w:rPr>
        <w:t>Tính năng của sản phẩm</w:t>
      </w:r>
    </w:p>
    <w:p w14:paraId="337D5051" w14:textId="77777777" w:rsidR="001606EB" w:rsidRDefault="001606EB" w:rsidP="001606EB"/>
    <w:p w14:paraId="697EF4B0" w14:textId="77777777" w:rsidR="001606EB" w:rsidRDefault="001606EB" w:rsidP="00344AB6">
      <w:pPr>
        <w:ind w:firstLine="720"/>
      </w:pPr>
      <w:r>
        <w:t>Ngoài các chức năng của hệ thống, hệ thống vẫn có một số nhược điểm chưa thể được tối ưu. Có thể kể đến như cảm biến LiDAR có giá thành khá cao so với các cảm biến dò đường thông thường. Laser từ cảm biến khi gặp một số môi trường phản xạ kém có thể làm sai lệch về độ chính xác. Ngoài ra độ rộng mà cảm biến có thể quét được vẫn cần được tối ưu thêm.</w:t>
      </w:r>
    </w:p>
    <w:p w14:paraId="55991595" w14:textId="4F7EBE8D" w:rsidR="000D0213" w:rsidRPr="000D0213" w:rsidRDefault="000D0213" w:rsidP="000D0213">
      <w:pPr>
        <w:rPr>
          <w:lang w:val="vi-VN"/>
        </w:rPr>
      </w:pPr>
    </w:p>
    <w:p w14:paraId="47368A72" w14:textId="77777777" w:rsidR="00D82D9B" w:rsidRDefault="00D82D9B" w:rsidP="00C83078">
      <w:pPr>
        <w:pStyle w:val="Heading2"/>
        <w:rPr>
          <w:lang w:val="vi-VN"/>
        </w:rPr>
      </w:pPr>
      <w:bookmarkStart w:id="10" w:name="_Toc183694991"/>
      <w:r w:rsidRPr="00D82D9B">
        <w:rPr>
          <w:lang w:val="vi-VN"/>
        </w:rPr>
        <w:t>1.5.</w:t>
      </w:r>
      <w:r w:rsidRPr="00D82D9B">
        <w:rPr>
          <w:lang w:val="vi-VN"/>
        </w:rPr>
        <w:tab/>
        <w:t>BỐ CỤC</w:t>
      </w:r>
      <w:bookmarkEnd w:id="10"/>
    </w:p>
    <w:p w14:paraId="514DCEAC" w14:textId="77777777" w:rsidR="00C663A7" w:rsidRDefault="00C663A7" w:rsidP="00C663A7">
      <w:pPr>
        <w:pStyle w:val="NormalWeb"/>
        <w:spacing w:before="0" w:beforeAutospacing="0" w:after="0" w:afterAutospacing="0"/>
        <w:jc w:val="both"/>
      </w:pPr>
      <w:r>
        <w:rPr>
          <w:b/>
          <w:bCs/>
          <w:color w:val="000000"/>
          <w:sz w:val="26"/>
          <w:szCs w:val="26"/>
        </w:rPr>
        <w:t xml:space="preserve">Chương 1: </w:t>
      </w:r>
      <w:r>
        <w:rPr>
          <w:color w:val="000000"/>
          <w:sz w:val="26"/>
          <w:szCs w:val="26"/>
        </w:rPr>
        <w:t>Tổng quan</w:t>
      </w:r>
    </w:p>
    <w:p w14:paraId="30FE6AEF" w14:textId="77777777" w:rsidR="00C663A7" w:rsidRDefault="00C663A7" w:rsidP="00C663A7">
      <w:pPr>
        <w:pStyle w:val="NormalWeb"/>
        <w:spacing w:before="0" w:beforeAutospacing="0" w:after="0" w:afterAutospacing="0"/>
        <w:ind w:firstLine="720"/>
        <w:jc w:val="both"/>
      </w:pPr>
      <w:r>
        <w:rPr>
          <w:color w:val="000000"/>
          <w:sz w:val="26"/>
          <w:szCs w:val="26"/>
        </w:rPr>
        <w:t>Đặt vấn đề và giới thiệu tổng quát về đề tài, mục tiêu cũng như giới hạn đặt ra.</w:t>
      </w:r>
    </w:p>
    <w:p w14:paraId="2B59337C" w14:textId="77777777" w:rsidR="00C663A7" w:rsidRDefault="00C663A7" w:rsidP="00C663A7">
      <w:pPr>
        <w:pStyle w:val="NormalWeb"/>
        <w:spacing w:before="0" w:beforeAutospacing="0" w:after="0" w:afterAutospacing="0"/>
        <w:jc w:val="both"/>
      </w:pPr>
      <w:r>
        <w:rPr>
          <w:b/>
          <w:bCs/>
          <w:color w:val="000000"/>
          <w:sz w:val="26"/>
          <w:szCs w:val="26"/>
        </w:rPr>
        <w:t xml:space="preserve">Chương 2: </w:t>
      </w:r>
      <w:r>
        <w:rPr>
          <w:color w:val="000000"/>
          <w:sz w:val="26"/>
          <w:szCs w:val="26"/>
        </w:rPr>
        <w:t>Cơ sở lý thuyết</w:t>
      </w:r>
    </w:p>
    <w:p w14:paraId="1818DBAA" w14:textId="77777777" w:rsidR="00C663A7" w:rsidRDefault="00C663A7" w:rsidP="00C663A7">
      <w:pPr>
        <w:pStyle w:val="NormalWeb"/>
        <w:spacing w:before="0" w:beforeAutospacing="0" w:after="0" w:afterAutospacing="0"/>
        <w:ind w:firstLine="720"/>
        <w:jc w:val="both"/>
      </w:pPr>
      <w:r>
        <w:rPr>
          <w:color w:val="000000"/>
          <w:sz w:val="26"/>
          <w:szCs w:val="26"/>
        </w:rPr>
        <w:t>Đưa ra một số lý thuyết cần thiết sử dụng trong đề tài.</w:t>
      </w:r>
    </w:p>
    <w:p w14:paraId="0CAFC467" w14:textId="77777777" w:rsidR="00C663A7" w:rsidRDefault="00C663A7" w:rsidP="00C663A7">
      <w:pPr>
        <w:pStyle w:val="NormalWeb"/>
        <w:spacing w:before="0" w:beforeAutospacing="0" w:after="0" w:afterAutospacing="0"/>
        <w:jc w:val="both"/>
      </w:pPr>
      <w:r>
        <w:rPr>
          <w:b/>
          <w:bCs/>
          <w:color w:val="000000"/>
          <w:sz w:val="26"/>
          <w:szCs w:val="26"/>
        </w:rPr>
        <w:t xml:space="preserve">Chương 3: </w:t>
      </w:r>
      <w:r>
        <w:rPr>
          <w:color w:val="000000"/>
          <w:sz w:val="26"/>
          <w:szCs w:val="26"/>
        </w:rPr>
        <w:t>Thiết kế hệ thống</w:t>
      </w:r>
    </w:p>
    <w:p w14:paraId="4E0E6D5F" w14:textId="77777777" w:rsidR="00C663A7" w:rsidRDefault="00C663A7" w:rsidP="00C663A7">
      <w:pPr>
        <w:pStyle w:val="NormalWeb"/>
        <w:spacing w:before="0" w:beforeAutospacing="0" w:after="0" w:afterAutospacing="0"/>
        <w:ind w:firstLine="720"/>
        <w:jc w:val="both"/>
      </w:pPr>
      <w:r>
        <w:rPr>
          <w:color w:val="000000"/>
          <w:sz w:val="26"/>
          <w:szCs w:val="26"/>
        </w:rPr>
        <w:t>Trình bày sơ đồ hệ thống và giải thích cơ chế hoạt động của hệ thống.</w:t>
      </w:r>
    </w:p>
    <w:p w14:paraId="1A86BA11" w14:textId="77777777" w:rsidR="00C663A7" w:rsidRDefault="00C663A7" w:rsidP="00C663A7">
      <w:pPr>
        <w:pStyle w:val="NormalWeb"/>
        <w:spacing w:before="0" w:beforeAutospacing="0" w:after="0" w:afterAutospacing="0"/>
        <w:ind w:firstLine="720"/>
        <w:jc w:val="both"/>
      </w:pPr>
      <w:r>
        <w:rPr>
          <w:color w:val="000000"/>
          <w:sz w:val="26"/>
          <w:szCs w:val="26"/>
        </w:rPr>
        <w:t>Các phương pháp lựa chọn phần cứng sao cho phù hợp với yêu cầu của đề tài.</w:t>
      </w:r>
    </w:p>
    <w:p w14:paraId="3D9CEEE0" w14:textId="77777777" w:rsidR="00C663A7" w:rsidRDefault="00C663A7" w:rsidP="00C663A7">
      <w:pPr>
        <w:pStyle w:val="NormalWeb"/>
        <w:spacing w:before="0" w:beforeAutospacing="0" w:after="0" w:afterAutospacing="0"/>
        <w:jc w:val="both"/>
      </w:pPr>
      <w:r>
        <w:rPr>
          <w:b/>
          <w:bCs/>
          <w:color w:val="000000"/>
          <w:sz w:val="26"/>
          <w:szCs w:val="26"/>
        </w:rPr>
        <w:t xml:space="preserve">Chương 4: </w:t>
      </w:r>
      <w:r>
        <w:rPr>
          <w:color w:val="000000"/>
          <w:sz w:val="26"/>
          <w:szCs w:val="26"/>
        </w:rPr>
        <w:t>Thuật toán SLAM</w:t>
      </w:r>
    </w:p>
    <w:p w14:paraId="4884D2E7" w14:textId="77777777" w:rsidR="00C663A7" w:rsidRDefault="00C663A7" w:rsidP="00C663A7">
      <w:pPr>
        <w:pStyle w:val="NormalWeb"/>
        <w:spacing w:before="0" w:beforeAutospacing="0" w:after="0" w:afterAutospacing="0"/>
        <w:ind w:firstLine="720"/>
        <w:jc w:val="both"/>
      </w:pPr>
      <w:r>
        <w:rPr>
          <w:color w:val="000000"/>
          <w:sz w:val="26"/>
          <w:szCs w:val="26"/>
        </w:rPr>
        <w:t>Đi sâu vào chi tiết của thuật toán và cách áp dụng thuật toán vào thiết kế.</w:t>
      </w:r>
    </w:p>
    <w:p w14:paraId="2A9BC55B" w14:textId="77777777" w:rsidR="00C663A7" w:rsidRDefault="00C663A7" w:rsidP="00C663A7">
      <w:pPr>
        <w:pStyle w:val="NormalWeb"/>
        <w:spacing w:before="0" w:beforeAutospacing="0" w:after="0" w:afterAutospacing="0"/>
        <w:jc w:val="both"/>
      </w:pPr>
      <w:r>
        <w:rPr>
          <w:b/>
          <w:bCs/>
          <w:color w:val="000000"/>
          <w:sz w:val="26"/>
          <w:szCs w:val="26"/>
        </w:rPr>
        <w:t xml:space="preserve">Chương 5: </w:t>
      </w:r>
      <w:r>
        <w:rPr>
          <w:color w:val="000000"/>
          <w:sz w:val="26"/>
          <w:szCs w:val="26"/>
        </w:rPr>
        <w:t>Thuật toán quét LiDAR 3D</w:t>
      </w:r>
    </w:p>
    <w:p w14:paraId="34EEFAF1" w14:textId="77777777" w:rsidR="00C663A7" w:rsidRDefault="00C663A7" w:rsidP="00C663A7">
      <w:pPr>
        <w:pStyle w:val="NormalWeb"/>
        <w:spacing w:before="0" w:beforeAutospacing="0" w:after="0" w:afterAutospacing="0"/>
        <w:ind w:firstLine="720"/>
        <w:jc w:val="both"/>
      </w:pPr>
      <w:r>
        <w:rPr>
          <w:color w:val="000000"/>
          <w:sz w:val="26"/>
          <w:szCs w:val="26"/>
        </w:rPr>
        <w:t>Đi sâu vào chi tiết của thuật toán và cách áp dụng thuật toán vào thiết kế.</w:t>
      </w:r>
    </w:p>
    <w:p w14:paraId="4F1DC2F2" w14:textId="77777777" w:rsidR="00C663A7" w:rsidRDefault="00C663A7" w:rsidP="00C663A7">
      <w:pPr>
        <w:pStyle w:val="NormalWeb"/>
        <w:spacing w:before="0" w:beforeAutospacing="0" w:after="0" w:afterAutospacing="0"/>
        <w:jc w:val="both"/>
      </w:pPr>
      <w:r>
        <w:rPr>
          <w:b/>
          <w:bCs/>
          <w:color w:val="000000"/>
          <w:sz w:val="26"/>
          <w:szCs w:val="26"/>
        </w:rPr>
        <w:t xml:space="preserve">Chương 5: </w:t>
      </w:r>
      <w:r>
        <w:rPr>
          <w:color w:val="000000"/>
          <w:sz w:val="26"/>
          <w:szCs w:val="26"/>
        </w:rPr>
        <w:t>Kết quả thực hiện</w:t>
      </w:r>
    </w:p>
    <w:p w14:paraId="43CC9E1F" w14:textId="77777777" w:rsidR="00C663A7" w:rsidRDefault="00C663A7" w:rsidP="00C663A7">
      <w:pPr>
        <w:pStyle w:val="NormalWeb"/>
        <w:spacing w:before="0" w:beforeAutospacing="0" w:after="0" w:afterAutospacing="0"/>
        <w:ind w:firstLine="720"/>
        <w:jc w:val="both"/>
      </w:pPr>
      <w:r>
        <w:rPr>
          <w:color w:val="000000"/>
          <w:sz w:val="26"/>
          <w:szCs w:val="26"/>
        </w:rPr>
        <w:t>Trình bày kết quả đã thực hiện về phần cứng và phần mềm.</w:t>
      </w:r>
    </w:p>
    <w:p w14:paraId="1BDAEDCC" w14:textId="77777777" w:rsidR="00C663A7" w:rsidRDefault="00C663A7" w:rsidP="00C663A7">
      <w:pPr>
        <w:pStyle w:val="NormalWeb"/>
        <w:spacing w:before="0" w:beforeAutospacing="0" w:after="0" w:afterAutospacing="0"/>
        <w:jc w:val="both"/>
      </w:pPr>
      <w:r>
        <w:rPr>
          <w:b/>
          <w:bCs/>
          <w:color w:val="000000"/>
          <w:sz w:val="26"/>
          <w:szCs w:val="26"/>
        </w:rPr>
        <w:t xml:space="preserve">Chương 6: </w:t>
      </w:r>
      <w:r>
        <w:rPr>
          <w:color w:val="000000"/>
          <w:sz w:val="26"/>
          <w:szCs w:val="26"/>
        </w:rPr>
        <w:t>Kết quả và tổng hợp</w:t>
      </w:r>
    </w:p>
    <w:p w14:paraId="38E1591E" w14:textId="77777777" w:rsidR="00C663A7" w:rsidRDefault="00C663A7" w:rsidP="00C663A7">
      <w:pPr>
        <w:pStyle w:val="NormalWeb"/>
        <w:spacing w:before="0" w:beforeAutospacing="0" w:after="0" w:afterAutospacing="0"/>
        <w:ind w:firstLine="720"/>
        <w:jc w:val="both"/>
      </w:pPr>
      <w:r>
        <w:rPr>
          <w:color w:val="000000"/>
          <w:sz w:val="26"/>
          <w:szCs w:val="26"/>
        </w:rPr>
        <w:lastRenderedPageBreak/>
        <w:t>Đưa ra các kết quả thực nghiệm và đánh giá hệ thống.</w:t>
      </w:r>
    </w:p>
    <w:p w14:paraId="38249B9B" w14:textId="77777777" w:rsidR="00C663A7" w:rsidRDefault="00C663A7" w:rsidP="00C663A7">
      <w:pPr>
        <w:pStyle w:val="NormalWeb"/>
        <w:spacing w:before="0" w:beforeAutospacing="0" w:after="0" w:afterAutospacing="0"/>
        <w:jc w:val="both"/>
      </w:pPr>
      <w:r>
        <w:rPr>
          <w:b/>
          <w:bCs/>
          <w:color w:val="000000"/>
          <w:sz w:val="26"/>
          <w:szCs w:val="26"/>
        </w:rPr>
        <w:t xml:space="preserve">Chương 7: </w:t>
      </w:r>
      <w:r>
        <w:rPr>
          <w:color w:val="000000"/>
          <w:sz w:val="26"/>
          <w:szCs w:val="26"/>
        </w:rPr>
        <w:t>Kết luận và hướng phát triển</w:t>
      </w:r>
    </w:p>
    <w:p w14:paraId="6F725CA0" w14:textId="77777777" w:rsidR="00C663A7" w:rsidRDefault="00C663A7" w:rsidP="00C663A7">
      <w:pPr>
        <w:pStyle w:val="NormalWeb"/>
        <w:spacing w:before="0" w:beforeAutospacing="0" w:after="0" w:afterAutospacing="0"/>
        <w:ind w:firstLine="720"/>
        <w:jc w:val="both"/>
      </w:pPr>
      <w:r>
        <w:rPr>
          <w:color w:val="000000"/>
          <w:sz w:val="26"/>
          <w:szCs w:val="26"/>
        </w:rPr>
        <w:t>Kết luận về hệ thống và hướng phát triển.</w:t>
      </w:r>
    </w:p>
    <w:p w14:paraId="1269FFDF" w14:textId="77777777" w:rsidR="00D82D9B" w:rsidRDefault="00D82D9B" w:rsidP="00C663A7">
      <w:pPr>
        <w:rPr>
          <w:lang w:val="vi-VN"/>
        </w:rPr>
      </w:pPr>
    </w:p>
    <w:p w14:paraId="3CC77503" w14:textId="2A37B6FF" w:rsidR="00D82D9B" w:rsidRDefault="00D82D9B">
      <w:pPr>
        <w:spacing w:after="160" w:line="259" w:lineRule="auto"/>
        <w:rPr>
          <w:lang w:val="vi-VN"/>
        </w:rPr>
      </w:pPr>
    </w:p>
    <w:p w14:paraId="756AFF9C" w14:textId="77777777" w:rsidR="00C62E05" w:rsidRDefault="00C62E05">
      <w:pPr>
        <w:spacing w:after="160" w:line="259" w:lineRule="auto"/>
        <w:rPr>
          <w:lang w:val="vi-VN"/>
        </w:rPr>
      </w:pPr>
      <w:r>
        <w:rPr>
          <w:lang w:val="vi-VN"/>
        </w:rPr>
        <w:br w:type="page"/>
      </w:r>
    </w:p>
    <w:p w14:paraId="4AE0B846" w14:textId="1F254F96" w:rsidR="00D82D9B" w:rsidRDefault="00A20226" w:rsidP="00C62E05">
      <w:pPr>
        <w:pStyle w:val="Heading1"/>
        <w:rPr>
          <w:lang w:val="vi-VN"/>
        </w:rPr>
      </w:pPr>
      <w:bookmarkStart w:id="11" w:name="_Toc183694992"/>
      <w:r>
        <w:rPr>
          <w:lang w:val="vi-VN"/>
        </w:rPr>
        <w:lastRenderedPageBreak/>
        <w:t>CHƯƠNG 2 CƠ SỞ LÝ THUYẾT</w:t>
      </w:r>
      <w:bookmarkEnd w:id="11"/>
    </w:p>
    <w:p w14:paraId="21EC1EA7" w14:textId="2561AB3B" w:rsidR="00C62E05" w:rsidRPr="00243C97" w:rsidRDefault="00C62E05" w:rsidP="00C62E05">
      <w:pPr>
        <w:pStyle w:val="Heading2"/>
        <w:rPr>
          <w:lang w:val="vi-VN"/>
        </w:rPr>
      </w:pPr>
      <w:bookmarkStart w:id="12" w:name="_Toc183694993"/>
      <w:r>
        <w:rPr>
          <w:lang w:val="vi-VN"/>
        </w:rPr>
        <w:t>2.1.</w:t>
      </w:r>
      <w:r>
        <w:rPr>
          <w:lang w:val="vi-VN"/>
        </w:rPr>
        <w:tab/>
      </w:r>
      <w:r>
        <w:t>TỔNG</w:t>
      </w:r>
      <w:r>
        <w:rPr>
          <w:lang w:val="vi-VN"/>
        </w:rPr>
        <w:t xml:space="preserve"> QUAN VỀ XE TỰ HÀNH</w:t>
      </w:r>
      <w:bookmarkEnd w:id="12"/>
    </w:p>
    <w:p w14:paraId="061D0241" w14:textId="77777777" w:rsidR="00C62E05" w:rsidRDefault="00C62E05" w:rsidP="00C62E05">
      <w:pPr>
        <w:rPr>
          <w:lang w:val="vi-VN"/>
        </w:rPr>
      </w:pPr>
    </w:p>
    <w:p w14:paraId="03F445AF" w14:textId="1115B28E" w:rsidR="00C62E05" w:rsidRDefault="00C62E05" w:rsidP="00C62E05">
      <w:pPr>
        <w:pStyle w:val="Heading2"/>
        <w:rPr>
          <w:lang w:val="vi-VN"/>
        </w:rPr>
      </w:pPr>
      <w:bookmarkStart w:id="13" w:name="_Toc183694994"/>
      <w:r>
        <w:rPr>
          <w:lang w:val="vi-VN"/>
        </w:rPr>
        <w:t>2.2.</w:t>
      </w:r>
      <w:r>
        <w:rPr>
          <w:lang w:val="vi-VN"/>
        </w:rPr>
        <w:tab/>
      </w:r>
      <w:r>
        <w:t>TỔNG</w:t>
      </w:r>
      <w:r>
        <w:rPr>
          <w:lang w:val="vi-VN"/>
        </w:rPr>
        <w:t xml:space="preserve"> QUAN VỀ LIDAR VÀ ỨNG DỤNG</w:t>
      </w:r>
      <w:bookmarkEnd w:id="13"/>
    </w:p>
    <w:p w14:paraId="086F9C73" w14:textId="6065422D" w:rsidR="009F1BBE" w:rsidRDefault="009F1BBE" w:rsidP="009F1BBE">
      <w:pPr>
        <w:rPr>
          <w:lang w:val="vi-VN"/>
        </w:rPr>
      </w:pPr>
      <w:r>
        <w:rPr>
          <w:lang w:val="vi-VN"/>
        </w:rPr>
        <w:t>2.2.1.</w:t>
      </w:r>
      <w:r>
        <w:rPr>
          <w:lang w:val="vi-VN"/>
        </w:rPr>
        <w:tab/>
        <w:t>Giới thiệu chung về Lidar</w:t>
      </w:r>
    </w:p>
    <w:p w14:paraId="27A89ACE" w14:textId="0A479E3E" w:rsidR="009F1BBE" w:rsidRDefault="009F1BBE" w:rsidP="009F1BBE">
      <w:pPr>
        <w:rPr>
          <w:lang w:val="vi-VN"/>
        </w:rPr>
      </w:pPr>
    </w:p>
    <w:p w14:paraId="788E55FC" w14:textId="3E0804D9" w:rsidR="009F1BBE" w:rsidRPr="009F1BBE" w:rsidRDefault="009F1BBE" w:rsidP="009F1BBE">
      <w:pPr>
        <w:rPr>
          <w:lang w:val="vi-VN"/>
        </w:rPr>
      </w:pPr>
      <w:r>
        <w:rPr>
          <w:lang w:val="vi-VN"/>
        </w:rPr>
        <w:t>2.2.2.</w:t>
      </w:r>
      <w:r>
        <w:rPr>
          <w:lang w:val="vi-VN"/>
        </w:rPr>
        <w:tab/>
        <w:t>Khả năng và giới hạn của lidar</w:t>
      </w:r>
    </w:p>
    <w:p w14:paraId="765896D9" w14:textId="77777777" w:rsidR="00C62E05" w:rsidRDefault="00C62E05" w:rsidP="00C62E05"/>
    <w:p w14:paraId="363B4D27" w14:textId="50236C6E" w:rsidR="0061754E" w:rsidRDefault="000D0213" w:rsidP="000D0213">
      <w:pPr>
        <w:pStyle w:val="Heading2"/>
        <w:rPr>
          <w:lang w:val="vi-VN"/>
        </w:rPr>
      </w:pPr>
      <w:bookmarkStart w:id="14" w:name="_Toc183694995"/>
      <w:r>
        <w:t>2.</w:t>
      </w:r>
      <w:r w:rsidR="00C62E05">
        <w:t>3</w:t>
      </w:r>
      <w:r>
        <w:t>.</w:t>
      </w:r>
      <w:r>
        <w:tab/>
        <w:t>TỔNG</w:t>
      </w:r>
      <w:r>
        <w:rPr>
          <w:lang w:val="vi-VN"/>
        </w:rPr>
        <w:t xml:space="preserve"> QUAN VỀ THUẬT TOÁN SFM</w:t>
      </w:r>
      <w:bookmarkEnd w:id="14"/>
      <w:r>
        <w:rPr>
          <w:lang w:val="vi-VN"/>
        </w:rPr>
        <w:t xml:space="preserve"> </w:t>
      </w:r>
    </w:p>
    <w:p w14:paraId="0C5546CC" w14:textId="317409FD" w:rsidR="000D0213" w:rsidRDefault="00FF1A83" w:rsidP="00884F5C">
      <w:pPr>
        <w:pStyle w:val="Heading3"/>
        <w:rPr>
          <w:lang w:val="vi-VN"/>
        </w:rPr>
      </w:pPr>
      <w:bookmarkStart w:id="15" w:name="_Toc183694996"/>
      <w:r>
        <w:rPr>
          <w:lang w:val="vi-VN"/>
        </w:rPr>
        <w:t>2.</w:t>
      </w:r>
      <w:r w:rsidR="00C62E05">
        <w:rPr>
          <w:lang w:val="vi-VN"/>
        </w:rPr>
        <w:t>3</w:t>
      </w:r>
      <w:r>
        <w:rPr>
          <w:lang w:val="vi-VN"/>
        </w:rPr>
        <w:t>.1.</w:t>
      </w:r>
      <w:r>
        <w:rPr>
          <w:lang w:val="vi-VN"/>
        </w:rPr>
        <w:tab/>
      </w:r>
      <w:r w:rsidR="002B4632">
        <w:rPr>
          <w:lang w:val="vi-VN"/>
        </w:rPr>
        <w:t>Giới thiệu chung</w:t>
      </w:r>
      <w:bookmarkEnd w:id="15"/>
    </w:p>
    <w:p w14:paraId="5197EAD5" w14:textId="6EB7EC7E" w:rsidR="00C663A7" w:rsidRDefault="002B4632" w:rsidP="00C663A7">
      <w:pPr>
        <w:pStyle w:val="NormalWeb"/>
        <w:spacing w:before="0" w:beforeAutospacing="0" w:after="0" w:afterAutospacing="0"/>
        <w:rPr>
          <w:color w:val="000000"/>
          <w:sz w:val="26"/>
          <w:szCs w:val="26"/>
        </w:rPr>
      </w:pPr>
      <w:r>
        <w:rPr>
          <w:lang w:val="vi-VN"/>
        </w:rPr>
        <w:tab/>
      </w:r>
      <w:r w:rsidR="00C663A7">
        <w:rPr>
          <w:color w:val="000000"/>
          <w:sz w:val="26"/>
          <w:szCs w:val="26"/>
        </w:rPr>
        <w:t>SFM (</w:t>
      </w:r>
      <w:r w:rsidR="00C663A7">
        <w:rPr>
          <w:color w:val="212121"/>
          <w:sz w:val="26"/>
          <w:szCs w:val="26"/>
        </w:rPr>
        <w:t xml:space="preserve">Structure from Motion) </w:t>
      </w:r>
      <w:r w:rsidR="00C663A7">
        <w:rPr>
          <w:color w:val="000000"/>
          <w:sz w:val="26"/>
          <w:szCs w:val="26"/>
        </w:rPr>
        <w:t>là một lĩnh vực trong thị giác máy tính hướng đến việc tái tạo lại cấu trúc ba chiều của môi trường từ một chuỗi hình ảnh hai chiều. Công nghệ này có thể được ứng dụng trong đa dạng các lĩnh vực như robot, khảo cổ học và quy hoạch đô thị. Trọng tâm của SfM là một tập hợp các thuật toán phức tạp cho phép trích xuất thông tin không gian từ một loạt các hình ảnh.</w:t>
      </w:r>
    </w:p>
    <w:p w14:paraId="20F88F97" w14:textId="77777777" w:rsidR="00C663A7" w:rsidRDefault="00C663A7" w:rsidP="00C663A7">
      <w:pPr>
        <w:pStyle w:val="NormalWeb"/>
        <w:spacing w:before="0" w:beforeAutospacing="0" w:after="0" w:afterAutospacing="0"/>
      </w:pPr>
    </w:p>
    <w:p w14:paraId="4C18D5C1" w14:textId="38C27997" w:rsidR="00C663A7" w:rsidRDefault="00C663A7" w:rsidP="00C663A7">
      <w:pPr>
        <w:pStyle w:val="NormalWeb"/>
        <w:spacing w:before="0" w:beforeAutospacing="0" w:after="0" w:afterAutospacing="0"/>
        <w:jc w:val="center"/>
      </w:pPr>
      <w:r>
        <w:rPr>
          <w:noProof/>
          <w:color w:val="212121"/>
          <w:sz w:val="26"/>
          <w:szCs w:val="26"/>
          <w:bdr w:val="none" w:sz="0" w:space="0" w:color="auto" w:frame="1"/>
        </w:rPr>
        <w:drawing>
          <wp:inline distT="0" distB="0" distL="0" distR="0" wp14:anchorId="28A4B3F1" wp14:editId="20D8D079">
            <wp:extent cx="4676775" cy="3067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6775" cy="3067050"/>
                    </a:xfrm>
                    <a:prstGeom prst="rect">
                      <a:avLst/>
                    </a:prstGeom>
                    <a:noFill/>
                    <a:ln>
                      <a:noFill/>
                    </a:ln>
                  </pic:spPr>
                </pic:pic>
              </a:graphicData>
            </a:graphic>
          </wp:inline>
        </w:drawing>
      </w:r>
    </w:p>
    <w:p w14:paraId="6FCD27EC" w14:textId="77777777" w:rsidR="00C663A7" w:rsidRDefault="00C663A7" w:rsidP="00C663A7">
      <w:pPr>
        <w:pStyle w:val="Heading5"/>
      </w:pPr>
      <w:bookmarkStart w:id="16" w:name="_Toc181476400"/>
      <w:r>
        <w:t>Hình 2.1 Minh họa thuật toán SfM</w:t>
      </w:r>
      <w:bookmarkEnd w:id="16"/>
    </w:p>
    <w:p w14:paraId="2C818EA2" w14:textId="77777777" w:rsidR="00C663A7" w:rsidRDefault="00C663A7" w:rsidP="00C663A7">
      <w:pPr>
        <w:pStyle w:val="NormalWeb"/>
        <w:spacing w:before="0" w:beforeAutospacing="0" w:after="0" w:afterAutospacing="0"/>
        <w:ind w:firstLine="720"/>
      </w:pPr>
      <w:r>
        <w:rPr>
          <w:color w:val="000000"/>
          <w:sz w:val="26"/>
          <w:szCs w:val="26"/>
        </w:rPr>
        <w:t>Thuật toán SfM cho phép tính toán đồng thời các ma trận chiếu và các điểm 3D bằng cách sử dụng các điểm tương ứng trong mỗi khung nhìn. Đây là các bước liên quan đến quá trình tái tạo cảnh 3D:</w:t>
      </w:r>
    </w:p>
    <w:p w14:paraId="0149A71C" w14:textId="77777777" w:rsidR="00C663A7" w:rsidRDefault="00C663A7" w:rsidP="00C663A7">
      <w:pPr>
        <w:pStyle w:val="NormalWeb"/>
        <w:numPr>
          <w:ilvl w:val="0"/>
          <w:numId w:val="5"/>
        </w:numPr>
        <w:spacing w:before="0" w:beforeAutospacing="0" w:after="0" w:afterAutospacing="0"/>
        <w:textAlignment w:val="baseline"/>
        <w:rPr>
          <w:color w:val="000000"/>
          <w:sz w:val="26"/>
          <w:szCs w:val="26"/>
        </w:rPr>
      </w:pPr>
      <w:r>
        <w:rPr>
          <w:color w:val="000000"/>
          <w:sz w:val="26"/>
          <w:szCs w:val="26"/>
        </w:rPr>
        <w:t>Trích xuất điểm đặc trưng.</w:t>
      </w:r>
    </w:p>
    <w:p w14:paraId="019C90E0" w14:textId="77777777" w:rsidR="00C663A7" w:rsidRDefault="00C663A7" w:rsidP="00C663A7">
      <w:pPr>
        <w:pStyle w:val="NormalWeb"/>
        <w:numPr>
          <w:ilvl w:val="0"/>
          <w:numId w:val="5"/>
        </w:numPr>
        <w:spacing w:before="0" w:beforeAutospacing="0" w:after="0" w:afterAutospacing="0"/>
        <w:textAlignment w:val="baseline"/>
        <w:rPr>
          <w:color w:val="000000"/>
          <w:sz w:val="26"/>
          <w:szCs w:val="26"/>
        </w:rPr>
      </w:pPr>
      <w:r>
        <w:rPr>
          <w:color w:val="000000"/>
          <w:sz w:val="26"/>
          <w:szCs w:val="26"/>
        </w:rPr>
        <w:t>Tương thích điểm đặc trưng.</w:t>
      </w:r>
    </w:p>
    <w:p w14:paraId="6E6EA196" w14:textId="77777777" w:rsidR="00C663A7" w:rsidRDefault="00C663A7" w:rsidP="00C663A7">
      <w:pPr>
        <w:pStyle w:val="NormalWeb"/>
        <w:numPr>
          <w:ilvl w:val="0"/>
          <w:numId w:val="5"/>
        </w:numPr>
        <w:spacing w:before="0" w:beforeAutospacing="0" w:after="0" w:afterAutospacing="0"/>
        <w:textAlignment w:val="baseline"/>
        <w:rPr>
          <w:color w:val="000000"/>
          <w:sz w:val="26"/>
          <w:szCs w:val="26"/>
        </w:rPr>
      </w:pPr>
      <w:r>
        <w:rPr>
          <w:color w:val="000000"/>
          <w:sz w:val="26"/>
          <w:szCs w:val="26"/>
        </w:rPr>
        <w:t>Tính toán các điểm 3D.</w:t>
      </w:r>
    </w:p>
    <w:p w14:paraId="2539F662" w14:textId="7AA96A65" w:rsidR="00C663A7" w:rsidRDefault="00C663A7" w:rsidP="00C663A7">
      <w:pPr>
        <w:pStyle w:val="NormalWeb"/>
        <w:numPr>
          <w:ilvl w:val="0"/>
          <w:numId w:val="5"/>
        </w:numPr>
        <w:spacing w:before="0" w:beforeAutospacing="0" w:after="0" w:afterAutospacing="0"/>
        <w:textAlignment w:val="baseline"/>
        <w:rPr>
          <w:color w:val="000000"/>
          <w:sz w:val="26"/>
          <w:szCs w:val="26"/>
        </w:rPr>
      </w:pPr>
      <w:r>
        <w:rPr>
          <w:color w:val="000000"/>
          <w:sz w:val="26"/>
          <w:szCs w:val="26"/>
        </w:rPr>
        <w:t>Tái cấu trúc 3D.</w:t>
      </w:r>
    </w:p>
    <w:p w14:paraId="50639D07" w14:textId="77777777" w:rsidR="00C663A7" w:rsidRDefault="00C663A7" w:rsidP="00C663A7">
      <w:pPr>
        <w:pStyle w:val="NormalWeb"/>
        <w:spacing w:before="0" w:beforeAutospacing="0" w:after="0" w:afterAutospacing="0"/>
        <w:ind w:left="720"/>
        <w:textAlignment w:val="baseline"/>
        <w:rPr>
          <w:color w:val="000000"/>
          <w:sz w:val="26"/>
          <w:szCs w:val="26"/>
        </w:rPr>
      </w:pPr>
    </w:p>
    <w:p w14:paraId="6A530F35" w14:textId="3BCCB0B0" w:rsidR="00C62E05" w:rsidRPr="00C62E05" w:rsidRDefault="00C62E05" w:rsidP="00884F5C">
      <w:pPr>
        <w:pStyle w:val="Heading3"/>
        <w:rPr>
          <w:lang w:val="vi-VN"/>
        </w:rPr>
      </w:pPr>
      <w:bookmarkStart w:id="17" w:name="_Toc183694997"/>
      <w:r w:rsidRPr="00C62E05">
        <w:rPr>
          <w:lang w:val="vi-VN"/>
        </w:rPr>
        <w:t>2.</w:t>
      </w:r>
      <w:r>
        <w:rPr>
          <w:lang w:val="vi-VN"/>
        </w:rPr>
        <w:t>3</w:t>
      </w:r>
      <w:r w:rsidRPr="00C62E05">
        <w:rPr>
          <w:lang w:val="vi-VN"/>
        </w:rPr>
        <w:t xml:space="preserve">.2 </w:t>
      </w:r>
      <w:r w:rsidRPr="00C62E05">
        <w:rPr>
          <w:lang w:val="vi-VN"/>
        </w:rPr>
        <w:tab/>
        <w:t>Ứng dụng</w:t>
      </w:r>
      <w:bookmarkEnd w:id="17"/>
    </w:p>
    <w:p w14:paraId="0F7B51A7" w14:textId="77777777" w:rsidR="00C62E05" w:rsidRPr="00C62E05" w:rsidRDefault="00C62E05" w:rsidP="00C62E05">
      <w:pPr>
        <w:rPr>
          <w:lang w:val="vi-VN"/>
        </w:rPr>
      </w:pPr>
      <w:r w:rsidRPr="00C62E05">
        <w:rPr>
          <w:lang w:val="vi-VN"/>
        </w:rPr>
        <w:tab/>
        <w:t>Thuật toán SfM đã và đang được áp dụng rộng rãi trong nhiều lĩnh vực khác nhau với các ứng dụng như:</w:t>
      </w:r>
    </w:p>
    <w:p w14:paraId="08F82EA4" w14:textId="77777777" w:rsidR="00C62E05" w:rsidRPr="00C62E05" w:rsidRDefault="00C62E05" w:rsidP="00C62E05">
      <w:pPr>
        <w:rPr>
          <w:lang w:val="vi-VN"/>
        </w:rPr>
      </w:pPr>
      <w:r w:rsidRPr="00C62E05">
        <w:rPr>
          <w:lang w:val="vi-VN"/>
        </w:rPr>
        <w:lastRenderedPageBreak/>
        <w:t xml:space="preserve">      + Trò chơi điện tử: Thuật toán được sử dụng để tạo môi trường 3D và các đối tượng trong thế giới ảo, trò chơi điện tử và ứng dụng thực tế ảo. Bằng cách ước lượng cấu trúc 3D từ các hình ảnh, SfM giúp xây dựng môi trường 3D chân thực và sống động.</w:t>
      </w:r>
    </w:p>
    <w:p w14:paraId="3421FB2F" w14:textId="77777777" w:rsidR="00C62E05" w:rsidRPr="00C62E05" w:rsidRDefault="00C62E05" w:rsidP="00C62E05">
      <w:pPr>
        <w:rPr>
          <w:lang w:val="vi-VN"/>
        </w:rPr>
      </w:pPr>
      <w:r w:rsidRPr="00C62E05">
        <w:rPr>
          <w:lang w:val="vi-VN"/>
        </w:rPr>
        <w:t xml:space="preserve">       + Địa lý và bản đồ số: Trong lĩnh vực địa lý, SfM được sử dụng để tạo ra bản đồ 3D của môi trường từ dữ liệu hình ảnh thu thập từ máy bay không người lái (UAV) kết hợp với xử lý ảnh.</w:t>
      </w:r>
    </w:p>
    <w:p w14:paraId="16ADF6FE" w14:textId="77777777" w:rsidR="00C62E05" w:rsidRPr="00C62E05" w:rsidRDefault="00C62E05" w:rsidP="00C62E05">
      <w:pPr>
        <w:rPr>
          <w:lang w:val="vi-VN"/>
        </w:rPr>
      </w:pPr>
      <w:r w:rsidRPr="00C62E05">
        <w:rPr>
          <w:lang w:val="vi-VN"/>
        </w:rPr>
        <w:t xml:space="preserve">       + Điều khiển thiết bị tự hành: SfM được sử dụng để hỗ trợ việc định vị và xây dựng bản đồ cho robot tự động và xe tự hành.</w:t>
      </w:r>
    </w:p>
    <w:p w14:paraId="260B2C19" w14:textId="2AE93B9A" w:rsidR="00FF1A83" w:rsidRPr="000D0213" w:rsidRDefault="00C62E05" w:rsidP="00C62E05">
      <w:pPr>
        <w:rPr>
          <w:lang w:val="vi-VN"/>
        </w:rPr>
      </w:pPr>
      <w:r w:rsidRPr="00C62E05">
        <w:rPr>
          <w:lang w:val="vi-VN"/>
        </w:rPr>
        <w:t xml:space="preserve">       + Giám sát và an ninh: SfM có thể được áp dụng trong giám sát và an ninh để theo dõi và phát hiện chuyển động, xây dựng mô hình 3D của một khu vực và phân tích hành vi.</w:t>
      </w:r>
      <w:r w:rsidR="002B4632">
        <w:rPr>
          <w:lang w:val="vi-VN"/>
        </w:rPr>
        <w:tab/>
        <w:t xml:space="preserve"> </w:t>
      </w:r>
    </w:p>
    <w:p w14:paraId="1DE69234" w14:textId="77777777" w:rsidR="0061754E" w:rsidRPr="0061754E" w:rsidRDefault="0061754E" w:rsidP="0061754E">
      <w:pPr>
        <w:rPr>
          <w:lang w:val="vi-VN"/>
        </w:rPr>
      </w:pPr>
    </w:p>
    <w:p w14:paraId="211B6CE8" w14:textId="77777777" w:rsidR="00AB42DF" w:rsidRPr="00C62E03" w:rsidRDefault="00AB42DF" w:rsidP="00C62E03">
      <w:pPr>
        <w:rPr>
          <w:lang w:val="vi-VN"/>
        </w:rPr>
      </w:pPr>
    </w:p>
    <w:p w14:paraId="342DB329" w14:textId="7F27093E" w:rsidR="00C62E03" w:rsidRDefault="00AB42DF" w:rsidP="00AB42DF">
      <w:pPr>
        <w:pStyle w:val="Heading2"/>
        <w:rPr>
          <w:lang w:val="vi-VN"/>
        </w:rPr>
      </w:pPr>
      <w:bookmarkStart w:id="18" w:name="_Toc183694998"/>
      <w:r>
        <w:rPr>
          <w:lang w:val="vi-VN"/>
        </w:rPr>
        <w:t>2.</w:t>
      </w:r>
      <w:r w:rsidR="004A66F1">
        <w:rPr>
          <w:lang w:val="vi-VN"/>
        </w:rPr>
        <w:t>4</w:t>
      </w:r>
      <w:r>
        <w:rPr>
          <w:lang w:val="vi-VN"/>
        </w:rPr>
        <w:t>.</w:t>
      </w:r>
      <w:r>
        <w:rPr>
          <w:lang w:val="vi-VN"/>
        </w:rPr>
        <w:tab/>
      </w:r>
      <w:r w:rsidR="00243C97">
        <w:t>TỔNG</w:t>
      </w:r>
      <w:r w:rsidR="00243C97">
        <w:rPr>
          <w:lang w:val="vi-VN"/>
        </w:rPr>
        <w:t xml:space="preserve"> QUAN VỀ THUẬT TOÁN SLAM</w:t>
      </w:r>
      <w:bookmarkEnd w:id="18"/>
    </w:p>
    <w:p w14:paraId="4CABB576" w14:textId="7339F472" w:rsidR="00C03529" w:rsidRPr="00C03529" w:rsidRDefault="00C03529" w:rsidP="00C03529">
      <w:pPr>
        <w:pStyle w:val="Heading3"/>
        <w:rPr>
          <w:sz w:val="27"/>
          <w:szCs w:val="27"/>
        </w:rPr>
      </w:pPr>
      <w:bookmarkStart w:id="19" w:name="_Toc183694999"/>
      <w:r w:rsidRPr="00C03529">
        <w:t>2.</w:t>
      </w:r>
      <w:r w:rsidR="004A66F1">
        <w:t>4</w:t>
      </w:r>
      <w:r w:rsidRPr="00C03529">
        <w:t>.</w:t>
      </w:r>
      <w:r>
        <w:t>1</w:t>
      </w:r>
      <w:r>
        <w:rPr>
          <w:lang w:val="vi-VN"/>
        </w:rPr>
        <w:t>.</w:t>
      </w:r>
      <w:r w:rsidRPr="00C03529">
        <w:t xml:space="preserve"> </w:t>
      </w:r>
      <w:r w:rsidRPr="00C03529">
        <w:tab/>
        <w:t>Khái niệm</w:t>
      </w:r>
      <w:bookmarkEnd w:id="19"/>
    </w:p>
    <w:p w14:paraId="725D3CF7" w14:textId="77777777" w:rsidR="00C03529" w:rsidRPr="00C03529" w:rsidRDefault="00C03529" w:rsidP="00C03529">
      <w:pPr>
        <w:rPr>
          <w:rFonts w:eastAsia="Times New Roman" w:cs="Times New Roman"/>
          <w:sz w:val="24"/>
          <w:szCs w:val="24"/>
        </w:rPr>
      </w:pPr>
      <w:r w:rsidRPr="00C03529">
        <w:rPr>
          <w:rFonts w:eastAsia="Times New Roman" w:cs="Times New Roman"/>
          <w:color w:val="000000"/>
          <w:sz w:val="26"/>
          <w:szCs w:val="26"/>
        </w:rPr>
        <w:tab/>
        <w:t>SLAM (</w:t>
      </w:r>
      <w:r w:rsidRPr="00C03529">
        <w:rPr>
          <w:rFonts w:eastAsia="Times New Roman" w:cs="Times New Roman"/>
          <w:color w:val="212121"/>
          <w:sz w:val="26"/>
          <w:szCs w:val="26"/>
        </w:rPr>
        <w:t xml:space="preserve">Simultaneous Localization </w:t>
      </w:r>
      <w:proofErr w:type="gramStart"/>
      <w:r w:rsidRPr="00C03529">
        <w:rPr>
          <w:rFonts w:eastAsia="Times New Roman" w:cs="Times New Roman"/>
          <w:color w:val="212121"/>
          <w:sz w:val="26"/>
          <w:szCs w:val="26"/>
        </w:rPr>
        <w:t>And</w:t>
      </w:r>
      <w:proofErr w:type="gramEnd"/>
      <w:r w:rsidRPr="00C03529">
        <w:rPr>
          <w:rFonts w:eastAsia="Times New Roman" w:cs="Times New Roman"/>
          <w:color w:val="212121"/>
          <w:sz w:val="26"/>
          <w:szCs w:val="26"/>
        </w:rPr>
        <w:t xml:space="preserve"> Mapping) là thuật toán ứng dụng cho các thiết bị xe tự hành, thuật toán có thể xây dựng bản đồ cũng như xác định vị trí của thiết bị trong cùng một lúc. Thuật toán này cũng cho phép các thiết bị tự hành nhận biết bản đồ trong các môi trường khác nhau.</w:t>
      </w:r>
    </w:p>
    <w:p w14:paraId="7DF8CC68" w14:textId="77777777" w:rsidR="00C03529" w:rsidRPr="00C03529" w:rsidRDefault="00C03529" w:rsidP="00C03529">
      <w:pPr>
        <w:rPr>
          <w:rFonts w:eastAsia="Times New Roman" w:cs="Times New Roman"/>
          <w:sz w:val="24"/>
          <w:szCs w:val="24"/>
        </w:rPr>
      </w:pPr>
      <w:r w:rsidRPr="00C03529">
        <w:rPr>
          <w:rFonts w:eastAsia="Times New Roman" w:cs="Times New Roman"/>
          <w:color w:val="212121"/>
          <w:sz w:val="26"/>
          <w:szCs w:val="26"/>
        </w:rPr>
        <w:tab/>
        <w:t xml:space="preserve">SLAM đã trở thành đề tài nghiên cứu trong nhiều năm qua. </w:t>
      </w:r>
      <w:r w:rsidRPr="00C03529">
        <w:rPr>
          <w:rFonts w:eastAsia="Times New Roman" w:cs="Times New Roman"/>
          <w:color w:val="000000"/>
          <w:sz w:val="26"/>
          <w:szCs w:val="26"/>
        </w:rPr>
        <w:t>Với những cải tiến về tốc độ xử lý của máy tính và sự sẵn có của các cảm biến giá rẻ như máy ảnh và máy đo phạm vi như laser, thuật toán SLAM hiện được ứng dụng trong ngày càng nhiều lĩnh vực khác nhau.</w:t>
      </w:r>
    </w:p>
    <w:p w14:paraId="4CC6BB93" w14:textId="77777777" w:rsidR="00C03529" w:rsidRPr="00C03529" w:rsidRDefault="00C03529" w:rsidP="00C03529">
      <w:pPr>
        <w:rPr>
          <w:rFonts w:eastAsia="Times New Roman" w:cs="Times New Roman"/>
          <w:sz w:val="24"/>
          <w:szCs w:val="24"/>
        </w:rPr>
      </w:pPr>
      <w:r w:rsidRPr="00C03529">
        <w:rPr>
          <w:rFonts w:eastAsia="Times New Roman" w:cs="Times New Roman"/>
          <w:color w:val="000000"/>
          <w:sz w:val="26"/>
          <w:szCs w:val="26"/>
        </w:rPr>
        <w:tab/>
        <w:t>Quy trình hoạt động của SLAM gồm hai bước chính:</w:t>
      </w:r>
    </w:p>
    <w:p w14:paraId="7F16D1BD" w14:textId="77777777" w:rsidR="00C03529" w:rsidRPr="00C03529" w:rsidRDefault="00C03529" w:rsidP="00C03529">
      <w:pPr>
        <w:ind w:firstLine="720"/>
        <w:rPr>
          <w:rFonts w:eastAsia="Times New Roman" w:cs="Times New Roman"/>
          <w:sz w:val="24"/>
          <w:szCs w:val="24"/>
        </w:rPr>
      </w:pPr>
      <w:r w:rsidRPr="00C03529">
        <w:rPr>
          <w:rFonts w:eastAsia="Times New Roman" w:cs="Times New Roman"/>
          <w:color w:val="000000"/>
          <w:sz w:val="26"/>
          <w:szCs w:val="26"/>
        </w:rPr>
        <w:t>+ Định vị (Localization): Dựa trên laser của cảm biến để xác định vị trí của thiết bị theo thời gian.</w:t>
      </w:r>
    </w:p>
    <w:p w14:paraId="2979299C" w14:textId="77777777" w:rsidR="00C03529" w:rsidRPr="00C03529" w:rsidRDefault="00C03529" w:rsidP="00C03529">
      <w:pPr>
        <w:ind w:firstLine="720"/>
        <w:rPr>
          <w:rFonts w:eastAsia="Times New Roman" w:cs="Times New Roman"/>
          <w:sz w:val="24"/>
          <w:szCs w:val="24"/>
        </w:rPr>
      </w:pPr>
      <w:r w:rsidRPr="00C03529">
        <w:rPr>
          <w:rFonts w:eastAsia="Times New Roman" w:cs="Times New Roman"/>
          <w:color w:val="000000"/>
          <w:sz w:val="26"/>
          <w:szCs w:val="26"/>
        </w:rPr>
        <w:t>+ Lập bản đồ (Mapping): Nhờ vào cảm biến để thu được môi trường xung quanh, sau đó di chuyển để lấy được thông tin trực quan hơn, trích xuất các đặc điểm để có thể xây dựng thành một bản đồ.</w:t>
      </w:r>
    </w:p>
    <w:p w14:paraId="283E1985" w14:textId="77777777" w:rsidR="00C03529" w:rsidRPr="00C03529" w:rsidRDefault="00C03529" w:rsidP="00C03529">
      <w:pPr>
        <w:rPr>
          <w:rFonts w:eastAsia="Times New Roman" w:cs="Times New Roman"/>
          <w:sz w:val="24"/>
          <w:szCs w:val="24"/>
        </w:rPr>
      </w:pPr>
      <w:r w:rsidRPr="00C03529">
        <w:rPr>
          <w:rFonts w:eastAsia="Times New Roman" w:cs="Times New Roman"/>
          <w:color w:val="212121"/>
          <w:sz w:val="26"/>
          <w:szCs w:val="26"/>
          <w:shd w:val="clear" w:color="auto" w:fill="FFFFFF"/>
        </w:rPr>
        <w:tab/>
        <w:t>Ứng dụng: Thuật toán SLAM hiện được ứng dụng trong một số thiết bị tự vận hành như robot quét dọn, xe hơi tự động hay robot tự hành.</w:t>
      </w:r>
    </w:p>
    <w:p w14:paraId="7165C09B" w14:textId="77777777" w:rsidR="00C03529" w:rsidRPr="00C03529" w:rsidRDefault="00C03529" w:rsidP="00C03529">
      <w:pPr>
        <w:rPr>
          <w:rFonts w:eastAsia="Times New Roman" w:cs="Times New Roman"/>
          <w:sz w:val="24"/>
          <w:szCs w:val="24"/>
        </w:rPr>
      </w:pPr>
      <w:r w:rsidRPr="00C03529">
        <w:rPr>
          <w:rFonts w:eastAsia="Times New Roman" w:cs="Times New Roman"/>
          <w:color w:val="212121"/>
          <w:sz w:val="26"/>
          <w:szCs w:val="26"/>
          <w:shd w:val="clear" w:color="auto" w:fill="FFFFFF"/>
        </w:rPr>
        <w:tab/>
        <w:t>Một số nhược điểm của thuật toán:</w:t>
      </w:r>
    </w:p>
    <w:p w14:paraId="679AEA79" w14:textId="77777777" w:rsidR="00C03529" w:rsidRPr="00C03529" w:rsidRDefault="00C03529" w:rsidP="00C03529">
      <w:pPr>
        <w:ind w:firstLine="720"/>
        <w:rPr>
          <w:rFonts w:eastAsia="Times New Roman" w:cs="Times New Roman"/>
          <w:sz w:val="24"/>
          <w:szCs w:val="24"/>
        </w:rPr>
      </w:pPr>
      <w:r w:rsidRPr="00C03529">
        <w:rPr>
          <w:rFonts w:eastAsia="Times New Roman" w:cs="Times New Roman"/>
          <w:color w:val="000000"/>
          <w:sz w:val="26"/>
          <w:szCs w:val="26"/>
        </w:rPr>
        <w:t>+ Lỗi sai lệch định vị gây ra chênh lệch đáng kể so với giá trị thực tế. Thuật toán SLAM chuyển động tuần tự bao gồm những vị trí sai số. Lỗi này tích lũy theo thời gian, gây ra sai lệch đáng kể so với giá trị thực tế. Nó cũng có thể khiến dữ liệu bị biến dạng gây khó khăn cho việc xác định bản đồ.</w:t>
      </w:r>
    </w:p>
    <w:p w14:paraId="3D222103" w14:textId="77777777" w:rsidR="00C03529" w:rsidRPr="00C03529" w:rsidRDefault="00C03529" w:rsidP="00C03529">
      <w:pPr>
        <w:ind w:left="720"/>
        <w:rPr>
          <w:rFonts w:eastAsia="Times New Roman" w:cs="Times New Roman"/>
          <w:sz w:val="24"/>
          <w:szCs w:val="24"/>
        </w:rPr>
      </w:pPr>
      <w:r w:rsidRPr="00C03529">
        <w:rPr>
          <w:rFonts w:eastAsia="Times New Roman" w:cs="Times New Roman"/>
          <w:color w:val="212121"/>
          <w:sz w:val="26"/>
          <w:szCs w:val="26"/>
          <w:shd w:val="clear" w:color="auto" w:fill="FFFFFF"/>
        </w:rPr>
        <w:t>+ Chi phí tính toán cao trong việc xử lý hình ảnh và tối ưu hóa.</w:t>
      </w:r>
    </w:p>
    <w:p w14:paraId="61594FFF" w14:textId="77777777" w:rsidR="00C03529" w:rsidRPr="00C03529" w:rsidRDefault="00C03529" w:rsidP="00C03529">
      <w:pPr>
        <w:ind w:left="720"/>
        <w:rPr>
          <w:rFonts w:eastAsia="Times New Roman" w:cs="Times New Roman"/>
          <w:sz w:val="24"/>
          <w:szCs w:val="24"/>
        </w:rPr>
      </w:pPr>
      <w:r w:rsidRPr="00C03529">
        <w:rPr>
          <w:rFonts w:eastAsia="Times New Roman" w:cs="Times New Roman"/>
          <w:color w:val="212121"/>
          <w:sz w:val="26"/>
          <w:szCs w:val="26"/>
          <w:shd w:val="clear" w:color="auto" w:fill="FFFFFF"/>
        </w:rPr>
        <w:t>+ Chi phí các cảm biến như LiDAR, camera phân giải tốt có giá thành cao.</w:t>
      </w:r>
    </w:p>
    <w:p w14:paraId="3A5ED6A8" w14:textId="7D9464BC" w:rsidR="00C03529" w:rsidRPr="00C03529" w:rsidRDefault="00C03529" w:rsidP="00C03529">
      <w:pPr>
        <w:pStyle w:val="Heading3"/>
        <w:rPr>
          <w:sz w:val="27"/>
          <w:szCs w:val="27"/>
        </w:rPr>
      </w:pPr>
      <w:bookmarkStart w:id="20" w:name="_Toc183695000"/>
      <w:r w:rsidRPr="00C03529">
        <w:t>2.</w:t>
      </w:r>
      <w:r w:rsidR="004A66F1">
        <w:rPr>
          <w:b w:val="0"/>
        </w:rPr>
        <w:t>4</w:t>
      </w:r>
      <w:r w:rsidRPr="00C03529">
        <w:t>.</w:t>
      </w:r>
      <w:r>
        <w:rPr>
          <w:b w:val="0"/>
        </w:rPr>
        <w:t>2</w:t>
      </w:r>
      <w:r>
        <w:rPr>
          <w:b w:val="0"/>
          <w:lang w:val="vi-VN"/>
        </w:rPr>
        <w:t>.</w:t>
      </w:r>
      <w:r>
        <w:rPr>
          <w:b w:val="0"/>
        </w:rPr>
        <w:tab/>
      </w:r>
      <w:r w:rsidRPr="00C03529">
        <w:t xml:space="preserve">Các </w:t>
      </w:r>
      <w:r>
        <w:rPr>
          <w:b w:val="0"/>
        </w:rPr>
        <w:t>biến</w:t>
      </w:r>
      <w:r>
        <w:rPr>
          <w:b w:val="0"/>
          <w:lang w:val="vi-VN"/>
        </w:rPr>
        <w:t xml:space="preserve"> thể </w:t>
      </w:r>
      <w:r w:rsidRPr="00C03529">
        <w:t>SLAM</w:t>
      </w:r>
      <w:bookmarkEnd w:id="20"/>
    </w:p>
    <w:p w14:paraId="635DCFE2" w14:textId="77777777" w:rsidR="00C03529" w:rsidRPr="00C03529" w:rsidRDefault="00C03529" w:rsidP="00C03529">
      <w:pPr>
        <w:ind w:firstLine="720"/>
        <w:rPr>
          <w:rFonts w:eastAsia="Times New Roman" w:cs="Times New Roman"/>
          <w:sz w:val="24"/>
          <w:szCs w:val="24"/>
        </w:rPr>
      </w:pPr>
      <w:r w:rsidRPr="00C03529">
        <w:rPr>
          <w:rFonts w:eastAsia="Times New Roman" w:cs="Times New Roman"/>
          <w:color w:val="000000"/>
          <w:sz w:val="26"/>
          <w:szCs w:val="26"/>
        </w:rPr>
        <w:t xml:space="preserve">SLAM trực quan (Visual SLAM hoặc vSLAM) sử dụng hình ảnh thu được từ máy ảnh và các cảm biến hình ảnh khác. Visual SLAM có thể được sử dụng bởi các loại máy ảnh đơn giản (máy ảnh góc rộng, mắt cá và hình cầu), máy ảnh mắt ghép (âm thanh nổi và đa máy ảnh), máy ảnh RGB-D (máy ảnh độ sâu và máy ảnh thời gian bay ToF). Visual SLAM có thể được triển khai với chi phí tương đối thấp. Ngoài ra, vì camera cung cấp một lượng lớn thông tin nên chúng có thể được sử dụng để phát hiện các điểm mốc (các vị trí đã đo trước đó). Việc phát hiện cột mốc cũng có thể được kết hợp với tối ưu hóa dựa trên biểu đồ, mang lại sự linh hoạt trong việc triển khai SLAM. SLAM một mắt (Monocular SLAM) là một thuật toán vSLAM sử dụng một camera duy nhất làm cảm biến, điều này khiến việc xác định độ sâu trở nên khó khăn. Vấn đề này có thể được giải quyết bằng cách phát hiện điểm đánh dấu AR, bàn cờ hoặc các vật thể đã biết khác trong ảnh để định vị hoặc bằng cách kết hợp thông tin camera với </w:t>
      </w:r>
      <w:r w:rsidRPr="00C03529">
        <w:rPr>
          <w:rFonts w:eastAsia="Times New Roman" w:cs="Times New Roman"/>
          <w:color w:val="000000"/>
          <w:sz w:val="26"/>
          <w:szCs w:val="26"/>
        </w:rPr>
        <w:lastRenderedPageBreak/>
        <w:t>một cảm biến khác như đơn vị đo quán tính (IMU), có thể đo các đại lượng vật lý như vận tốc và hướng. Công nghệ liên quan đến vSLAM bao gồm cấu trúc từ chuyển động (SfM), đo hình ảnh trực quan và điều chỉnh bó.</w:t>
      </w:r>
    </w:p>
    <w:p w14:paraId="20FCFDAD" w14:textId="77777777" w:rsidR="00C03529" w:rsidRPr="00C03529" w:rsidRDefault="00C03529" w:rsidP="00C03529">
      <w:pPr>
        <w:rPr>
          <w:rFonts w:eastAsia="Times New Roman" w:cs="Times New Roman"/>
          <w:sz w:val="24"/>
          <w:szCs w:val="24"/>
        </w:rPr>
      </w:pPr>
    </w:p>
    <w:p w14:paraId="249C90E5" w14:textId="77777777" w:rsidR="00C03529" w:rsidRPr="00C03529" w:rsidRDefault="00C03529" w:rsidP="00C03529">
      <w:pPr>
        <w:ind w:firstLine="720"/>
        <w:rPr>
          <w:rFonts w:eastAsia="Times New Roman" w:cs="Times New Roman"/>
          <w:sz w:val="24"/>
          <w:szCs w:val="24"/>
        </w:rPr>
      </w:pPr>
      <w:r w:rsidRPr="00C03529">
        <w:rPr>
          <w:rFonts w:eastAsia="Times New Roman" w:cs="Times New Roman"/>
          <w:color w:val="000000"/>
          <w:sz w:val="26"/>
          <w:szCs w:val="26"/>
        </w:rPr>
        <w:t>LiDAR SLAM (</w:t>
      </w:r>
      <w:r w:rsidRPr="00C03529">
        <w:rPr>
          <w:rFonts w:eastAsia="Times New Roman" w:cs="Times New Roman"/>
          <w:color w:val="000000"/>
          <w:sz w:val="26"/>
          <w:szCs w:val="26"/>
          <w:shd w:val="clear" w:color="auto" w:fill="FFFFFF"/>
        </w:rPr>
        <w:t xml:space="preserve">Light Detection </w:t>
      </w:r>
      <w:proofErr w:type="gramStart"/>
      <w:r w:rsidRPr="00C03529">
        <w:rPr>
          <w:rFonts w:eastAsia="Times New Roman" w:cs="Times New Roman"/>
          <w:color w:val="000000"/>
          <w:sz w:val="26"/>
          <w:szCs w:val="26"/>
          <w:shd w:val="clear" w:color="auto" w:fill="FFFFFF"/>
        </w:rPr>
        <w:t>And</w:t>
      </w:r>
      <w:proofErr w:type="gramEnd"/>
      <w:r w:rsidRPr="00C03529">
        <w:rPr>
          <w:rFonts w:eastAsia="Times New Roman" w:cs="Times New Roman"/>
          <w:color w:val="000000"/>
          <w:sz w:val="26"/>
          <w:szCs w:val="26"/>
          <w:shd w:val="clear" w:color="auto" w:fill="FFFFFF"/>
        </w:rPr>
        <w:t xml:space="preserve"> Ranging SLAM</w:t>
      </w:r>
      <w:r w:rsidRPr="00C03529">
        <w:rPr>
          <w:rFonts w:eastAsia="Times New Roman" w:cs="Times New Roman"/>
          <w:color w:val="000000"/>
          <w:sz w:val="26"/>
          <w:szCs w:val="26"/>
        </w:rPr>
        <w:t xml:space="preserve">) là phương pháp chủ yếu sử dụng cảm biến laser (hoặc cảm biến khoảng cách). So với máy ảnh bình thường, máy ảnh ToF và các cảm biến khác, tia laser có độ chính xác cao hơn và được sử dụng cho các ứng dụng có phương tiện di chuyển tốc độ cao như ô tô tự lái và máy bay không người lái. Các giá trị đầu ra từ cảm biến laser thường là dữ liệu điểm 2D (x, y) hoặc 3D (x, y, z). Cảm biến laser cung cấp các phép đo khoảng cách có độ chính xác cao và hoạt động hiệu quả trong việc xây dựng bản đồ bằng thuật toán SLAM. Tính toán chuyển động (quãng đường đã di chuyển) được sử dụng để định vị phương tiện. Ngoài ra có thể sử dụng phương pháp tiếp cận dựa trên tính năng như Lidar Odometry </w:t>
      </w:r>
      <w:proofErr w:type="gramStart"/>
      <w:r w:rsidRPr="00C03529">
        <w:rPr>
          <w:rFonts w:eastAsia="Times New Roman" w:cs="Times New Roman"/>
          <w:color w:val="000000"/>
          <w:sz w:val="26"/>
          <w:szCs w:val="26"/>
        </w:rPr>
        <w:t>And</w:t>
      </w:r>
      <w:proofErr w:type="gramEnd"/>
      <w:r w:rsidRPr="00C03529">
        <w:rPr>
          <w:rFonts w:eastAsia="Times New Roman" w:cs="Times New Roman"/>
          <w:color w:val="000000"/>
          <w:sz w:val="26"/>
          <w:szCs w:val="26"/>
        </w:rPr>
        <w:t xml:space="preserve"> Mapping (LOAM) hoặc Fast Global Registration (FGR), dựa trên các tính năng của FPFH. Bản đồ đám mây điểm 2D hoặc 3D có thể được biểu diễn dưới dạng bản đồ lưới hoặc bản đồ ba chiều voxel. Đối với các ứng dụng robot trong nhà, SLAM lidar 2D thường được sử dụng, trong khi SLAM 3D thường được sử dụng cho phương tiện không người lái (drone, </w:t>
      </w:r>
      <w:proofErr w:type="gramStart"/>
      <w:r w:rsidRPr="00C03529">
        <w:rPr>
          <w:rFonts w:eastAsia="Times New Roman" w:cs="Times New Roman"/>
          <w:color w:val="000000"/>
          <w:sz w:val="26"/>
          <w:szCs w:val="26"/>
        </w:rPr>
        <w:t>flycam,...</w:t>
      </w:r>
      <w:proofErr w:type="gramEnd"/>
      <w:r w:rsidRPr="00C03529">
        <w:rPr>
          <w:rFonts w:eastAsia="Times New Roman" w:cs="Times New Roman"/>
          <w:color w:val="000000"/>
          <w:sz w:val="26"/>
          <w:szCs w:val="26"/>
        </w:rPr>
        <w:t>) và xe tự hành.</w:t>
      </w:r>
    </w:p>
    <w:p w14:paraId="6857CBD1" w14:textId="40E96DC4" w:rsidR="0024544F" w:rsidRDefault="0024544F" w:rsidP="0024544F">
      <w:pPr>
        <w:rPr>
          <w:lang w:val="vi-VN"/>
        </w:rPr>
      </w:pPr>
    </w:p>
    <w:p w14:paraId="5624E094" w14:textId="77777777" w:rsidR="004A66F1" w:rsidRDefault="004A66F1" w:rsidP="0024544F">
      <w:pPr>
        <w:rPr>
          <w:lang w:val="vi-VN"/>
        </w:rPr>
      </w:pPr>
    </w:p>
    <w:p w14:paraId="0B33013F" w14:textId="77777777" w:rsidR="0024544F" w:rsidRDefault="0024544F" w:rsidP="0024544F">
      <w:pPr>
        <w:rPr>
          <w:lang w:val="vi-VN"/>
        </w:rPr>
      </w:pPr>
    </w:p>
    <w:p w14:paraId="3EC38C14" w14:textId="77777777" w:rsidR="0024544F" w:rsidRDefault="0024544F" w:rsidP="0024544F">
      <w:pPr>
        <w:rPr>
          <w:lang w:val="vi-VN"/>
        </w:rPr>
      </w:pPr>
    </w:p>
    <w:p w14:paraId="6EE1ABF6" w14:textId="77777777" w:rsidR="0024544F" w:rsidRDefault="0024544F" w:rsidP="0024544F">
      <w:pPr>
        <w:rPr>
          <w:lang w:val="vi-VN"/>
        </w:rPr>
      </w:pPr>
    </w:p>
    <w:p w14:paraId="628EEE42" w14:textId="77777777" w:rsidR="0024544F" w:rsidRPr="00E43B11" w:rsidRDefault="0024544F">
      <w:pPr>
        <w:spacing w:after="160" w:line="259" w:lineRule="auto"/>
      </w:pPr>
      <w:r>
        <w:rPr>
          <w:lang w:val="vi-VN"/>
        </w:rPr>
        <w:br w:type="page"/>
      </w:r>
    </w:p>
    <w:p w14:paraId="2057376A" w14:textId="653D495F" w:rsidR="0024544F" w:rsidRPr="00BC131B" w:rsidRDefault="0024544F" w:rsidP="00B54566">
      <w:pPr>
        <w:pStyle w:val="Heading1"/>
      </w:pPr>
      <w:bookmarkStart w:id="21" w:name="_Toc183695001"/>
      <w:r>
        <w:rPr>
          <w:lang w:val="vi-VN"/>
        </w:rPr>
        <w:lastRenderedPageBreak/>
        <w:t xml:space="preserve">CHƯƠNG 3 </w:t>
      </w:r>
      <w:r w:rsidR="00243C97">
        <w:rPr>
          <w:lang w:val="vi-VN"/>
        </w:rPr>
        <w:t>THIẾT KẾ XE TỰ HÀNH</w:t>
      </w:r>
      <w:bookmarkEnd w:id="21"/>
    </w:p>
    <w:p w14:paraId="4CF5A464" w14:textId="4259EAB3" w:rsidR="00B54566" w:rsidRDefault="0006437E" w:rsidP="00E176E5">
      <w:pPr>
        <w:pStyle w:val="Heading2"/>
        <w:rPr>
          <w:lang w:val="vi-VN"/>
        </w:rPr>
      </w:pPr>
      <w:r>
        <w:rPr>
          <w:lang w:val="vi-VN"/>
        </w:rPr>
        <w:t>3.1. Tính năng của xe tự hành</w:t>
      </w:r>
    </w:p>
    <w:p w14:paraId="0E8DB5C3" w14:textId="6D82C06B" w:rsidR="0006437E" w:rsidRDefault="0006437E" w:rsidP="00B54566">
      <w:pPr>
        <w:rPr>
          <w:lang w:val="vi-VN"/>
        </w:rPr>
      </w:pPr>
    </w:p>
    <w:p w14:paraId="4C1CCD1E" w14:textId="334CD4BB" w:rsidR="0006437E" w:rsidRDefault="0006437E" w:rsidP="00E176E5">
      <w:pPr>
        <w:pStyle w:val="Heading2"/>
        <w:rPr>
          <w:lang w:val="vi-VN"/>
        </w:rPr>
      </w:pPr>
      <w:r>
        <w:rPr>
          <w:lang w:val="vi-VN"/>
        </w:rPr>
        <w:t>3.2</w:t>
      </w:r>
      <w:r w:rsidR="004A66F1">
        <w:t>.</w:t>
      </w:r>
      <w:r>
        <w:rPr>
          <w:lang w:val="vi-VN"/>
        </w:rPr>
        <w:t xml:space="preserve"> Sơ đồ khối</w:t>
      </w:r>
    </w:p>
    <w:p w14:paraId="21F72D4E" w14:textId="61A5D3D1" w:rsidR="0006437E" w:rsidRDefault="0006437E" w:rsidP="00B54566">
      <w:pPr>
        <w:rPr>
          <w:lang w:val="vi-VN"/>
        </w:rPr>
      </w:pPr>
      <w:r>
        <w:rPr>
          <w:lang w:val="vi-VN"/>
        </w:rPr>
        <w:t>3.2.1. Thiết kế phần cứng</w:t>
      </w:r>
    </w:p>
    <w:p w14:paraId="31BBEAF8" w14:textId="1131F11B" w:rsidR="0006437E" w:rsidRDefault="0006437E" w:rsidP="00B54566">
      <w:pPr>
        <w:rPr>
          <w:lang w:val="vi-VN"/>
        </w:rPr>
      </w:pPr>
    </w:p>
    <w:p w14:paraId="43FB5773" w14:textId="4FA4E43A" w:rsidR="0006437E" w:rsidRDefault="0006437E" w:rsidP="00B54566">
      <w:pPr>
        <w:rPr>
          <w:lang w:val="vi-VN"/>
        </w:rPr>
      </w:pPr>
      <w:r>
        <w:rPr>
          <w:lang w:val="vi-VN"/>
        </w:rPr>
        <w:t>3.2.2. Cơ chế điều khiển</w:t>
      </w:r>
    </w:p>
    <w:p w14:paraId="4D0E60CF" w14:textId="77777777" w:rsidR="004A66F1" w:rsidRDefault="004A66F1" w:rsidP="00B54566">
      <w:pPr>
        <w:spacing w:after="160" w:line="259" w:lineRule="auto"/>
        <w:rPr>
          <w:lang w:val="vi-VN"/>
        </w:rPr>
      </w:pPr>
    </w:p>
    <w:p w14:paraId="06B063BA" w14:textId="71CBEEB0" w:rsidR="00B54566" w:rsidRPr="00B54566" w:rsidRDefault="004A66F1" w:rsidP="00E176E5">
      <w:pPr>
        <w:pStyle w:val="Heading2"/>
        <w:rPr>
          <w:lang w:val="vi-VN"/>
        </w:rPr>
      </w:pPr>
      <w:r>
        <w:t>3.3. Thử</w:t>
      </w:r>
      <w:r>
        <w:rPr>
          <w:lang w:val="vi-VN"/>
        </w:rPr>
        <w:t xml:space="preserve"> nghiệm xe</w:t>
      </w:r>
      <w:r w:rsidR="00B54566">
        <w:rPr>
          <w:lang w:val="vi-VN"/>
        </w:rPr>
        <w:br w:type="page"/>
      </w:r>
    </w:p>
    <w:p w14:paraId="37EE906A" w14:textId="4D5F165E" w:rsidR="0024544F" w:rsidRPr="00243C97" w:rsidRDefault="0024544F" w:rsidP="00B54566">
      <w:pPr>
        <w:pStyle w:val="Heading1"/>
        <w:rPr>
          <w:lang w:val="vi-VN"/>
        </w:rPr>
      </w:pPr>
      <w:bookmarkStart w:id="22" w:name="_Toc183695002"/>
      <w:r>
        <w:rPr>
          <w:lang w:val="vi-VN"/>
        </w:rPr>
        <w:lastRenderedPageBreak/>
        <w:t xml:space="preserve">CHƯƠNG 4 </w:t>
      </w:r>
      <w:r w:rsidR="00243C97">
        <w:rPr>
          <w:lang w:val="vi-VN"/>
        </w:rPr>
        <w:t xml:space="preserve">THUẬT TOÁN </w:t>
      </w:r>
      <w:r w:rsidR="00884F5C">
        <w:rPr>
          <w:lang w:val="vi-VN"/>
        </w:rPr>
        <w:t>QUÉT 2D</w:t>
      </w:r>
      <w:bookmarkEnd w:id="22"/>
    </w:p>
    <w:p w14:paraId="5627150A" w14:textId="77777777" w:rsidR="00B54566" w:rsidRDefault="00B54566" w:rsidP="00B54566">
      <w:pPr>
        <w:rPr>
          <w:lang w:val="vi-VN"/>
        </w:rPr>
      </w:pPr>
    </w:p>
    <w:p w14:paraId="345EF501" w14:textId="77777777" w:rsidR="00B54566" w:rsidRPr="00B54566" w:rsidRDefault="00B54566" w:rsidP="00B54566">
      <w:pPr>
        <w:spacing w:after="160" w:line="259" w:lineRule="auto"/>
        <w:rPr>
          <w:lang w:val="vi-VN"/>
        </w:rPr>
      </w:pPr>
      <w:r>
        <w:rPr>
          <w:lang w:val="vi-VN"/>
        </w:rPr>
        <w:br w:type="page"/>
      </w:r>
    </w:p>
    <w:p w14:paraId="1868108D" w14:textId="28BBCBDD" w:rsidR="00B54566" w:rsidRPr="00BD2C9A" w:rsidRDefault="00B54566" w:rsidP="00B54566">
      <w:pPr>
        <w:pStyle w:val="Heading1"/>
        <w:rPr>
          <w:lang w:val="vi-VN"/>
        </w:rPr>
      </w:pPr>
      <w:bookmarkStart w:id="23" w:name="_Toc183695003"/>
      <w:r>
        <w:rPr>
          <w:lang w:val="vi-VN"/>
        </w:rPr>
        <w:lastRenderedPageBreak/>
        <w:t xml:space="preserve">CHƯƠNG </w:t>
      </w:r>
      <w:r w:rsidR="00884F5C">
        <w:rPr>
          <w:lang w:val="vi-VN"/>
        </w:rPr>
        <w:t>5</w:t>
      </w:r>
      <w:r>
        <w:rPr>
          <w:lang w:val="vi-VN"/>
        </w:rPr>
        <w:t xml:space="preserve"> </w:t>
      </w:r>
      <w:r w:rsidR="00BD2C9A">
        <w:t>KIỂM</w:t>
      </w:r>
      <w:r w:rsidR="00BD2C9A">
        <w:rPr>
          <w:lang w:val="vi-VN"/>
        </w:rPr>
        <w:t xml:space="preserve"> TRA VÀ ĐÁNH GIÁ</w:t>
      </w:r>
      <w:bookmarkEnd w:id="23"/>
    </w:p>
    <w:p w14:paraId="774A7F1E" w14:textId="77777777" w:rsidR="00243C97" w:rsidRPr="00243C97" w:rsidRDefault="00243C97" w:rsidP="00243C97"/>
    <w:p w14:paraId="6B4F9EDA" w14:textId="77777777" w:rsidR="00B54566" w:rsidRDefault="00B54566" w:rsidP="00B54566">
      <w:pPr>
        <w:rPr>
          <w:lang w:val="vi-VN"/>
        </w:rPr>
      </w:pPr>
    </w:p>
    <w:p w14:paraId="688E02C9" w14:textId="77777777" w:rsidR="00B54566" w:rsidRPr="00B54566" w:rsidRDefault="00B54566" w:rsidP="00B54566">
      <w:pPr>
        <w:spacing w:after="160" w:line="259" w:lineRule="auto"/>
        <w:rPr>
          <w:lang w:val="vi-VN"/>
        </w:rPr>
      </w:pPr>
      <w:r>
        <w:rPr>
          <w:lang w:val="vi-VN"/>
        </w:rPr>
        <w:br w:type="page"/>
      </w:r>
    </w:p>
    <w:p w14:paraId="2B0DC0F2" w14:textId="35506CF1" w:rsidR="00B54566" w:rsidRPr="00BD2C9A" w:rsidRDefault="00B54566" w:rsidP="00B54566">
      <w:pPr>
        <w:pStyle w:val="Heading1"/>
        <w:rPr>
          <w:lang w:val="vi-VN"/>
        </w:rPr>
      </w:pPr>
      <w:bookmarkStart w:id="24" w:name="_Toc183695004"/>
      <w:r>
        <w:rPr>
          <w:lang w:val="vi-VN"/>
        </w:rPr>
        <w:lastRenderedPageBreak/>
        <w:t xml:space="preserve">CHƯƠNG </w:t>
      </w:r>
      <w:r w:rsidR="00884F5C">
        <w:rPr>
          <w:lang w:val="vi-VN"/>
        </w:rPr>
        <w:t>6</w:t>
      </w:r>
      <w:r>
        <w:rPr>
          <w:lang w:val="vi-VN"/>
        </w:rPr>
        <w:t xml:space="preserve"> </w:t>
      </w:r>
      <w:r w:rsidR="00BD2C9A">
        <w:t>HƯỚNG</w:t>
      </w:r>
      <w:r w:rsidR="00BD2C9A">
        <w:rPr>
          <w:lang w:val="vi-VN"/>
        </w:rPr>
        <w:t xml:space="preserve"> PHÁT TRIỂN</w:t>
      </w:r>
      <w:bookmarkEnd w:id="24"/>
    </w:p>
    <w:p w14:paraId="49AFDB48" w14:textId="77777777" w:rsidR="00B54566" w:rsidRDefault="00B54566" w:rsidP="00B54566">
      <w:pPr>
        <w:rPr>
          <w:lang w:val="vi-VN"/>
        </w:rPr>
      </w:pPr>
    </w:p>
    <w:p w14:paraId="7A7C2B0D" w14:textId="77777777" w:rsidR="00B54566" w:rsidRPr="00B54566" w:rsidRDefault="00B54566" w:rsidP="00B54566">
      <w:pPr>
        <w:spacing w:after="160" w:line="259" w:lineRule="auto"/>
        <w:rPr>
          <w:lang w:val="vi-VN"/>
        </w:rPr>
      </w:pPr>
      <w:r>
        <w:rPr>
          <w:lang w:val="vi-VN"/>
        </w:rPr>
        <w:br w:type="page"/>
      </w:r>
    </w:p>
    <w:p w14:paraId="088C8005" w14:textId="77777777" w:rsidR="00B54566" w:rsidRDefault="00B54566" w:rsidP="00B54566">
      <w:pPr>
        <w:pStyle w:val="Heading1"/>
        <w:rPr>
          <w:lang w:val="vi-VN"/>
        </w:rPr>
      </w:pPr>
      <w:bookmarkStart w:id="25" w:name="_Toc183695005"/>
      <w:r>
        <w:rPr>
          <w:lang w:val="vi-VN"/>
        </w:rPr>
        <w:lastRenderedPageBreak/>
        <w:t>TÀI LIỆU KHAM KHẢO</w:t>
      </w:r>
      <w:bookmarkEnd w:id="25"/>
    </w:p>
    <w:p w14:paraId="111801AE" w14:textId="550AEA62" w:rsidR="00B54566" w:rsidRDefault="004F11CF" w:rsidP="00B54566">
      <w:pPr>
        <w:rPr>
          <w:lang w:val="vi-VN"/>
        </w:rPr>
      </w:pPr>
      <w:hyperlink r:id="rId13" w:history="1">
        <w:r w:rsidR="006B021B" w:rsidRPr="004F11CF">
          <w:rPr>
            <w:rStyle w:val="Hyperlink"/>
            <w:lang w:val="vi-VN"/>
          </w:rPr>
          <w:t xml:space="preserve">1. </w:t>
        </w:r>
        <w:r w:rsidRPr="004F11CF">
          <w:rPr>
            <w:rStyle w:val="Hyperlink"/>
            <w:lang w:val="vi-VN"/>
          </w:rPr>
          <w:t xml:space="preserve">Chuỗi video về xe </w:t>
        </w:r>
        <w:r w:rsidRPr="004F11CF">
          <w:rPr>
            <w:rStyle w:val="Hyperlink"/>
            <w:lang w:val="vi-VN"/>
          </w:rPr>
          <w:t>t</w:t>
        </w:r>
        <w:r w:rsidRPr="004F11CF">
          <w:rPr>
            <w:rStyle w:val="Hyperlink"/>
            <w:lang w:val="vi-VN"/>
          </w:rPr>
          <w:t>ự hành bởi MathLab</w:t>
        </w:r>
      </w:hyperlink>
    </w:p>
    <w:p w14:paraId="61053D16" w14:textId="77777777" w:rsidR="00B54566" w:rsidRPr="00B54566" w:rsidRDefault="00B54566" w:rsidP="00B54566">
      <w:pPr>
        <w:spacing w:after="160" w:line="259" w:lineRule="auto"/>
        <w:rPr>
          <w:lang w:val="vi-VN"/>
        </w:rPr>
      </w:pPr>
      <w:r>
        <w:rPr>
          <w:lang w:val="vi-VN"/>
        </w:rPr>
        <w:br w:type="page"/>
      </w:r>
    </w:p>
    <w:p w14:paraId="21055CC5" w14:textId="77777777" w:rsidR="00B54566" w:rsidRPr="0024544F" w:rsidRDefault="00B54566" w:rsidP="00B54566">
      <w:pPr>
        <w:pStyle w:val="Heading1"/>
        <w:rPr>
          <w:lang w:val="vi-VN"/>
        </w:rPr>
      </w:pPr>
      <w:bookmarkStart w:id="26" w:name="_Toc183695006"/>
      <w:r>
        <w:rPr>
          <w:lang w:val="vi-VN"/>
        </w:rPr>
        <w:lastRenderedPageBreak/>
        <w:t>TRÍCH DẪN</w:t>
      </w:r>
      <w:bookmarkEnd w:id="26"/>
    </w:p>
    <w:sectPr w:rsidR="00B54566" w:rsidRPr="0024544F" w:rsidSect="00AC05F3">
      <w:footerReference w:type="default" r:id="rId14"/>
      <w:type w:val="continuous"/>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1810F" w14:textId="77777777" w:rsidR="00B86595" w:rsidRDefault="00B86595" w:rsidP="005A470A">
      <w:r>
        <w:separator/>
      </w:r>
    </w:p>
    <w:p w14:paraId="7F00DB9C" w14:textId="77777777" w:rsidR="00B86595" w:rsidRDefault="00B86595"/>
  </w:endnote>
  <w:endnote w:type="continuationSeparator" w:id="0">
    <w:p w14:paraId="1CB54E0D" w14:textId="77777777" w:rsidR="00B86595" w:rsidRDefault="00B86595" w:rsidP="005A470A">
      <w:r>
        <w:continuationSeparator/>
      </w:r>
    </w:p>
    <w:p w14:paraId="72801299" w14:textId="77777777" w:rsidR="00B86595" w:rsidRDefault="00B865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8D6CF" w14:textId="77777777" w:rsidR="005A470A" w:rsidRDefault="005A470A">
    <w:pPr>
      <w:pStyle w:val="Footer"/>
      <w:jc w:val="right"/>
    </w:pPr>
  </w:p>
  <w:p w14:paraId="0E15A642" w14:textId="77777777" w:rsidR="005A470A" w:rsidRDefault="005A47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2637073"/>
      <w:docPartObj>
        <w:docPartGallery w:val="Page Numbers (Bottom of Page)"/>
        <w:docPartUnique/>
      </w:docPartObj>
    </w:sdtPr>
    <w:sdtEndPr>
      <w:rPr>
        <w:noProof/>
      </w:rPr>
    </w:sdtEndPr>
    <w:sdtContent>
      <w:p w14:paraId="32081C47" w14:textId="77777777" w:rsidR="005A470A" w:rsidRDefault="005A470A" w:rsidP="00D82D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4343240"/>
      <w:docPartObj>
        <w:docPartGallery w:val="Page Numbers (Bottom of Page)"/>
        <w:docPartUnique/>
      </w:docPartObj>
    </w:sdtPr>
    <w:sdtEndPr>
      <w:rPr>
        <w:noProof/>
      </w:rPr>
    </w:sdtEndPr>
    <w:sdtContent>
      <w:p w14:paraId="17B00440" w14:textId="77777777" w:rsidR="00926774" w:rsidRDefault="00D82D9B" w:rsidP="00E37B90">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9A14B" w14:textId="77777777" w:rsidR="00B86595" w:rsidRDefault="00B86595" w:rsidP="005A470A">
      <w:r>
        <w:separator/>
      </w:r>
    </w:p>
    <w:p w14:paraId="381D92BD" w14:textId="77777777" w:rsidR="00B86595" w:rsidRDefault="00B86595"/>
  </w:footnote>
  <w:footnote w:type="continuationSeparator" w:id="0">
    <w:p w14:paraId="64D89E1D" w14:textId="77777777" w:rsidR="00B86595" w:rsidRDefault="00B86595" w:rsidP="005A470A">
      <w:r>
        <w:continuationSeparator/>
      </w:r>
    </w:p>
    <w:p w14:paraId="6536AC61" w14:textId="77777777" w:rsidR="00B86595" w:rsidRDefault="00B8659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F33FB"/>
    <w:multiLevelType w:val="multilevel"/>
    <w:tmpl w:val="A880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A0242"/>
    <w:multiLevelType w:val="hybridMultilevel"/>
    <w:tmpl w:val="6D48F9A6"/>
    <w:lvl w:ilvl="0" w:tplc="3A3EC9E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A540B2"/>
    <w:multiLevelType w:val="hybridMultilevel"/>
    <w:tmpl w:val="FD6E2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5944C2"/>
    <w:multiLevelType w:val="hybridMultilevel"/>
    <w:tmpl w:val="B504D2EA"/>
    <w:lvl w:ilvl="0" w:tplc="B212001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C5B1C66"/>
    <w:multiLevelType w:val="multilevel"/>
    <w:tmpl w:val="5BCE3F9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78312516">
    <w:abstractNumId w:val="2"/>
  </w:num>
  <w:num w:numId="2" w16cid:durableId="949437165">
    <w:abstractNumId w:val="1"/>
  </w:num>
  <w:num w:numId="3" w16cid:durableId="958418987">
    <w:abstractNumId w:val="3"/>
  </w:num>
  <w:num w:numId="4" w16cid:durableId="1301569372">
    <w:abstractNumId w:val="4"/>
  </w:num>
  <w:num w:numId="5" w16cid:durableId="1053235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C91"/>
    <w:rsid w:val="00031345"/>
    <w:rsid w:val="00055B7A"/>
    <w:rsid w:val="0006236A"/>
    <w:rsid w:val="0006437E"/>
    <w:rsid w:val="00083E7E"/>
    <w:rsid w:val="0009433E"/>
    <w:rsid w:val="000A3BBE"/>
    <w:rsid w:val="000C4B6D"/>
    <w:rsid w:val="000D0213"/>
    <w:rsid w:val="000E0905"/>
    <w:rsid w:val="001606EB"/>
    <w:rsid w:val="001636D4"/>
    <w:rsid w:val="0017290F"/>
    <w:rsid w:val="001731FF"/>
    <w:rsid w:val="0019319C"/>
    <w:rsid w:val="001E29E9"/>
    <w:rsid w:val="001E31B9"/>
    <w:rsid w:val="002205E0"/>
    <w:rsid w:val="00234F02"/>
    <w:rsid w:val="00243C97"/>
    <w:rsid w:val="0024544F"/>
    <w:rsid w:val="00247FA9"/>
    <w:rsid w:val="00253560"/>
    <w:rsid w:val="00262CE1"/>
    <w:rsid w:val="00287194"/>
    <w:rsid w:val="002B4632"/>
    <w:rsid w:val="002E2A19"/>
    <w:rsid w:val="002E526E"/>
    <w:rsid w:val="003274C0"/>
    <w:rsid w:val="00344AB6"/>
    <w:rsid w:val="003730DA"/>
    <w:rsid w:val="00385308"/>
    <w:rsid w:val="003F112B"/>
    <w:rsid w:val="00427B28"/>
    <w:rsid w:val="004A1E36"/>
    <w:rsid w:val="004A48B2"/>
    <w:rsid w:val="004A4F27"/>
    <w:rsid w:val="004A66F1"/>
    <w:rsid w:val="004F11CF"/>
    <w:rsid w:val="005025F3"/>
    <w:rsid w:val="0052666F"/>
    <w:rsid w:val="005841B1"/>
    <w:rsid w:val="005A470A"/>
    <w:rsid w:val="005D739A"/>
    <w:rsid w:val="005F3E27"/>
    <w:rsid w:val="00610852"/>
    <w:rsid w:val="0061754E"/>
    <w:rsid w:val="0062255A"/>
    <w:rsid w:val="0063289E"/>
    <w:rsid w:val="0064460A"/>
    <w:rsid w:val="00665EE1"/>
    <w:rsid w:val="00666DEE"/>
    <w:rsid w:val="0067086B"/>
    <w:rsid w:val="00671071"/>
    <w:rsid w:val="006936A3"/>
    <w:rsid w:val="006B021B"/>
    <w:rsid w:val="006B4B54"/>
    <w:rsid w:val="006C756B"/>
    <w:rsid w:val="006F441F"/>
    <w:rsid w:val="006F5196"/>
    <w:rsid w:val="0077233D"/>
    <w:rsid w:val="007876E6"/>
    <w:rsid w:val="007D0B25"/>
    <w:rsid w:val="007E72F2"/>
    <w:rsid w:val="00884F5C"/>
    <w:rsid w:val="008D545E"/>
    <w:rsid w:val="008F5E9E"/>
    <w:rsid w:val="00925F73"/>
    <w:rsid w:val="00926774"/>
    <w:rsid w:val="0094082B"/>
    <w:rsid w:val="00954596"/>
    <w:rsid w:val="00973EB9"/>
    <w:rsid w:val="009928DB"/>
    <w:rsid w:val="009959F0"/>
    <w:rsid w:val="009A2FFA"/>
    <w:rsid w:val="009D64AB"/>
    <w:rsid w:val="009F1BBE"/>
    <w:rsid w:val="00A20226"/>
    <w:rsid w:val="00A41BC5"/>
    <w:rsid w:val="00A70BEC"/>
    <w:rsid w:val="00AB42DF"/>
    <w:rsid w:val="00AC05F3"/>
    <w:rsid w:val="00AE716B"/>
    <w:rsid w:val="00B0067B"/>
    <w:rsid w:val="00B11832"/>
    <w:rsid w:val="00B223DD"/>
    <w:rsid w:val="00B54566"/>
    <w:rsid w:val="00B823AB"/>
    <w:rsid w:val="00B86595"/>
    <w:rsid w:val="00B91372"/>
    <w:rsid w:val="00BA3F5C"/>
    <w:rsid w:val="00BA62DD"/>
    <w:rsid w:val="00BC131B"/>
    <w:rsid w:val="00BD2C9A"/>
    <w:rsid w:val="00C03529"/>
    <w:rsid w:val="00C62E03"/>
    <w:rsid w:val="00C62E05"/>
    <w:rsid w:val="00C663A7"/>
    <w:rsid w:val="00C779D6"/>
    <w:rsid w:val="00C83078"/>
    <w:rsid w:val="00C942A8"/>
    <w:rsid w:val="00CF193D"/>
    <w:rsid w:val="00D05E73"/>
    <w:rsid w:val="00D36E24"/>
    <w:rsid w:val="00D82D9B"/>
    <w:rsid w:val="00DA219B"/>
    <w:rsid w:val="00DB57CA"/>
    <w:rsid w:val="00DB6CFD"/>
    <w:rsid w:val="00DD43F7"/>
    <w:rsid w:val="00DF1037"/>
    <w:rsid w:val="00E00537"/>
    <w:rsid w:val="00E176E5"/>
    <w:rsid w:val="00E30F47"/>
    <w:rsid w:val="00E37B90"/>
    <w:rsid w:val="00E42A27"/>
    <w:rsid w:val="00E43B11"/>
    <w:rsid w:val="00E91C91"/>
    <w:rsid w:val="00EC3477"/>
    <w:rsid w:val="00F03F8F"/>
    <w:rsid w:val="00F07FCD"/>
    <w:rsid w:val="00F23DCA"/>
    <w:rsid w:val="00F37653"/>
    <w:rsid w:val="00F90CF4"/>
    <w:rsid w:val="00FA113A"/>
    <w:rsid w:val="00FE44B2"/>
    <w:rsid w:val="00FE49CD"/>
    <w:rsid w:val="00FF1A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80141"/>
  <w15:chartTrackingRefBased/>
  <w15:docId w15:val="{4E42A9A5-0F3D-4E3F-8350-936B99F5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E27"/>
    <w:pPr>
      <w:spacing w:after="0" w:line="240" w:lineRule="auto"/>
    </w:pPr>
    <w:rPr>
      <w:rFonts w:ascii="Times New Roman" w:hAnsi="Times New Roman"/>
    </w:rPr>
  </w:style>
  <w:style w:type="paragraph" w:styleId="Heading1">
    <w:name w:val="heading 1"/>
    <w:aliases w:val="Chương *,Chapter"/>
    <w:basedOn w:val="Normal"/>
    <w:next w:val="Normal"/>
    <w:link w:val="Heading1Char"/>
    <w:uiPriority w:val="9"/>
    <w:qFormat/>
    <w:rsid w:val="00262CE1"/>
    <w:pPr>
      <w:keepNext/>
      <w:keepLines/>
      <w:spacing w:after="120"/>
      <w:jc w:val="center"/>
      <w:outlineLvl w:val="0"/>
    </w:pPr>
    <w:rPr>
      <w:rFonts w:eastAsiaTheme="majorEastAsia" w:cstheme="majorBidi"/>
      <w:b/>
      <w:sz w:val="40"/>
      <w:szCs w:val="32"/>
    </w:rPr>
  </w:style>
  <w:style w:type="paragraph" w:styleId="Heading2">
    <w:name w:val="heading 2"/>
    <w:aliases w:val="*.*."/>
    <w:basedOn w:val="Normal"/>
    <w:next w:val="Normal"/>
    <w:link w:val="Heading2Char"/>
    <w:autoRedefine/>
    <w:uiPriority w:val="9"/>
    <w:unhideWhenUsed/>
    <w:qFormat/>
    <w:rsid w:val="00262CE1"/>
    <w:pPr>
      <w:keepNext/>
      <w:keepLines/>
      <w:outlineLvl w:val="1"/>
    </w:pPr>
    <w:rPr>
      <w:rFonts w:eastAsiaTheme="majorEastAsia" w:cstheme="majorBidi"/>
      <w:b/>
      <w:color w:val="000000" w:themeColor="text1"/>
      <w:sz w:val="36"/>
      <w:szCs w:val="26"/>
    </w:rPr>
  </w:style>
  <w:style w:type="paragraph" w:styleId="Heading3">
    <w:name w:val="heading 3"/>
    <w:aliases w:val="*.*.*."/>
    <w:basedOn w:val="Normal"/>
    <w:next w:val="Normal"/>
    <w:link w:val="Heading3Char"/>
    <w:uiPriority w:val="9"/>
    <w:unhideWhenUsed/>
    <w:qFormat/>
    <w:rsid w:val="00C03529"/>
    <w:pPr>
      <w:keepNext/>
      <w:keepLines/>
      <w:spacing w:before="40"/>
      <w:outlineLvl w:val="2"/>
    </w:pPr>
    <w:rPr>
      <w:rFonts w:eastAsiaTheme="majorEastAsia" w:cstheme="majorBidi"/>
      <w:b/>
      <w:i/>
      <w:color w:val="000000" w:themeColor="text1"/>
      <w:sz w:val="32"/>
      <w:szCs w:val="24"/>
    </w:rPr>
  </w:style>
  <w:style w:type="paragraph" w:styleId="Heading4">
    <w:name w:val="heading 4"/>
    <w:aliases w:val="*.*.*.*."/>
    <w:basedOn w:val="Normal"/>
    <w:next w:val="Normal"/>
    <w:link w:val="Heading4Char"/>
    <w:autoRedefine/>
    <w:uiPriority w:val="9"/>
    <w:unhideWhenUsed/>
    <w:qFormat/>
    <w:rsid w:val="00C62E03"/>
    <w:pPr>
      <w:keepNext/>
      <w:keepLines/>
      <w:ind w:left="720"/>
      <w:outlineLvl w:val="3"/>
    </w:pPr>
    <w:rPr>
      <w:rFonts w:eastAsiaTheme="majorEastAsia" w:cstheme="majorBidi"/>
      <w:iCs/>
      <w:color w:val="000000" w:themeColor="text1"/>
      <w:sz w:val="28"/>
      <w:lang w:val="vi-VN"/>
    </w:rPr>
  </w:style>
  <w:style w:type="paragraph" w:styleId="Heading5">
    <w:name w:val="heading 5"/>
    <w:aliases w:val="Hình *.*,Figure *"/>
    <w:basedOn w:val="Normal"/>
    <w:next w:val="Normal"/>
    <w:link w:val="Heading5Char"/>
    <w:uiPriority w:val="9"/>
    <w:unhideWhenUsed/>
    <w:qFormat/>
    <w:rsid w:val="00C663A7"/>
    <w:pPr>
      <w:keepNext/>
      <w:keepLines/>
      <w:spacing w:before="160" w:after="120" w:line="360" w:lineRule="auto"/>
      <w:jc w:val="center"/>
      <w:outlineLvl w:val="4"/>
    </w:pPr>
    <w:rPr>
      <w:rFonts w:eastAsiaTheme="majorEastAsia" w:cstheme="majorBidi"/>
      <w:color w:val="000000" w:themeColor="text1"/>
    </w:rPr>
  </w:style>
  <w:style w:type="paragraph" w:styleId="Heading6">
    <w:name w:val="heading 6"/>
    <w:aliases w:val="Bảng *,Table *"/>
    <w:basedOn w:val="Normal"/>
    <w:next w:val="Normal"/>
    <w:link w:val="Heading6Char"/>
    <w:uiPriority w:val="9"/>
    <w:unhideWhenUsed/>
    <w:qFormat/>
    <w:rsid w:val="003274C0"/>
    <w:pPr>
      <w:keepNext/>
      <w:keepLines/>
      <w:spacing w:before="40"/>
      <w:jc w:val="center"/>
      <w:outlineLvl w:val="5"/>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0A"/>
    <w:pPr>
      <w:tabs>
        <w:tab w:val="center" w:pos="4680"/>
        <w:tab w:val="right" w:pos="9360"/>
      </w:tabs>
    </w:pPr>
  </w:style>
  <w:style w:type="character" w:customStyle="1" w:styleId="HeaderChar">
    <w:name w:val="Header Char"/>
    <w:basedOn w:val="DefaultParagraphFont"/>
    <w:link w:val="Header"/>
    <w:uiPriority w:val="99"/>
    <w:rsid w:val="005A470A"/>
  </w:style>
  <w:style w:type="paragraph" w:styleId="Footer">
    <w:name w:val="footer"/>
    <w:basedOn w:val="Normal"/>
    <w:link w:val="FooterChar"/>
    <w:uiPriority w:val="99"/>
    <w:unhideWhenUsed/>
    <w:rsid w:val="005A470A"/>
    <w:pPr>
      <w:tabs>
        <w:tab w:val="center" w:pos="4680"/>
        <w:tab w:val="right" w:pos="9360"/>
      </w:tabs>
    </w:pPr>
  </w:style>
  <w:style w:type="character" w:customStyle="1" w:styleId="FooterChar">
    <w:name w:val="Footer Char"/>
    <w:basedOn w:val="DefaultParagraphFont"/>
    <w:link w:val="Footer"/>
    <w:uiPriority w:val="99"/>
    <w:rsid w:val="005A470A"/>
  </w:style>
  <w:style w:type="paragraph" w:customStyle="1" w:styleId="CHAPTER">
    <w:name w:val="CHAPTER"/>
    <w:basedOn w:val="Normal"/>
    <w:next w:val="Heading1"/>
    <w:link w:val="CHAPTERChar"/>
    <w:rsid w:val="008D545E"/>
    <w:pPr>
      <w:spacing w:after="120"/>
      <w:jc w:val="center"/>
    </w:pPr>
    <w:rPr>
      <w:b/>
      <w:sz w:val="40"/>
    </w:rPr>
  </w:style>
  <w:style w:type="paragraph" w:styleId="ListParagraph">
    <w:name w:val="List Paragraph"/>
    <w:basedOn w:val="Normal"/>
    <w:uiPriority w:val="34"/>
    <w:qFormat/>
    <w:rsid w:val="0062255A"/>
    <w:pPr>
      <w:ind w:left="720"/>
      <w:contextualSpacing/>
    </w:pPr>
  </w:style>
  <w:style w:type="character" w:customStyle="1" w:styleId="Heading1Char">
    <w:name w:val="Heading 1 Char"/>
    <w:aliases w:val="Chương * Char,Chapter Char"/>
    <w:basedOn w:val="DefaultParagraphFont"/>
    <w:link w:val="Heading1"/>
    <w:uiPriority w:val="9"/>
    <w:rsid w:val="00262CE1"/>
    <w:rPr>
      <w:rFonts w:ascii="Times New Roman" w:eastAsiaTheme="majorEastAsia" w:hAnsi="Times New Roman" w:cstheme="majorBidi"/>
      <w:b/>
      <w:sz w:val="40"/>
      <w:szCs w:val="32"/>
    </w:rPr>
  </w:style>
  <w:style w:type="character" w:customStyle="1" w:styleId="CHAPTERChar">
    <w:name w:val="CHAPTER Char"/>
    <w:basedOn w:val="DefaultParagraphFont"/>
    <w:link w:val="CHAPTER"/>
    <w:rsid w:val="008D545E"/>
    <w:rPr>
      <w:rFonts w:ascii="Times New Roman" w:hAnsi="Times New Roman"/>
      <w:b/>
      <w:sz w:val="40"/>
    </w:rPr>
  </w:style>
  <w:style w:type="table" w:styleId="TableGrid">
    <w:name w:val="Table Grid"/>
    <w:basedOn w:val="TableNormal"/>
    <w:uiPriority w:val="39"/>
    <w:rsid w:val="00622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6C756B"/>
    <w:rPr>
      <w:sz w:val="20"/>
      <w:szCs w:val="20"/>
    </w:rPr>
  </w:style>
  <w:style w:type="character" w:customStyle="1" w:styleId="EndnoteTextChar">
    <w:name w:val="Endnote Text Char"/>
    <w:basedOn w:val="DefaultParagraphFont"/>
    <w:link w:val="EndnoteText"/>
    <w:uiPriority w:val="99"/>
    <w:semiHidden/>
    <w:rsid w:val="006C756B"/>
    <w:rPr>
      <w:rFonts w:ascii="Times New Roman" w:hAnsi="Times New Roman"/>
      <w:sz w:val="20"/>
      <w:szCs w:val="20"/>
    </w:rPr>
  </w:style>
  <w:style w:type="paragraph" w:customStyle="1" w:styleId="Note">
    <w:name w:val="Note"/>
    <w:basedOn w:val="Normal"/>
    <w:link w:val="NoteChar"/>
    <w:qFormat/>
    <w:rsid w:val="00F90CF4"/>
    <w:pPr>
      <w:tabs>
        <w:tab w:val="left" w:pos="3310"/>
      </w:tabs>
    </w:pPr>
    <w:rPr>
      <w:sz w:val="16"/>
    </w:rPr>
  </w:style>
  <w:style w:type="paragraph" w:styleId="TOC2">
    <w:name w:val="toc 2"/>
    <w:basedOn w:val="Normal"/>
    <w:next w:val="Normal"/>
    <w:autoRedefine/>
    <w:uiPriority w:val="39"/>
    <w:unhideWhenUsed/>
    <w:rsid w:val="00E37B90"/>
    <w:pPr>
      <w:spacing w:after="100"/>
      <w:ind w:left="220"/>
    </w:pPr>
  </w:style>
  <w:style w:type="character" w:customStyle="1" w:styleId="NoteChar">
    <w:name w:val="Note Char"/>
    <w:basedOn w:val="DefaultParagraphFont"/>
    <w:link w:val="Note"/>
    <w:rsid w:val="00F90CF4"/>
    <w:rPr>
      <w:rFonts w:ascii="Times New Roman" w:hAnsi="Times New Roman"/>
      <w:sz w:val="16"/>
    </w:rPr>
  </w:style>
  <w:style w:type="paragraph" w:styleId="TOCHeading">
    <w:name w:val="TOC Heading"/>
    <w:basedOn w:val="Heading1"/>
    <w:next w:val="Normal"/>
    <w:uiPriority w:val="39"/>
    <w:unhideWhenUsed/>
    <w:qFormat/>
    <w:rsid w:val="00262CE1"/>
    <w:pPr>
      <w:spacing w:line="259" w:lineRule="auto"/>
      <w:outlineLvl w:val="9"/>
    </w:pPr>
  </w:style>
  <w:style w:type="character" w:customStyle="1" w:styleId="Heading2Char">
    <w:name w:val="Heading 2 Char"/>
    <w:aliases w:val="*.*. Char"/>
    <w:basedOn w:val="DefaultParagraphFont"/>
    <w:link w:val="Heading2"/>
    <w:uiPriority w:val="9"/>
    <w:rsid w:val="00262CE1"/>
    <w:rPr>
      <w:rFonts w:ascii="Times New Roman" w:eastAsiaTheme="majorEastAsia" w:hAnsi="Times New Roman" w:cstheme="majorBidi"/>
      <w:b/>
      <w:color w:val="000000" w:themeColor="text1"/>
      <w:sz w:val="36"/>
      <w:szCs w:val="26"/>
    </w:rPr>
  </w:style>
  <w:style w:type="character" w:styleId="Hyperlink">
    <w:name w:val="Hyperlink"/>
    <w:basedOn w:val="DefaultParagraphFont"/>
    <w:uiPriority w:val="99"/>
    <w:unhideWhenUsed/>
    <w:rsid w:val="00E37B90"/>
    <w:rPr>
      <w:color w:val="0563C1" w:themeColor="hyperlink"/>
      <w:u w:val="single"/>
    </w:rPr>
  </w:style>
  <w:style w:type="paragraph" w:styleId="TOC1">
    <w:name w:val="toc 1"/>
    <w:basedOn w:val="Normal"/>
    <w:next w:val="Normal"/>
    <w:autoRedefine/>
    <w:uiPriority w:val="39"/>
    <w:unhideWhenUsed/>
    <w:rsid w:val="00A20226"/>
    <w:pPr>
      <w:spacing w:after="100"/>
    </w:pPr>
  </w:style>
  <w:style w:type="character" w:customStyle="1" w:styleId="Heading3Char">
    <w:name w:val="Heading 3 Char"/>
    <w:aliases w:val="*.*.*. Char"/>
    <w:basedOn w:val="DefaultParagraphFont"/>
    <w:link w:val="Heading3"/>
    <w:uiPriority w:val="9"/>
    <w:rsid w:val="00C03529"/>
    <w:rPr>
      <w:rFonts w:ascii="Times New Roman" w:eastAsiaTheme="majorEastAsia" w:hAnsi="Times New Roman" w:cstheme="majorBidi"/>
      <w:b/>
      <w:i/>
      <w:color w:val="000000" w:themeColor="text1"/>
      <w:sz w:val="32"/>
      <w:szCs w:val="24"/>
    </w:rPr>
  </w:style>
  <w:style w:type="character" w:customStyle="1" w:styleId="Heading4Char">
    <w:name w:val="Heading 4 Char"/>
    <w:aliases w:val="*.*.*.*. Char"/>
    <w:basedOn w:val="DefaultParagraphFont"/>
    <w:link w:val="Heading4"/>
    <w:uiPriority w:val="9"/>
    <w:rsid w:val="00C62E03"/>
    <w:rPr>
      <w:rFonts w:ascii="Times New Roman" w:eastAsiaTheme="majorEastAsia" w:hAnsi="Times New Roman" w:cstheme="majorBidi"/>
      <w:iCs/>
      <w:color w:val="000000" w:themeColor="text1"/>
      <w:sz w:val="28"/>
      <w:lang w:val="vi-VN"/>
    </w:rPr>
  </w:style>
  <w:style w:type="paragraph" w:styleId="TOC3">
    <w:name w:val="toc 3"/>
    <w:basedOn w:val="Normal"/>
    <w:next w:val="Normal"/>
    <w:autoRedefine/>
    <w:uiPriority w:val="39"/>
    <w:unhideWhenUsed/>
    <w:rsid w:val="0024544F"/>
    <w:pPr>
      <w:spacing w:after="100"/>
      <w:ind w:left="440"/>
    </w:pPr>
  </w:style>
  <w:style w:type="paragraph" w:styleId="TOC4">
    <w:name w:val="toc 4"/>
    <w:basedOn w:val="Normal"/>
    <w:next w:val="Normal"/>
    <w:autoRedefine/>
    <w:uiPriority w:val="39"/>
    <w:unhideWhenUsed/>
    <w:rsid w:val="0024544F"/>
    <w:pPr>
      <w:spacing w:after="100"/>
      <w:ind w:left="660"/>
    </w:pPr>
  </w:style>
  <w:style w:type="character" w:customStyle="1" w:styleId="Heading5Char">
    <w:name w:val="Heading 5 Char"/>
    <w:aliases w:val="Hình *.* Char,Figure * Char"/>
    <w:basedOn w:val="DefaultParagraphFont"/>
    <w:link w:val="Heading5"/>
    <w:uiPriority w:val="9"/>
    <w:rsid w:val="00C663A7"/>
    <w:rPr>
      <w:rFonts w:ascii="Times New Roman" w:eastAsiaTheme="majorEastAsia" w:hAnsi="Times New Roman" w:cstheme="majorBidi"/>
      <w:color w:val="000000" w:themeColor="text1"/>
    </w:rPr>
  </w:style>
  <w:style w:type="character" w:styleId="EndnoteReference">
    <w:name w:val="endnote reference"/>
    <w:basedOn w:val="DefaultParagraphFont"/>
    <w:uiPriority w:val="99"/>
    <w:semiHidden/>
    <w:unhideWhenUsed/>
    <w:rsid w:val="006C756B"/>
    <w:rPr>
      <w:vertAlign w:val="superscript"/>
    </w:rPr>
  </w:style>
  <w:style w:type="paragraph" w:styleId="TableofFigures">
    <w:name w:val="table of figures"/>
    <w:basedOn w:val="Normal"/>
    <w:next w:val="Normal"/>
    <w:uiPriority w:val="99"/>
    <w:unhideWhenUsed/>
    <w:rsid w:val="007D0B25"/>
  </w:style>
  <w:style w:type="character" w:customStyle="1" w:styleId="Heading6Char">
    <w:name w:val="Heading 6 Char"/>
    <w:aliases w:val="Bảng * Char,Table * Char"/>
    <w:basedOn w:val="DefaultParagraphFont"/>
    <w:link w:val="Heading6"/>
    <w:uiPriority w:val="9"/>
    <w:rsid w:val="003274C0"/>
    <w:rPr>
      <w:rFonts w:ascii="Times New Roman" w:eastAsiaTheme="majorEastAsia" w:hAnsi="Times New Roman" w:cstheme="majorBidi"/>
      <w:color w:val="000000" w:themeColor="text1"/>
    </w:rPr>
  </w:style>
  <w:style w:type="paragraph" w:styleId="NormalWeb">
    <w:name w:val="Normal (Web)"/>
    <w:basedOn w:val="Normal"/>
    <w:uiPriority w:val="99"/>
    <w:semiHidden/>
    <w:unhideWhenUsed/>
    <w:rsid w:val="00FA113A"/>
    <w:pPr>
      <w:spacing w:before="100" w:beforeAutospacing="1" w:after="100" w:afterAutospacing="1"/>
    </w:pPr>
    <w:rPr>
      <w:rFonts w:eastAsia="Times New Roman" w:cs="Times New Roman"/>
      <w:sz w:val="24"/>
      <w:szCs w:val="24"/>
    </w:rPr>
  </w:style>
  <w:style w:type="character" w:styleId="UnresolvedMention">
    <w:name w:val="Unresolved Mention"/>
    <w:basedOn w:val="DefaultParagraphFont"/>
    <w:uiPriority w:val="99"/>
    <w:semiHidden/>
    <w:unhideWhenUsed/>
    <w:rsid w:val="004F11CF"/>
    <w:rPr>
      <w:color w:val="605E5C"/>
      <w:shd w:val="clear" w:color="auto" w:fill="E1DFDD"/>
    </w:rPr>
  </w:style>
  <w:style w:type="character" w:styleId="FollowedHyperlink">
    <w:name w:val="FollowedHyperlink"/>
    <w:basedOn w:val="DefaultParagraphFont"/>
    <w:uiPriority w:val="99"/>
    <w:semiHidden/>
    <w:unhideWhenUsed/>
    <w:rsid w:val="004F11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89976">
      <w:bodyDiv w:val="1"/>
      <w:marLeft w:val="0"/>
      <w:marRight w:val="0"/>
      <w:marTop w:val="0"/>
      <w:marBottom w:val="0"/>
      <w:divBdr>
        <w:top w:val="none" w:sz="0" w:space="0" w:color="auto"/>
        <w:left w:val="none" w:sz="0" w:space="0" w:color="auto"/>
        <w:bottom w:val="none" w:sz="0" w:space="0" w:color="auto"/>
        <w:right w:val="none" w:sz="0" w:space="0" w:color="auto"/>
      </w:divBdr>
    </w:div>
    <w:div w:id="530536752">
      <w:bodyDiv w:val="1"/>
      <w:marLeft w:val="0"/>
      <w:marRight w:val="0"/>
      <w:marTop w:val="0"/>
      <w:marBottom w:val="0"/>
      <w:divBdr>
        <w:top w:val="none" w:sz="0" w:space="0" w:color="auto"/>
        <w:left w:val="none" w:sz="0" w:space="0" w:color="auto"/>
        <w:bottom w:val="none" w:sz="0" w:space="0" w:color="auto"/>
        <w:right w:val="none" w:sz="0" w:space="0" w:color="auto"/>
      </w:divBdr>
    </w:div>
    <w:div w:id="1203135909">
      <w:bodyDiv w:val="1"/>
      <w:marLeft w:val="0"/>
      <w:marRight w:val="0"/>
      <w:marTop w:val="0"/>
      <w:marBottom w:val="0"/>
      <w:divBdr>
        <w:top w:val="none" w:sz="0" w:space="0" w:color="auto"/>
        <w:left w:val="none" w:sz="0" w:space="0" w:color="auto"/>
        <w:bottom w:val="none" w:sz="0" w:space="0" w:color="auto"/>
        <w:right w:val="none" w:sz="0" w:space="0" w:color="auto"/>
      </w:divBdr>
    </w:div>
    <w:div w:id="151128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com/playlist?list=PLn8PRpmsu08rLRGrnF-S6TyGrmcA2X7kg&amp;si=B1KISPB_5W_UEfe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Downloads\DO_A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F4376-C347-4D26-A9C5-1C2F03707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DO_AN_TEMPLATE.dotx</Template>
  <TotalTime>1374</TotalTime>
  <Pages>23</Pages>
  <Words>2655</Words>
  <Characters>15139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Toàn Nguyễn Phúc</cp:lastModifiedBy>
  <cp:revision>72</cp:revision>
  <cp:lastPrinted>2024-10-17T14:09:00Z</cp:lastPrinted>
  <dcterms:created xsi:type="dcterms:W3CDTF">2024-10-17T06:11:00Z</dcterms:created>
  <dcterms:modified xsi:type="dcterms:W3CDTF">2024-11-28T08:22:00Z</dcterms:modified>
</cp:coreProperties>
</file>